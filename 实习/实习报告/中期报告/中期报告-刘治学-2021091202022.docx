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pict>
          <v:rect id="Rectangle 2" o:spid="_x0000_s1026" o:spt="1" style="position:absolute;left:0pt;margin-left:0.3pt;margin-top:3.8pt;height:692.95pt;width:413.25pt;z-index:-251657216;mso-width-relative:page;mso-height-relative:page;" filled="f" stroked="t" coordsize="21600,21600" o:gfxdata="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e+4Q1wAAAAgBAAAPAAAAAAAAAAEA&#10;IAAAACIAAABkcnMvZG93bnJldi54bWxQSwECFAAUAAAACACHTuJAkZfAeBACAAD9AwAADgAAAAAA&#10;AAABACAAAAAmAQAAZHJzL2Uyb0RvYy54bWxQSwUGAAAAAAYABgBZAQAAqAUAAAAA&#10;">
            <v:path/>
            <v:fill on="f" focussize="0,0"/>
            <v:stroke weight="2.5pt" color="#3471B0"/>
            <v:imagedata o:title=""/>
            <o:lock v:ext="edit"/>
          </v:rect>
        </w:pict>
      </w:r>
      <w:r>
        <w:tab/>
      </w:r>
    </w:p>
    <w:p>
      <w:pPr>
        <w:pStyle w:val="4"/>
        <w:jc w:val="center"/>
        <w:rPr>
          <w:rFonts w:hint="eastAsia" w:ascii="黑体" w:eastAsia="黑体"/>
          <w:bCs/>
          <w:sz w:val="24"/>
          <w:lang w:val="zh-CN"/>
        </w:rPr>
        <w:sectPr>
          <w:headerReference r:id="rId3" w:type="default"/>
          <w:footerReference r:id="rId5" w:type="default"/>
          <w:headerReference r:id="rId4" w:type="even"/>
          <w:footerReference r:id="rId6" w:type="even"/>
          <w:pgSz w:w="11906" w:h="16838"/>
          <w:pgMar w:top="1440" w:right="1797" w:bottom="1440" w:left="1797" w:header="850" w:footer="992" w:gutter="0"/>
          <w:pgNumType w:start="1"/>
          <w:cols w:space="720" w:num="1"/>
          <w:docGrid w:type="lines" w:linePitch="312" w:charSpace="0"/>
        </w:sectPr>
      </w:pPr>
      <w:r>
        <w:pict>
          <v:shape id="Text Box 4" o:spid="_x0000_s1027" o:spt="202" type="#_x0000_t202" style="position:absolute;left:0pt;margin-left:26.55pt;margin-top:183.2pt;height:128.65pt;width:369pt;z-index:251657216;mso-width-relative:page;mso-height-relative:page;" filled="f" stroked="f" coordsize="21600,21600" o:gfxdata="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eB+nNgAAAAKAQAADwAAAAAAAAABACAAAAAiAAAAZHJzL2Rvd25yZXYueG1sUEsBAhQAFAAAAAgA&#10;h07iQBFE9MDsAQAAxwMAAA4AAAAAAAAAAQAgAAAAJwEAAGRycy9lMm9Eb2MueG1sUEsFBgAAAAAG&#10;AAYAWQEAAIUFAAAAAA==&#10;">
            <v:path/>
            <v:fill on="f" focussize="0,0"/>
            <v:stroke on="f" joinstyle="miter"/>
            <v:imagedata o:title=""/>
            <o:lock v:ext="edit"/>
            <v:textbox>
              <w:txbxContent>
                <w:p>
                  <w:pPr>
                    <w:jc w:val="center"/>
                    <w:rPr>
                      <w:rFonts w:eastAsia="黑体"/>
                      <w:b/>
                      <w:sz w:val="56"/>
                      <w:szCs w:val="72"/>
                    </w:rPr>
                  </w:pPr>
                  <w:r>
                    <w:rPr>
                      <w:rFonts w:hint="eastAsia" w:eastAsia="黑体"/>
                      <w:b/>
                      <w:sz w:val="56"/>
                      <w:szCs w:val="72"/>
                    </w:rPr>
                    <w:t>企业实习中期报告</w:t>
                  </w:r>
                </w:p>
              </w:txbxContent>
            </v:textbox>
          </v:shape>
        </w:pict>
      </w:r>
      <w:r>
        <w:pict>
          <v:shape id="Text Box 3" o:spid="_x0000_s1029" o:spt="202" type="#_x0000_t202" style="position:absolute;left:0pt;margin-left:47.55pt;margin-top:269pt;height:377.3pt;width:325.35pt;z-index:251658240;mso-width-relative:page;mso-height-relative:page;" filled="f" stroked="f" coordsize="21600,21600" o:gfxdata="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hbvtgAAAALAQAADwAAAAAAAAABACAAAAAiAAAAZHJzL2Rvd25yZXYueG1sUEsBAhQAFAAAAAgA&#10;h07iQGGwKmXsAQAAxwMAAA4AAAAAAAAAAQAgAAAAJwEAAGRycy9lMm9Eb2MueG1sUEsFBgAAAAAG&#10;AAYAWQEAAIUFAAAAAA==&#10;">
            <v:path/>
            <v:fill on="f" focussize="0,0"/>
            <v:stroke on="f"/>
            <v:imagedata o:title=""/>
            <o:lock v:ext="edit" aspectratio="f"/>
            <v:textbox>
              <w:txbxContent>
                <w:p>
                  <w:pPr>
                    <w:spacing w:line="1000" w:lineRule="exact"/>
                    <w:ind w:firstLine="467" w:firstLineChars="146"/>
                    <w:rPr>
                      <w:sz w:val="32"/>
                      <w:u w:val="single"/>
                    </w:rPr>
                  </w:pPr>
                  <w:r>
                    <w:rPr>
                      <w:rFonts w:hint="eastAsia"/>
                      <w:sz w:val="32"/>
                    </w:rPr>
                    <w:t>学号：</w:t>
                  </w:r>
                  <w:bookmarkStart w:id="18" w:name="_Major#2997466427"/>
                  <w:bookmarkEnd w:id="18"/>
                  <w:r>
                    <w:rPr>
                      <w:sz w:val="32"/>
                      <w:u w:val="single"/>
                    </w:rPr>
                    <w:tab/>
                  </w:r>
                  <w:r>
                    <w:rPr>
                      <w:rFonts w:hint="eastAsia"/>
                      <w:sz w:val="32"/>
                      <w:u w:val="single"/>
                      <w:lang w:val="en-US" w:eastAsia="zh-CN"/>
                    </w:rPr>
                    <w:tab/>
                  </w:r>
                  <w:r>
                    <w:rPr>
                      <w:rFonts w:hint="eastAsia"/>
                      <w:sz w:val="32"/>
                      <w:u w:val="single"/>
                      <w:lang w:val="en-US" w:eastAsia="zh-CN"/>
                    </w:rPr>
                    <w:t xml:space="preserve">  2021091202022</w:t>
                  </w:r>
                  <w:r>
                    <w:rPr>
                      <w:rFonts w:hint="eastAsia"/>
                      <w:sz w:val="32"/>
                      <w:u w:val="single"/>
                    </w:rPr>
                    <w:t xml:space="preserve">     </w:t>
                  </w:r>
                  <w:r>
                    <w:rPr>
                      <w:sz w:val="32"/>
                      <w:u w:val="single"/>
                    </w:rPr>
                    <w:tab/>
                  </w:r>
                </w:p>
                <w:p>
                  <w:pPr>
                    <w:spacing w:line="1000" w:lineRule="exact"/>
                    <w:ind w:firstLine="470" w:firstLineChars="147"/>
                    <w:rPr>
                      <w:sz w:val="32"/>
                      <w:u w:val="single"/>
                    </w:rPr>
                  </w:pPr>
                  <w:bookmarkStart w:id="19" w:name="_Class#21822747"/>
                  <w:bookmarkEnd w:id="19"/>
                  <w:r>
                    <w:rPr>
                      <w:rFonts w:hint="eastAsia"/>
                      <w:sz w:val="32"/>
                    </w:rPr>
                    <w:t>姓名：</w:t>
                  </w:r>
                  <w:r>
                    <w:rPr>
                      <w:sz w:val="32"/>
                      <w:u w:val="single"/>
                    </w:rPr>
                    <w:tab/>
                  </w:r>
                  <w:r>
                    <w:rPr>
                      <w:sz w:val="32"/>
                      <w:u w:val="single"/>
                    </w:rPr>
                    <w:tab/>
                  </w:r>
                  <w:r>
                    <w:rPr>
                      <w:rFonts w:hint="eastAsia"/>
                      <w:sz w:val="32"/>
                      <w:u w:val="single"/>
                      <w:lang w:val="en-US" w:eastAsia="zh-CN"/>
                    </w:rPr>
                    <w:t xml:space="preserve">     刘治学</w:t>
                  </w:r>
                  <w:r>
                    <w:rPr>
                      <w:sz w:val="32"/>
                      <w:u w:val="single"/>
                    </w:rPr>
                    <w:tab/>
                  </w:r>
                  <w:r>
                    <w:rPr>
                      <w:sz w:val="32"/>
                      <w:u w:val="single"/>
                    </w:rPr>
                    <w:tab/>
                  </w:r>
                  <w:r>
                    <w:rPr>
                      <w:rFonts w:hint="eastAsia"/>
                      <w:sz w:val="32"/>
                      <w:u w:val="single"/>
                    </w:rPr>
                    <w:t xml:space="preserve">    </w:t>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lang w:val="en-US" w:eastAsia="zh-CN"/>
                    </w:rPr>
                    <w:t xml:space="preserve"> </w:t>
                  </w:r>
                  <w:r>
                    <w:rPr>
                      <w:rFonts w:hint="eastAsia"/>
                      <w:sz w:val="30"/>
                      <w:szCs w:val="30"/>
                      <w:u w:val="single"/>
                      <w:lang w:val="en-US" w:eastAsia="zh-CN"/>
                    </w:rPr>
                    <w:t>软件工程（互联网+）</w:t>
                  </w:r>
                  <w:r>
                    <w:rPr>
                      <w:rFonts w:hint="eastAsia"/>
                      <w:sz w:val="32"/>
                      <w:u w:val="single"/>
                    </w:rPr>
                    <w:t xml:space="preserve">    </w:t>
                  </w:r>
                </w:p>
                <w:p>
                  <w:pPr>
                    <w:spacing w:line="1000" w:lineRule="exact"/>
                    <w:ind w:firstLine="470" w:firstLineChars="147"/>
                    <w:rPr>
                      <w:sz w:val="32"/>
                      <w:u w:val="single"/>
                    </w:rPr>
                  </w:pPr>
                  <w:r>
                    <w:rPr>
                      <w:rFonts w:hint="eastAsia"/>
                      <w:sz w:val="32"/>
                    </w:rPr>
                    <w:t>企业名称：</w:t>
                  </w:r>
                  <w:r>
                    <w:rPr>
                      <w:sz w:val="32"/>
                      <w:u w:val="single"/>
                    </w:rPr>
                    <w:tab/>
                  </w:r>
                  <w:r>
                    <w:rPr>
                      <w:rFonts w:hint="eastAsia"/>
                      <w:sz w:val="30"/>
                      <w:szCs w:val="30"/>
                      <w:u w:val="single"/>
                    </w:rPr>
                    <w:t>成都中科合迅科技有限公司</w:t>
                  </w:r>
                  <w:r>
                    <w:rPr>
                      <w:rFonts w:hint="eastAsia"/>
                      <w:sz w:val="32"/>
                      <w:u w:val="single"/>
                    </w:rPr>
                    <w:t xml:space="preserve">                   </w:t>
                  </w:r>
                </w:p>
                <w:p>
                  <w:pPr>
                    <w:spacing w:line="1000" w:lineRule="exact"/>
                    <w:ind w:firstLine="470" w:firstLineChars="147"/>
                    <w:rPr>
                      <w:sz w:val="32"/>
                      <w:u w:val="single"/>
                    </w:rPr>
                  </w:pPr>
                  <w:bookmarkStart w:id="20" w:name="_Teacher#273944725"/>
                  <w:bookmarkEnd w:id="20"/>
                  <w:r>
                    <w:rPr>
                      <w:rFonts w:hint="eastAsia"/>
                      <w:sz w:val="32"/>
                    </w:rPr>
                    <w:t>实习岗位名称：</w:t>
                  </w:r>
                  <w:r>
                    <w:rPr>
                      <w:rFonts w:hint="eastAsia"/>
                      <w:sz w:val="32"/>
                      <w:u w:val="single"/>
                    </w:rPr>
                    <w:t xml:space="preserve">    </w:t>
                  </w:r>
                  <w:r>
                    <w:rPr>
                      <w:rFonts w:hint="eastAsia"/>
                      <w:sz w:val="32"/>
                      <w:u w:val="single"/>
                      <w:lang w:val="en-US" w:eastAsia="zh-CN"/>
                    </w:rPr>
                    <w:t xml:space="preserve"> 实习生</w:t>
                  </w:r>
                  <w:r>
                    <w:rPr>
                      <w:rFonts w:hint="eastAsia"/>
                      <w:sz w:val="32"/>
                      <w:u w:val="single"/>
                    </w:rPr>
                    <w:t xml:space="preserve">      </w:t>
                  </w:r>
                  <w:r>
                    <w:rPr>
                      <w:sz w:val="32"/>
                      <w:u w:val="single"/>
                    </w:rPr>
                    <w:tab/>
                  </w:r>
                  <w:r>
                    <w:rPr>
                      <w:rFonts w:hint="eastAsia"/>
                      <w:sz w:val="32"/>
                      <w:u w:val="single"/>
                    </w:rPr>
                    <w:t xml:space="preserve"> </w:t>
                  </w:r>
                </w:p>
                <w:p>
                  <w:pPr>
                    <w:spacing w:line="1000" w:lineRule="exact"/>
                    <w:ind w:firstLine="470" w:firstLineChars="147"/>
                    <w:rPr>
                      <w:sz w:val="32"/>
                      <w:u w:val="single"/>
                    </w:rPr>
                  </w:pPr>
                  <w:r>
                    <w:rPr>
                      <w:rFonts w:hint="eastAsia"/>
                      <w:sz w:val="32"/>
                    </w:rPr>
                    <w:t>企业指导教师：</w:t>
                  </w:r>
                  <w:r>
                    <w:rPr>
                      <w:sz w:val="32"/>
                      <w:u w:val="single"/>
                    </w:rPr>
                    <w:tab/>
                  </w:r>
                  <w:r>
                    <w:rPr>
                      <w:sz w:val="32"/>
                      <w:u w:val="single"/>
                    </w:rPr>
                    <w:tab/>
                  </w:r>
                  <w:r>
                    <w:rPr>
                      <w:rFonts w:hint="eastAsia"/>
                      <w:sz w:val="32"/>
                      <w:u w:val="single"/>
                    </w:rPr>
                    <w:t xml:space="preserve"> </w:t>
                  </w:r>
                  <w:r>
                    <w:rPr>
                      <w:rFonts w:hint="eastAsia"/>
                      <w:sz w:val="32"/>
                      <w:u w:val="single"/>
                      <w:lang w:val="en-US" w:eastAsia="zh-CN"/>
                    </w:rPr>
                    <w:t>刘鹏江</w:t>
                  </w:r>
                  <w:r>
                    <w:rPr>
                      <w:rFonts w:hint="eastAsia"/>
                      <w:sz w:val="32"/>
                      <w:u w:val="single"/>
                    </w:rPr>
                    <w:t xml:space="preserve">    </w:t>
                  </w:r>
                  <w:r>
                    <w:rPr>
                      <w:sz w:val="32"/>
                      <w:u w:val="single"/>
                    </w:rPr>
                    <w:tab/>
                  </w:r>
                </w:p>
                <w:p>
                  <w:pPr>
                    <w:spacing w:line="1000" w:lineRule="exact"/>
                    <w:ind w:firstLine="470" w:firstLineChars="147"/>
                    <w:rPr>
                      <w:sz w:val="32"/>
                      <w:u w:val="single"/>
                    </w:rPr>
                  </w:pPr>
                  <w:r>
                    <w:rPr>
                      <w:rFonts w:hint="eastAsia"/>
                      <w:sz w:val="32"/>
                    </w:rPr>
                    <w:t>院内指导教师：</w:t>
                  </w:r>
                  <w:r>
                    <w:rPr>
                      <w:sz w:val="32"/>
                      <w:u w:val="single"/>
                    </w:rPr>
                    <w:tab/>
                  </w:r>
                  <w:r>
                    <w:rPr>
                      <w:sz w:val="32"/>
                      <w:u w:val="single"/>
                    </w:rPr>
                    <w:tab/>
                  </w:r>
                  <w:r>
                    <w:rPr>
                      <w:rFonts w:hint="eastAsia"/>
                      <w:sz w:val="32"/>
                      <w:u w:val="single"/>
                    </w:rPr>
                    <w:t xml:space="preserve"> </w:t>
                  </w:r>
                  <w:r>
                    <w:rPr>
                      <w:rFonts w:hint="eastAsia"/>
                      <w:sz w:val="32"/>
                      <w:u w:val="single"/>
                      <w:lang w:val="en-US" w:eastAsia="zh-CN"/>
                    </w:rPr>
                    <w:t>王伟东</w:t>
                  </w:r>
                  <w:r>
                    <w:rPr>
                      <w:rFonts w:hint="eastAsia"/>
                      <w:sz w:val="32"/>
                      <w:u w:val="single"/>
                    </w:rPr>
                    <w:t xml:space="preserve">  </w:t>
                  </w:r>
                  <w:r>
                    <w:rPr>
                      <w:sz w:val="32"/>
                      <w:u w:val="single"/>
                    </w:rPr>
                    <w:tab/>
                  </w:r>
                  <w:r>
                    <w:rPr>
                      <w:sz w:val="32"/>
                      <w:u w:val="single"/>
                    </w:rPr>
                    <w:tab/>
                  </w:r>
                </w:p>
                <w:p>
                  <w:pPr>
                    <w:spacing w:line="1000" w:lineRule="exact"/>
                    <w:ind w:firstLine="275" w:firstLineChars="131"/>
                  </w:pPr>
                </w:p>
              </w:txbxContent>
            </v:textbox>
          </v:shape>
        </w:pict>
      </w:r>
      <w:r>
        <w:pict>
          <v:shape id="Text Box 5" o:spid="_x0000_s1028" o:spt="202" type="#_x0000_t202" style="position:absolute;left:0pt;margin-left:75.4pt;margin-top:124.2pt;height:56.25pt;width:270.75pt;z-index:251656192;mso-width-relative:page;mso-height-relative:page;" stroked="t" coordsize="21600,21600" o:gfxdata="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zdaa2wAAAAsBAAAPAAAAAAAAAAEAIAAAACIAAABkcnMvZG93bnJldi54bWxQSwECFAAUAAAA&#10;CACHTuJAxA1C+SQCAABQBAAADgAAAAAAAAABACAAAAAqAQAAZHJzL2Uyb0RvYy54bWxQSwUGAAAA&#10;AAYABgBZAQAAwAUAAAAA&#10;">
            <v:path/>
            <v:fill focussize="0,0"/>
            <v:stroke color="#808080" dashstyle="dash"/>
            <v:imagedata o:title=""/>
            <o:lock v:ext="edit"/>
            <v:textbox>
              <w:txbxContent>
                <w:p>
                  <w:pPr>
                    <w:jc w:val="center"/>
                    <w:rPr>
                      <w:b/>
                      <w:bCs/>
                      <w:sz w:val="52"/>
                    </w:rPr>
                  </w:pPr>
                  <w:r>
                    <w:rPr>
                      <w:rFonts w:hint="eastAsia"/>
                      <w:b/>
                      <w:bCs/>
                      <w:sz w:val="52"/>
                    </w:rPr>
                    <w:t>信息与软件工程学院</w:t>
                  </w:r>
                </w:p>
              </w:txbxContent>
            </v:textbox>
          </v:shape>
        </w:pict>
      </w:r>
      <w: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r>
        <w:rPr>
          <w:rFonts w:ascii="黑体" w:eastAsia="黑体"/>
          <w:bCs/>
          <w:sz w:val="24"/>
          <w:lang w:val="zh-CN"/>
        </w:rPr>
        <w:br w:type="page"/>
      </w:r>
      <w:bookmarkStart w:id="0" w:name="_Toc10279"/>
      <w:bookmarkStart w:id="1" w:name="_Toc149117936"/>
    </w:p>
    <w:p>
      <w:pPr>
        <w:pStyle w:val="2"/>
        <w:spacing w:before="0" w:after="0" w:line="360" w:lineRule="auto"/>
        <w:rPr>
          <w:szCs w:val="32"/>
        </w:rPr>
      </w:pPr>
      <w:r>
        <w:rPr>
          <w:szCs w:val="32"/>
        </w:rPr>
        <w:t>1</w:t>
      </w:r>
      <w:bookmarkEnd w:id="0"/>
      <w:r>
        <w:rPr>
          <w:rFonts w:hint="eastAsia"/>
          <w:szCs w:val="32"/>
        </w:rPr>
        <w:t>企业实习</w:t>
      </w:r>
      <w:r>
        <w:rPr>
          <w:szCs w:val="32"/>
        </w:rPr>
        <w:t>的进展情况</w:t>
      </w:r>
      <w:bookmarkEnd w:id="1"/>
    </w:p>
    <w:p>
      <w:pPr>
        <w:spacing w:line="360" w:lineRule="auto"/>
        <w:ind w:firstLine="420" w:firstLineChars="0"/>
        <w:jc w:val="left"/>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本部分将从</w:t>
      </w:r>
      <w:r>
        <w:rPr>
          <w:rFonts w:hint="eastAsia" w:cs="Times New Roman"/>
          <w:sz w:val="24"/>
          <w:szCs w:val="21"/>
          <w:lang w:val="en-US" w:eastAsia="zh-CN"/>
        </w:rPr>
        <w:t>企业实习的进展情况出发，从实习工作完成情况和</w:t>
      </w:r>
      <w:bookmarkStart w:id="21" w:name="_GoBack"/>
      <w:bookmarkEnd w:id="21"/>
      <w:r>
        <w:rPr>
          <w:rFonts w:hint="eastAsia" w:cs="Times New Roman"/>
          <w:sz w:val="24"/>
          <w:szCs w:val="21"/>
          <w:lang w:val="en-US" w:eastAsia="zh-CN"/>
        </w:rPr>
        <w:t>职业素养学习培养两个方面出发，阐述中期工作当中在企业实习的大体情况，做一个阶段性的总结。</w:t>
      </w:r>
    </w:p>
    <w:p>
      <w:pPr>
        <w:pStyle w:val="3"/>
        <w:spacing w:before="0" w:after="0" w:line="360" w:lineRule="auto"/>
        <w:rPr>
          <w:szCs w:val="30"/>
        </w:rPr>
      </w:pPr>
      <w:bookmarkStart w:id="2" w:name="_Toc24738"/>
      <w:bookmarkStart w:id="3" w:name="_Toc149117937"/>
      <w:r>
        <w:rPr>
          <w:szCs w:val="30"/>
        </w:rPr>
        <w:t>1.1</w:t>
      </w:r>
      <w:r>
        <w:rPr>
          <w:rFonts w:hint="eastAsia"/>
          <w:szCs w:val="30"/>
        </w:rPr>
        <w:t>实习工作</w:t>
      </w:r>
      <w:r>
        <w:rPr>
          <w:szCs w:val="30"/>
        </w:rPr>
        <w:t>完成</w:t>
      </w:r>
      <w:bookmarkEnd w:id="2"/>
      <w:r>
        <w:rPr>
          <w:szCs w:val="30"/>
        </w:rPr>
        <w:t>情况</w:t>
      </w:r>
      <w:bookmarkEnd w:id="3"/>
    </w:p>
    <w:p>
      <w:pPr>
        <w:spacing w:line="360" w:lineRule="auto"/>
        <w:ind w:firstLine="420" w:firstLineChars="0"/>
        <w:jc w:val="left"/>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在初期的工作当中，我的主要工作</w:t>
      </w:r>
      <w:r>
        <w:rPr>
          <w:rFonts w:hint="eastAsia" w:cs="Times New Roman"/>
          <w:sz w:val="24"/>
          <w:szCs w:val="21"/>
          <w:lang w:val="en-US" w:eastAsia="zh-CN"/>
        </w:rPr>
        <w:t>是</w:t>
      </w:r>
      <w:r>
        <w:rPr>
          <w:rFonts w:hint="default" w:ascii="Times New Roman" w:hAnsi="Times New Roman" w:eastAsia="宋体" w:cs="Times New Roman"/>
          <w:sz w:val="24"/>
          <w:szCs w:val="21"/>
          <w:lang w:val="en-US" w:eastAsia="zh-CN"/>
        </w:rPr>
        <w:t>代码走查、代码优化重构以及审核LarkTestKit。</w:t>
      </w:r>
      <w:r>
        <w:rPr>
          <w:rFonts w:hint="eastAsia" w:cs="Times New Roman"/>
          <w:sz w:val="24"/>
          <w:szCs w:val="21"/>
          <w:lang w:val="en-US" w:eastAsia="zh-CN"/>
        </w:rPr>
        <w:t>在中期的工作中，我的工作同理分为了代码走查、代码优化重构、课题调研以及协助LarkTestKit这四个部分，下面我将一一阐述。</w:t>
      </w:r>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第一，代码走查。在初期，我和项目组的成员们一起完成了三个主要模块larkcore、larkutil和larkgui的代码走查工作，而剩余三个扩展模块larkdb、larknetwork和larkxml暂未走查。因此在中期的工作中，首先的工作就是继续走查代码。但由于组内人员架构的调整以及公司工作重点的迁移，LarkSDK的研发暂缓，故我暂时仅走查了larkxml模块，并将发现的问题和自己的思考记录于文档中，如图1-1。</w:t>
      </w:r>
    </w:p>
    <w:p>
      <w:pPr>
        <w:spacing w:line="360" w:lineRule="auto"/>
        <w:jc w:val="center"/>
        <w:rPr>
          <w:rFonts w:hint="eastAsia" w:eastAsia="宋体"/>
          <w:lang w:eastAsia="zh-CN"/>
        </w:rPr>
      </w:pPr>
      <w:r>
        <w:rPr>
          <w:rFonts w:hint="eastAsia" w:eastAsia="宋体"/>
          <w:lang w:eastAsia="zh-CN"/>
        </w:rPr>
        <w:drawing>
          <wp:inline distT="0" distB="0" distL="114300" distR="114300">
            <wp:extent cx="5438775" cy="2617470"/>
            <wp:effectExtent l="0" t="0" r="1905" b="381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6"/>
                    <a:stretch>
                      <a:fillRect/>
                    </a:stretch>
                  </pic:blipFill>
                  <pic:spPr>
                    <a:xfrm>
                      <a:off x="0" y="0"/>
                      <a:ext cx="5438775" cy="2617470"/>
                    </a:xfrm>
                    <a:prstGeom prst="rect">
                      <a:avLst/>
                    </a:prstGeom>
                  </pic:spPr>
                </pic:pic>
              </a:graphicData>
            </a:graphic>
          </wp:inline>
        </w:drawing>
      </w:r>
    </w:p>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图1-1 </w:t>
      </w:r>
      <w:r>
        <w:rPr>
          <w:rFonts w:hint="eastAsia" w:cs="Times New Roman"/>
          <w:sz w:val="24"/>
          <w:szCs w:val="24"/>
          <w:lang w:val="en-US" w:eastAsia="zh-CN"/>
        </w:rPr>
        <w:t>x</w:t>
      </w:r>
      <w:r>
        <w:rPr>
          <w:rFonts w:hint="default" w:ascii="Times New Roman" w:hAnsi="Times New Roman" w:eastAsia="宋体" w:cs="Times New Roman"/>
          <w:sz w:val="24"/>
          <w:szCs w:val="24"/>
          <w:lang w:val="en-US" w:eastAsia="zh-CN"/>
        </w:rPr>
        <w:t>ml模块代码走查记录</w:t>
      </w:r>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第二，代码优化重构。代码走查的目的是为了发现问题，记录问题。最终的解决交给了后续的代码优化重构。在中期，我目前已完成util部分字符串列表（LStringList）、关联容器（LHash、LMap、LSet）、日期时间数据类型（LDateTime、LDate、LTime）以及三元组容器（LTrio）等工具类的代码优化重构，具体见图1-2。</w:t>
      </w:r>
      <w:r>
        <w:rPr>
          <w:rFonts w:hint="eastAsia" w:cs="Times New Roman"/>
          <w:sz w:val="24"/>
          <w:szCs w:val="24"/>
          <w:lang w:val="en-US" w:eastAsia="zh-CN"/>
        </w:rPr>
        <w:t>另外，在组内成员整体中期的工作下，util部分目前已经基本全部处理完毕。经过测试，目前功能稳定可用。</w:t>
      </w:r>
    </w:p>
    <w:p>
      <w:pPr>
        <w:spacing w:line="360" w:lineRule="auto"/>
        <w:jc w:val="left"/>
        <w:rPr>
          <w:rFonts w:hint="eastAsia" w:cs="Times New Roman"/>
          <w:sz w:val="24"/>
          <w:szCs w:val="21"/>
          <w:lang w:val="en-US" w:eastAsia="zh-CN"/>
        </w:rPr>
      </w:pPr>
      <w:r>
        <w:rPr>
          <w:rFonts w:hint="eastAsia" w:cs="Times New Roman"/>
          <w:sz w:val="24"/>
          <w:szCs w:val="21"/>
          <w:lang w:val="en-US" w:eastAsia="zh-CN"/>
        </w:rPr>
        <w:drawing>
          <wp:inline distT="0" distB="0" distL="114300" distR="114300">
            <wp:extent cx="5266690" cy="1938020"/>
            <wp:effectExtent l="0" t="0" r="6350" b="1270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7"/>
                    <a:stretch>
                      <a:fillRect/>
                    </a:stretch>
                  </pic:blipFill>
                  <pic:spPr>
                    <a:xfrm>
                      <a:off x="0" y="0"/>
                      <a:ext cx="5266690" cy="1938020"/>
                    </a:xfrm>
                    <a:prstGeom prst="rect">
                      <a:avLst/>
                    </a:prstGeom>
                  </pic:spPr>
                </pic:pic>
              </a:graphicData>
            </a:graphic>
          </wp:inline>
        </w:drawing>
      </w:r>
    </w:p>
    <w:p>
      <w:pPr>
        <w:spacing w:line="360" w:lineRule="auto"/>
        <w:jc w:val="center"/>
        <w:rPr>
          <w:rFonts w:hint="eastAsia" w:cs="Times New Roman"/>
          <w:sz w:val="24"/>
          <w:szCs w:val="21"/>
          <w:lang w:val="en-US" w:eastAsia="zh-CN"/>
        </w:rPr>
      </w:pPr>
      <w:r>
        <w:rPr>
          <w:rFonts w:hint="eastAsia" w:cs="Times New Roman"/>
          <w:sz w:val="24"/>
          <w:szCs w:val="21"/>
          <w:lang w:val="en-US" w:eastAsia="zh-CN"/>
        </w:rPr>
        <w:t>图1-2 代码优化重构记录表</w:t>
      </w:r>
    </w:p>
    <w:p>
      <w:pPr>
        <w:spacing w:line="360" w:lineRule="auto"/>
        <w:ind w:firstLine="420" w:firstLineChars="0"/>
        <w:jc w:val="both"/>
        <w:rPr>
          <w:rFonts w:hint="eastAsia" w:cs="Times New Roman"/>
          <w:sz w:val="24"/>
          <w:szCs w:val="21"/>
          <w:lang w:val="en-US" w:eastAsia="zh-CN"/>
        </w:rPr>
      </w:pPr>
      <w:r>
        <w:rPr>
          <w:rFonts w:hint="eastAsia" w:cs="Times New Roman"/>
          <w:sz w:val="24"/>
          <w:szCs w:val="21"/>
          <w:lang w:val="en-US" w:eastAsia="zh-CN"/>
        </w:rPr>
        <w:t>第三，课题调研。绝大多数的需求都是在产品不断的发展和迭代中，因为需求而应运而生的。面对一个新的需求或者问题，需要进行大量的调研才能解决问题。这不仅是工作的过程，更是一个学习和进步的过程。在中期的工作中，我很幸运完整负责了一些课题的完整调研，例如标准库string的sso优化，LDir和LFileInfo的设计架构，以及目前正在开展的QGraphicsScene调研等。我从中学到了很多知识，当然也为公司的产品事业贡献自己的力量，具体见图1-3。</w:t>
      </w:r>
    </w:p>
    <w:p>
      <w:pPr>
        <w:spacing w:line="360" w:lineRule="auto"/>
        <w:jc w:val="both"/>
        <w:rPr>
          <w:rFonts w:hint="eastAsia" w:cs="Times New Roman"/>
          <w:sz w:val="24"/>
          <w:szCs w:val="21"/>
          <w:lang w:val="en-US" w:eastAsia="zh-CN"/>
        </w:rPr>
      </w:pPr>
      <w:r>
        <w:rPr>
          <w:rFonts w:hint="eastAsia" w:cs="Times New Roman"/>
          <w:sz w:val="24"/>
          <w:szCs w:val="21"/>
          <w:lang w:val="en-US" w:eastAsia="zh-CN"/>
        </w:rPr>
        <w:drawing>
          <wp:inline distT="0" distB="0" distL="114300" distR="114300">
            <wp:extent cx="5434965" cy="2242185"/>
            <wp:effectExtent l="0" t="0" r="5715" b="1333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8"/>
                    <a:stretch>
                      <a:fillRect/>
                    </a:stretch>
                  </pic:blipFill>
                  <pic:spPr>
                    <a:xfrm>
                      <a:off x="0" y="0"/>
                      <a:ext cx="5434965" cy="2242185"/>
                    </a:xfrm>
                    <a:prstGeom prst="rect">
                      <a:avLst/>
                    </a:prstGeom>
                  </pic:spPr>
                </pic:pic>
              </a:graphicData>
            </a:graphic>
          </wp:inline>
        </w:drawing>
      </w:r>
    </w:p>
    <w:p>
      <w:pPr>
        <w:spacing w:line="360" w:lineRule="auto"/>
        <w:jc w:val="center"/>
        <w:rPr>
          <w:rFonts w:hint="eastAsia" w:cs="Times New Roman"/>
          <w:sz w:val="24"/>
          <w:szCs w:val="21"/>
          <w:lang w:val="en-US" w:eastAsia="zh-CN"/>
        </w:rPr>
      </w:pPr>
      <w:r>
        <w:rPr>
          <w:rFonts w:hint="eastAsia" w:cs="Times New Roman"/>
          <w:sz w:val="24"/>
          <w:szCs w:val="21"/>
          <w:lang w:val="en-US" w:eastAsia="zh-CN"/>
        </w:rPr>
        <w:t>图 1-3 课题调研文档记录</w:t>
      </w:r>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第四，协助LarkTestKit。之前负责LarkTestKit的学长在四月中旬来到公司也进行线下实习，因而在中期的工作中，我协助他一起完成LarkTestKit的工作，一起讨论该部分的设计思路、实现方案等。目前LarkTestKit已经测试完毕，初步测试结果良好，功能稳定可用。</w:t>
      </w:r>
    </w:p>
    <w:p>
      <w:pPr>
        <w:pStyle w:val="3"/>
        <w:spacing w:before="0" w:after="0" w:line="360" w:lineRule="auto"/>
        <w:rPr>
          <w:szCs w:val="30"/>
        </w:rPr>
      </w:pPr>
      <w:bookmarkStart w:id="4" w:name="_Toc149117939"/>
      <w:r>
        <w:rPr>
          <w:szCs w:val="30"/>
        </w:rPr>
        <w:t>1</w:t>
      </w:r>
      <w:r>
        <w:rPr>
          <w:rFonts w:hint="eastAsia"/>
          <w:szCs w:val="30"/>
          <w:lang w:val="en-US" w:eastAsia="zh-CN"/>
        </w:rPr>
        <w:t>.2</w:t>
      </w:r>
      <w:r>
        <w:rPr>
          <w:szCs w:val="30"/>
        </w:rPr>
        <w:t>职业素养学习培养</w:t>
      </w:r>
      <w:bookmarkEnd w:id="4"/>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作为一名软件工程师，尤其还是一个从事军工行业的企业，我更应该提升自己的思维意识，自身素养。保质保量完成公司指派给我的任务，同时做好保密工作，严格维护公司和自身的权益。在工作的同时提升自己的技术水平，努力进入一个正向反馈的过程。在实习的过程中，我逐渐学到了技术层面以外，更多是程序员职业素养的知识，下面将进行阐述。</w:t>
      </w:r>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首先是重视设计和思考。由于LarkSDK产品是完全从头开始，独立自研的，我们的目标是对标QT，不可否认我们参照了行业巨头QT的很多思路，但是人无完人，强如QT的设计也存在很多不合理，有缺漏的地方。当然QT自己也在后续的版本中自己在努力修改，但是毕竟是一个完整的庞大产品，有些东西久了是的确改不掉的。而LarkSDK作为一个新鲜血液的产品，我们有必要，并且是必须在搭建底层地基的时候就考虑好整体的架构，例如如何设计窗口和组件的关系，如何设计跨平台的统一管理。这些功能不仅需要稳定可用，还需要为后续的顶层功能留出口子，当然这个过程是一个非常复杂、繁琐并且困难的过程。在这个过程中，设计花费的时间远大于真正写代码的时间。事实证明，这样的策略是行得通的，目前LarkSDK的架构和语义非常明确，功能也完全符合预期。重设设计和思考这一点在后续我自己负责的LDir和LFileInfo中体现的尤为突出。</w:t>
      </w:r>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其次是多阅读，多记录。我的老板曾经讲过，提升代码水平的最好办法就是阅读代码。我想补充一点，不仅是多阅读代码，同时需要多阅读文档，多做好记录。单打独斗是成不了气候的，每个人都有知识的盲区，因此需要不断学习，不断提升自己，当然在当今社会也是为了不被淘汰。同时，最好做好知识的记录，就像初高中在课本上做笔记一样，知识太多，难免会忘记，因此需要做好记录，后续方便复习回顾。我个人一直有写文档放博客的习惯，后续回顾的时候能很快回想起来，同样这样也能增加心中的成就感，为自己的前进提供动力。在我调研标准库std::string的sso优化的时候，查询了很多博客和文档，最终才把具体sso优化的细节，它具体的内存模型是如何的弄清楚。这样清楚以后套到我们的LarkSDK中，问题自然就迎刃而解了。后续第二部分会具体阐述这部分的具体技术细节。</w:t>
      </w:r>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最后，也是我觉得最重要的一点，端正态度，脚踏实地。没有解不出来的问题，有的只是半途而废的人。我的组长是一位技术非常厉害，同时也非常谦逊的行业前辈。他对组员很有信心，愿意给我们安排各种各样的需求工作，培养我们的技术和能力，当然，他自己也以身作则，带头完成项目中最困难的部分。我觉得有这样的领导和前辈，是我的幸运。同时，从他身上我也看出了，问题并不是不可战胜的，只要不断探索，肯下功夫，就一定能迎刃而解。在这个过程中，技术和能力也就自然而然的提升了。</w:t>
      </w:r>
    </w:p>
    <w:p>
      <w:pPr>
        <w:pStyle w:val="3"/>
        <w:spacing w:before="0" w:after="0" w:line="360" w:lineRule="auto"/>
        <w:rPr>
          <w:szCs w:val="30"/>
        </w:rPr>
      </w:pPr>
      <w:bookmarkStart w:id="5" w:name="_Toc149117940"/>
      <w:r>
        <w:rPr>
          <w:rFonts w:hint="eastAsia"/>
          <w:szCs w:val="30"/>
        </w:rPr>
        <w:t>1</w:t>
      </w:r>
      <w:r>
        <w:rPr>
          <w:rFonts w:hint="eastAsia"/>
          <w:szCs w:val="30"/>
          <w:lang w:val="en-US" w:eastAsia="zh-CN"/>
        </w:rPr>
        <w:t xml:space="preserve">.3 </w:t>
      </w:r>
      <w:bookmarkEnd w:id="5"/>
      <w:r>
        <w:rPr>
          <w:rFonts w:hint="eastAsia"/>
          <w:szCs w:val="30"/>
          <w:lang w:val="en-US" w:eastAsia="zh-CN"/>
        </w:rPr>
        <w:t>总结</w:t>
      </w:r>
    </w:p>
    <w:p>
      <w:pPr>
        <w:spacing w:line="400" w:lineRule="exact"/>
        <w:ind w:firstLine="420" w:firstLineChars="0"/>
        <w:jc w:val="both"/>
        <w:rPr>
          <w:rFonts w:hint="eastAsia" w:cs="宋体"/>
          <w:sz w:val="24"/>
          <w:szCs w:val="24"/>
          <w:lang w:val="en-US" w:eastAsia="zh-CN"/>
        </w:rPr>
      </w:pPr>
      <w:r>
        <w:rPr>
          <w:rFonts w:hint="eastAsia" w:cs="宋体"/>
          <w:sz w:val="24"/>
          <w:szCs w:val="24"/>
          <w:lang w:val="en-US" w:eastAsia="zh-CN"/>
        </w:rPr>
        <w:t>截止到目前的任务，按照迭代周期时间线，见如下汇总表1-1。</w:t>
      </w:r>
    </w:p>
    <w:p>
      <w:pPr>
        <w:spacing w:line="400" w:lineRule="exact"/>
        <w:ind w:firstLine="420" w:firstLineChars="0"/>
        <w:jc w:val="center"/>
        <w:rPr>
          <w:rFonts w:hint="eastAsia" w:cs="宋体"/>
          <w:sz w:val="24"/>
          <w:szCs w:val="24"/>
          <w:lang w:val="en-US" w:eastAsia="zh-CN"/>
        </w:rPr>
      </w:pPr>
      <w:r>
        <w:rPr>
          <w:rFonts w:hint="eastAsia" w:cs="宋体"/>
          <w:sz w:val="24"/>
          <w:szCs w:val="24"/>
          <w:lang w:val="en-US" w:eastAsia="zh-CN"/>
        </w:rPr>
        <w:t>表1-1 目前完成的工作</w:t>
      </w:r>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spacing w:line="400" w:lineRule="exact"/>
              <w:jc w:val="center"/>
              <w:rPr>
                <w:rFonts w:hint="eastAsia" w:eastAsia="宋体" w:cs="宋体"/>
                <w:sz w:val="24"/>
                <w:szCs w:val="24"/>
                <w:vertAlign w:val="baseline"/>
                <w:lang w:val="en-US" w:eastAsia="zh-CN"/>
              </w:rPr>
            </w:pPr>
            <w:r>
              <w:rPr>
                <w:rFonts w:hint="eastAsia" w:cs="宋体"/>
                <w:b/>
                <w:bCs/>
                <w:sz w:val="24"/>
                <w:szCs w:val="24"/>
                <w:vertAlign w:val="baseline"/>
                <w:lang w:val="en-US" w:eastAsia="zh-CN"/>
              </w:rPr>
              <w:t>迭代周期</w:t>
            </w:r>
          </w:p>
        </w:tc>
        <w:tc>
          <w:tcPr>
            <w:tcW w:w="4264" w:type="dxa"/>
          </w:tcPr>
          <w:p>
            <w:pPr>
              <w:spacing w:line="400" w:lineRule="exact"/>
              <w:jc w:val="center"/>
              <w:rPr>
                <w:rFonts w:hint="eastAsia" w:eastAsia="宋体" w:cs="宋体"/>
                <w:sz w:val="24"/>
                <w:szCs w:val="24"/>
                <w:vertAlign w:val="baseline"/>
                <w:lang w:val="en-US" w:eastAsia="zh-CN"/>
              </w:rPr>
            </w:pPr>
            <w:r>
              <w:rPr>
                <w:rFonts w:hint="eastAsia" w:cs="宋体"/>
                <w:b/>
                <w:bCs/>
                <w:sz w:val="24"/>
                <w:szCs w:val="24"/>
                <w:vertAlign w:val="baseline"/>
                <w:lang w:val="en-US" w:eastAsia="zh-CN"/>
              </w:rPr>
              <w:t>具体完成工作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center"/>
          </w:tcPr>
          <w:p>
            <w:pPr>
              <w:spacing w:line="400" w:lineRule="exact"/>
              <w:jc w:val="center"/>
              <w:rPr>
                <w:rFonts w:cs="宋体"/>
                <w:sz w:val="24"/>
                <w:szCs w:val="24"/>
                <w:vertAlign w:val="baseline"/>
                <w:lang w:val="en-US"/>
              </w:rPr>
            </w:pPr>
            <w:r>
              <w:rPr>
                <w:rFonts w:cs="宋体"/>
                <w:sz w:val="24"/>
                <w:szCs w:val="24"/>
                <w:vertAlign w:val="baseline"/>
                <w:lang w:val="en-US"/>
              </w:rPr>
              <w:t>4.1 - 4.3</w:t>
            </w:r>
          </w:p>
        </w:tc>
        <w:tc>
          <w:tcPr>
            <w:tcW w:w="4264" w:type="dxa"/>
          </w:tcPr>
          <w:p>
            <w:pPr>
              <w:spacing w:line="400" w:lineRule="exact"/>
              <w:jc w:val="left"/>
              <w:rPr>
                <w:rFonts w:hint="eastAsia" w:eastAsia="宋体" w:cs="宋体"/>
                <w:sz w:val="24"/>
                <w:szCs w:val="24"/>
                <w:vertAlign w:val="baseline"/>
                <w:lang w:val="en-US" w:eastAsia="zh-CN"/>
              </w:rPr>
            </w:pPr>
            <w:r>
              <w:rPr>
                <w:rFonts w:hint="eastAsia" w:cs="宋体"/>
                <w:sz w:val="24"/>
                <w:szCs w:val="24"/>
                <w:vertAlign w:val="baseline"/>
                <w:lang w:val="en-US" w:eastAsia="zh-CN"/>
              </w:rPr>
              <w:t>1. 完成实习初期的首尾工作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2" w:hRule="atLeast"/>
        </w:trPr>
        <w:tc>
          <w:tcPr>
            <w:tcW w:w="4264" w:type="dxa"/>
            <w:vAlign w:val="center"/>
          </w:tcPr>
          <w:p>
            <w:pPr>
              <w:spacing w:line="400" w:lineRule="exact"/>
              <w:jc w:val="center"/>
              <w:rPr>
                <w:rFonts w:hint="eastAsia" w:eastAsia="宋体" w:cs="宋体"/>
                <w:sz w:val="24"/>
                <w:szCs w:val="24"/>
                <w:vertAlign w:val="baseline"/>
                <w:lang w:val="en-US" w:eastAsia="zh-CN"/>
              </w:rPr>
            </w:pPr>
            <w:r>
              <w:rPr>
                <w:rFonts w:hint="eastAsia" w:cs="宋体"/>
                <w:sz w:val="24"/>
                <w:szCs w:val="24"/>
                <w:vertAlign w:val="baseline"/>
                <w:lang w:val="en-US" w:eastAsia="zh-CN"/>
              </w:rPr>
              <w:t>4.7 - 4.19</w:t>
            </w:r>
          </w:p>
        </w:tc>
        <w:tc>
          <w:tcPr>
            <w:tcW w:w="4264" w:type="dxa"/>
          </w:tcPr>
          <w:p>
            <w:pPr>
              <w:numPr>
                <w:ilvl w:val="0"/>
                <w:numId w:val="1"/>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走查xml模块代码</w:t>
            </w:r>
          </w:p>
          <w:p>
            <w:pPr>
              <w:numPr>
                <w:ilvl w:val="0"/>
                <w:numId w:val="1"/>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继续维护单元测试</w:t>
            </w:r>
          </w:p>
          <w:p>
            <w:pPr>
              <w:numPr>
                <w:ilvl w:val="0"/>
                <w:numId w:val="1"/>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协助LarkTestKit完成初步验收</w:t>
            </w:r>
          </w:p>
        </w:tc>
      </w:tr>
      <w:tr>
        <w:tblPrEx>
          <w:tblLayout w:type="fixed"/>
          <w:tblCellMar>
            <w:top w:w="0" w:type="dxa"/>
            <w:left w:w="108" w:type="dxa"/>
            <w:bottom w:w="0" w:type="dxa"/>
            <w:right w:w="108" w:type="dxa"/>
          </w:tblCellMar>
        </w:tblPrEx>
        <w:tc>
          <w:tcPr>
            <w:tcW w:w="4264" w:type="dxa"/>
            <w:vAlign w:val="center"/>
          </w:tcPr>
          <w:p>
            <w:pPr>
              <w:spacing w:line="400" w:lineRule="exact"/>
              <w:jc w:val="center"/>
              <w:rPr>
                <w:rFonts w:hint="eastAsia" w:eastAsia="宋体" w:cs="宋体"/>
                <w:sz w:val="24"/>
                <w:szCs w:val="24"/>
                <w:vertAlign w:val="baseline"/>
                <w:lang w:val="en-US" w:eastAsia="zh-CN"/>
              </w:rPr>
            </w:pPr>
            <w:r>
              <w:rPr>
                <w:rFonts w:hint="eastAsia" w:cs="宋体"/>
                <w:sz w:val="24"/>
                <w:szCs w:val="24"/>
                <w:vertAlign w:val="baseline"/>
                <w:lang w:val="en-US" w:eastAsia="zh-CN"/>
              </w:rPr>
              <w:t>4.22 - 4.30</w:t>
            </w:r>
          </w:p>
        </w:tc>
        <w:tc>
          <w:tcPr>
            <w:tcW w:w="4264" w:type="dxa"/>
          </w:tcPr>
          <w:p>
            <w:pPr>
              <w:numPr>
                <w:ilvl w:val="0"/>
                <w:numId w:val="2"/>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调研标准库std::string的sso优化对LVector的插入影响</w:t>
            </w:r>
          </w:p>
          <w:p>
            <w:pPr>
              <w:numPr>
                <w:ilvl w:val="0"/>
                <w:numId w:val="2"/>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完成关联容器LHash、LMap、LSet的重构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center"/>
          </w:tcPr>
          <w:p>
            <w:pPr>
              <w:spacing w:line="400" w:lineRule="exact"/>
              <w:jc w:val="center"/>
              <w:rPr>
                <w:rFonts w:hint="eastAsia" w:cs="宋体"/>
                <w:sz w:val="24"/>
                <w:szCs w:val="24"/>
                <w:vertAlign w:val="baseline"/>
                <w:lang w:val="en-US" w:eastAsia="zh-CN"/>
              </w:rPr>
            </w:pPr>
            <w:r>
              <w:rPr>
                <w:rFonts w:hint="eastAsia" w:cs="宋体"/>
                <w:sz w:val="24"/>
                <w:szCs w:val="24"/>
                <w:vertAlign w:val="baseline"/>
                <w:lang w:val="en-US" w:eastAsia="zh-CN"/>
              </w:rPr>
              <w:t>5.6 - 5.18</w:t>
            </w:r>
          </w:p>
        </w:tc>
        <w:tc>
          <w:tcPr>
            <w:tcW w:w="4264" w:type="dxa"/>
          </w:tcPr>
          <w:p>
            <w:pPr>
              <w:numPr>
                <w:ilvl w:val="0"/>
                <w:numId w:val="3"/>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调研LDir和LFileInfo的语义和设计，进而完成LFileSystemPath和LFileSystemEntry类</w:t>
            </w:r>
          </w:p>
          <w:p>
            <w:pPr>
              <w:numPr>
                <w:ilvl w:val="0"/>
                <w:numId w:val="3"/>
              </w:numPr>
              <w:spacing w:line="400" w:lineRule="exact"/>
              <w:jc w:val="left"/>
              <w:rPr>
                <w:rFonts w:hint="eastAsia" w:cs="宋体"/>
                <w:sz w:val="24"/>
                <w:szCs w:val="24"/>
                <w:vertAlign w:val="baseline"/>
                <w:lang w:val="en-US" w:eastAsia="zh-CN"/>
              </w:rPr>
            </w:pPr>
            <w:r>
              <w:rPr>
                <w:rFonts w:hint="eastAsia" w:cs="宋体"/>
                <w:sz w:val="24"/>
                <w:szCs w:val="24"/>
                <w:vertAlign w:val="baseline"/>
                <w:lang w:val="en-US" w:eastAsia="zh-CN"/>
              </w:rPr>
              <w:t>完成字符串列表LStringList、三元组容器LTrio的优化修改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vAlign w:val="center"/>
          </w:tcPr>
          <w:p>
            <w:pPr>
              <w:spacing w:line="400" w:lineRule="exact"/>
              <w:jc w:val="center"/>
              <w:rPr>
                <w:rFonts w:hint="eastAsia" w:cs="宋体"/>
                <w:sz w:val="24"/>
                <w:szCs w:val="24"/>
                <w:vertAlign w:val="baseline"/>
                <w:lang w:val="en-US" w:eastAsia="zh-CN"/>
              </w:rPr>
            </w:pPr>
            <w:r>
              <w:rPr>
                <w:rFonts w:hint="eastAsia" w:cs="宋体"/>
                <w:sz w:val="24"/>
                <w:szCs w:val="24"/>
                <w:vertAlign w:val="baseline"/>
                <w:lang w:val="en-US" w:eastAsia="zh-CN"/>
              </w:rPr>
              <w:t>5.19 - 5.31</w:t>
            </w:r>
          </w:p>
        </w:tc>
        <w:tc>
          <w:tcPr>
            <w:tcW w:w="4264" w:type="dxa"/>
          </w:tcPr>
          <w:p>
            <w:pPr>
              <w:numPr>
                <w:ilvl w:val="0"/>
                <w:numId w:val="4"/>
              </w:numPr>
              <w:spacing w:line="400" w:lineRule="exact"/>
              <w:jc w:val="left"/>
              <w:rPr>
                <w:rFonts w:hint="eastAsia" w:eastAsia="宋体" w:cs="宋体"/>
                <w:sz w:val="24"/>
                <w:szCs w:val="24"/>
                <w:vertAlign w:val="baseline"/>
                <w:lang w:val="en-US" w:eastAsia="zh-CN"/>
              </w:rPr>
            </w:pPr>
            <w:r>
              <w:rPr>
                <w:rFonts w:hint="eastAsia" w:cs="宋体"/>
                <w:sz w:val="24"/>
                <w:szCs w:val="24"/>
                <w:vertAlign w:val="baseline"/>
                <w:lang w:val="en-US" w:eastAsia="zh-CN"/>
              </w:rPr>
              <w:t>完成日期时间数据类型LDateTime、LDate、LTime的重构</w:t>
            </w:r>
          </w:p>
          <w:p>
            <w:pPr>
              <w:numPr>
                <w:ilvl w:val="0"/>
                <w:numId w:val="4"/>
              </w:numPr>
              <w:spacing w:line="400" w:lineRule="exact"/>
              <w:jc w:val="left"/>
              <w:rPr>
                <w:rFonts w:hint="eastAsia" w:eastAsia="宋体" w:cs="宋体"/>
                <w:sz w:val="24"/>
                <w:szCs w:val="24"/>
                <w:vertAlign w:val="baseline"/>
                <w:lang w:val="en-US" w:eastAsia="zh-CN"/>
              </w:rPr>
            </w:pPr>
            <w:r>
              <w:rPr>
                <w:rFonts w:hint="eastAsia" w:cs="宋体"/>
                <w:sz w:val="24"/>
                <w:szCs w:val="24"/>
                <w:vertAlign w:val="baseline"/>
                <w:lang w:val="en-US" w:eastAsia="zh-CN"/>
              </w:rPr>
              <w:t>继续维护单元测试</w:t>
            </w:r>
          </w:p>
        </w:tc>
      </w:tr>
    </w:tbl>
    <w:p>
      <w:pPr>
        <w:spacing w:line="400" w:lineRule="exact"/>
        <w:ind w:firstLine="420" w:firstLineChars="0"/>
        <w:jc w:val="left"/>
        <w:rPr>
          <w:rFonts w:cs="宋体"/>
          <w:sz w:val="24"/>
          <w:szCs w:val="24"/>
        </w:rPr>
      </w:pPr>
      <w:r>
        <w:rPr>
          <w:rFonts w:cs="宋体"/>
          <w:sz w:val="24"/>
          <w:szCs w:val="24"/>
        </w:rPr>
        <w:br w:type="page"/>
      </w:r>
    </w:p>
    <w:p>
      <w:pPr>
        <w:pStyle w:val="2"/>
        <w:spacing w:before="0" w:after="0" w:line="360" w:lineRule="auto"/>
        <w:jc w:val="center"/>
        <w:rPr>
          <w:szCs w:val="32"/>
          <w:lang w:val="en-US"/>
        </w:rPr>
      </w:pPr>
      <w:r>
        <w:rPr>
          <w:rFonts w:hint="eastAsia"/>
          <w:szCs w:val="32"/>
          <w:lang w:val="en-US" w:eastAsia="zh-CN"/>
        </w:rPr>
        <w:t>2 复杂工程问题和解决方案</w:t>
      </w:r>
    </w:p>
    <w:p>
      <w:pPr>
        <w:spacing w:line="360" w:lineRule="auto"/>
        <w:ind w:firstLine="420" w:firstLineChars="0"/>
        <w:rPr>
          <w:rFonts w:cs="宋体"/>
          <w:sz w:val="24"/>
          <w:szCs w:val="24"/>
        </w:rPr>
      </w:pPr>
      <w:r>
        <w:rPr>
          <w:rFonts w:cs="宋体"/>
          <w:sz w:val="24"/>
          <w:szCs w:val="24"/>
        </w:rPr>
        <w:t>本部分将针对上述具体任务当中的某个环节、某个步骤遇到的工程问题出发，分析问题的来龙去脉，并设计合理的解决方案应对，总结于此。</w:t>
      </w:r>
    </w:p>
    <w:p>
      <w:pPr>
        <w:spacing w:line="360" w:lineRule="auto"/>
        <w:rPr>
          <w:rFonts w:hint="default" w:ascii="Times New Roman" w:hAnsi="Times New Roman" w:eastAsia="宋体" w:cs="Times New Roman"/>
          <w:b/>
          <w:bCs/>
          <w:sz w:val="28"/>
          <w:szCs w:val="28"/>
          <w:lang w:val="en-US"/>
        </w:rPr>
      </w:pPr>
      <w:r>
        <w:rPr>
          <w:rFonts w:hint="default" w:ascii="Times New Roman" w:hAnsi="Times New Roman" w:eastAsia="宋体" w:cs="Times New Roman"/>
          <w:b/>
          <w:bCs/>
          <w:sz w:val="30"/>
          <w:szCs w:val="30"/>
          <w:lang w:val="en-US"/>
        </w:rPr>
        <w:t>2.1 标准库string的sso优化对LVector插入影响的探究</w:t>
      </w:r>
    </w:p>
    <w:p>
      <w:pPr>
        <w:spacing w:line="360" w:lineRule="auto"/>
        <w:ind w:firstLine="420" w:firstLineChars="0"/>
        <w:rPr>
          <w:rFonts w:cs="宋体"/>
          <w:sz w:val="24"/>
          <w:szCs w:val="24"/>
          <w:lang w:val="en-US"/>
        </w:rPr>
      </w:pPr>
      <w:r>
        <w:rPr>
          <w:rFonts w:cs="宋体"/>
          <w:sz w:val="24"/>
          <w:szCs w:val="24"/>
        </w:rPr>
        <w:t>LVector在插入</w:t>
      </w:r>
      <w:r>
        <w:rPr>
          <w:rFonts w:hint="default" w:cs="宋体"/>
          <w:sz w:val="24"/>
          <w:szCs w:val="24"/>
        </w:rPr>
        <w:t>std::string的时候遇到了问题</w:t>
      </w:r>
      <w:r>
        <w:rPr>
          <w:rFonts w:hint="eastAsia" w:cs="宋体"/>
          <w:sz w:val="24"/>
          <w:szCs w:val="24"/>
          <w:lang w:eastAsia="zh-CN"/>
        </w:rPr>
        <w:t>，</w:t>
      </w:r>
      <w:r>
        <w:rPr>
          <w:rFonts w:hint="eastAsia" w:cs="宋体"/>
          <w:sz w:val="24"/>
          <w:szCs w:val="24"/>
          <w:lang w:val="en-US" w:eastAsia="zh-CN"/>
        </w:rPr>
        <w:t>我的领导</w:t>
      </w:r>
      <w:r>
        <w:rPr>
          <w:rFonts w:hint="default" w:cs="宋体"/>
          <w:sz w:val="24"/>
          <w:szCs w:val="24"/>
        </w:rPr>
        <w:t>研究了一段时间，我接着他的成果继续探讨，将学到的内容总结在这里。</w:t>
      </w:r>
    </w:p>
    <w:p>
      <w:pPr>
        <w:spacing w:line="360" w:lineRule="auto"/>
        <w:rPr>
          <w:rFonts w:hint="eastAsia" w:cs="宋体"/>
          <w:sz w:val="28"/>
          <w:szCs w:val="28"/>
          <w:lang w:val="en-US" w:eastAsia="zh-CN"/>
        </w:rPr>
      </w:pPr>
      <w:r>
        <w:rPr>
          <w:rFonts w:hint="eastAsia" w:cs="宋体"/>
          <w:sz w:val="28"/>
          <w:szCs w:val="28"/>
          <w:lang w:val="en-US" w:eastAsia="zh-CN"/>
        </w:rPr>
        <w:t>2.1.1 std::string的优化</w:t>
      </w:r>
    </w:p>
    <w:p>
      <w:pPr>
        <w:spacing w:line="360" w:lineRule="auto"/>
        <w:ind w:firstLine="420" w:firstLineChars="0"/>
        <w:rPr>
          <w:rFonts w:hint="eastAsia" w:cs="宋体"/>
          <w:sz w:val="24"/>
          <w:szCs w:val="24"/>
          <w:lang w:val="en-US" w:eastAsia="zh-CN"/>
        </w:rPr>
      </w:pPr>
      <w:r>
        <w:rPr>
          <w:rFonts w:hint="eastAsia" w:cs="宋体"/>
          <w:sz w:val="24"/>
          <w:szCs w:val="24"/>
          <w:lang w:val="en-US" w:eastAsia="zh-CN"/>
        </w:rPr>
        <w:t>标准库的std::string其实是做了优化的，不同的编译器实现的细节可能不同，但是基本的大思路框架都是一样的。</w:t>
      </w:r>
    </w:p>
    <w:p>
      <w:pPr>
        <w:spacing w:line="360" w:lineRule="auto"/>
        <w:ind w:firstLine="420" w:firstLineChars="0"/>
        <w:rPr>
          <w:rFonts w:hint="eastAsia" w:cs="宋体"/>
          <w:sz w:val="24"/>
          <w:szCs w:val="24"/>
          <w:lang w:val="en-US" w:eastAsia="zh-CN"/>
        </w:rPr>
      </w:pPr>
      <w:r>
        <w:rPr>
          <w:rFonts w:hint="eastAsia" w:cs="宋体"/>
          <w:sz w:val="24"/>
          <w:szCs w:val="24"/>
          <w:lang w:val="en-US" w:eastAsia="zh-CN"/>
        </w:rPr>
        <w:t>注：以下都是理论上的思路分析，具体的底层代码请自行查阅资料。</w:t>
      </w:r>
    </w:p>
    <w:p>
      <w:pPr>
        <w:spacing w:line="360" w:lineRule="auto"/>
        <w:rPr>
          <w:rFonts w:hint="eastAsia" w:eastAsia="宋体" w:cs="宋体"/>
          <w:sz w:val="24"/>
          <w:szCs w:val="24"/>
          <w:lang w:val="en-US" w:eastAsia="zh-CN"/>
        </w:rPr>
      </w:pPr>
      <w:r>
        <w:rPr>
          <w:rFonts w:hint="eastAsia" w:cs="宋体"/>
          <w:sz w:val="24"/>
          <w:szCs w:val="24"/>
          <w:lang w:val="en-US" w:eastAsia="zh-CN"/>
        </w:rPr>
        <w:t>1. 基本内存模型</w:t>
      </w:r>
    </w:p>
    <w:p>
      <w:pPr>
        <w:spacing w:line="360" w:lineRule="auto"/>
        <w:ind w:firstLine="420" w:firstLineChars="0"/>
        <w:rPr>
          <w:rFonts w:cs="宋体"/>
          <w:sz w:val="24"/>
          <w:szCs w:val="24"/>
          <w:lang w:val="en-US"/>
        </w:rPr>
      </w:pPr>
      <w:r>
        <w:rPr>
          <w:rFonts w:hint="default" w:cs="宋体"/>
          <w:sz w:val="24"/>
          <w:szCs w:val="24"/>
          <w:lang w:val="en-US"/>
        </w:rPr>
        <w:t>我们熟知的</w:t>
      </w:r>
      <w:r>
        <w:rPr>
          <w:rFonts w:cs="宋体"/>
          <w:sz w:val="24"/>
          <w:szCs w:val="24"/>
          <w:lang w:val="en-US"/>
        </w:rPr>
        <w:t>std::string</w:t>
      </w:r>
      <w:r>
        <w:rPr>
          <w:rFonts w:hint="default" w:cs="宋体"/>
          <w:sz w:val="24"/>
          <w:szCs w:val="24"/>
          <w:lang w:val="en-US"/>
        </w:rPr>
        <w:t>的内存模型大致是这样的</w:t>
      </w:r>
      <w:r>
        <w:rPr>
          <w:rFonts w:hint="eastAsia" w:cs="宋体"/>
          <w:sz w:val="24"/>
          <w:szCs w:val="24"/>
          <w:lang w:val="en-US" w:eastAsia="zh-CN"/>
        </w:rPr>
        <w:t>：</w:t>
      </w:r>
    </w:p>
    <w:p>
      <w:pPr>
        <w:spacing w:line="360" w:lineRule="auto"/>
        <w:ind w:firstLine="420" w:firstLineChars="0"/>
        <w:rPr>
          <w:rFonts w:cs="宋体"/>
          <w:sz w:val="24"/>
          <w:szCs w:val="24"/>
          <w:lang w:val="en-US"/>
        </w:rPr>
      </w:pPr>
      <w:r>
        <w:rPr>
          <w:rFonts w:hint="eastAsia" w:cs="宋体"/>
          <w:sz w:val="24"/>
          <w:szCs w:val="24"/>
          <w:lang w:val="en-US" w:eastAsia="zh-CN"/>
        </w:rPr>
        <w:t>1）</w:t>
      </w:r>
      <w:r>
        <w:rPr>
          <w:rFonts w:hint="default" w:cs="宋体"/>
          <w:sz w:val="24"/>
          <w:szCs w:val="24"/>
          <w:lang w:val="en-US"/>
        </w:rPr>
        <w:t>栈区当中存放容量capacity，大小size和一根指向堆区数据区域的指针，三个分别占据8字节，总共24字节</w:t>
      </w:r>
      <w:r>
        <w:rPr>
          <w:rFonts w:hint="eastAsia" w:cs="宋体"/>
          <w:sz w:val="24"/>
          <w:szCs w:val="24"/>
          <w:lang w:val="en-US" w:eastAsia="zh-CN"/>
        </w:rPr>
        <w:t>。</w:t>
      </w:r>
    </w:p>
    <w:p>
      <w:pPr>
        <w:spacing w:line="360" w:lineRule="auto"/>
        <w:ind w:firstLine="420" w:firstLineChars="0"/>
        <w:rPr>
          <w:rFonts w:hint="eastAsia" w:cs="宋体"/>
          <w:sz w:val="24"/>
          <w:szCs w:val="24"/>
          <w:lang w:val="en-US" w:eastAsia="zh-CN"/>
        </w:rPr>
      </w:pPr>
      <w:r>
        <w:rPr>
          <w:rFonts w:hint="eastAsia" w:cs="宋体"/>
          <w:sz w:val="24"/>
          <w:szCs w:val="24"/>
          <w:lang w:val="en-US" w:eastAsia="zh-CN"/>
        </w:rPr>
        <w:t>2）</w:t>
      </w:r>
      <w:r>
        <w:rPr>
          <w:rFonts w:hint="default" w:cs="宋体"/>
          <w:sz w:val="24"/>
          <w:szCs w:val="24"/>
          <w:lang w:val="en-US"/>
        </w:rPr>
        <w:t>堆区当中data是实际存放数据的地方，通过分配器分配出来的（默认使用std::allocator，实际就是new出来的），std::string中的c_str()方法获取的就是堆区这个数据区首地址</w:t>
      </w:r>
      <w:r>
        <w:rPr>
          <w:rFonts w:hint="eastAsia" w:cs="宋体"/>
          <w:sz w:val="24"/>
          <w:szCs w:val="24"/>
          <w:lang w:val="en-US" w:eastAsia="zh-CN"/>
        </w:rPr>
        <w:t>。</w:t>
      </w:r>
    </w:p>
    <w:p>
      <w:pPr>
        <w:spacing w:line="360" w:lineRule="auto"/>
        <w:ind w:firstLine="420" w:firstLineChars="0"/>
        <w:rPr>
          <w:rFonts w:hint="eastAsia" w:cs="宋体"/>
          <w:sz w:val="24"/>
          <w:szCs w:val="24"/>
          <w:lang w:val="en-US" w:eastAsia="zh-CN"/>
        </w:rPr>
      </w:pPr>
      <w:r>
        <w:rPr>
          <w:rFonts w:hint="eastAsia" w:cs="宋体"/>
          <w:sz w:val="24"/>
          <w:szCs w:val="24"/>
          <w:lang w:val="en-US" w:eastAsia="zh-CN"/>
        </w:rPr>
        <w:t>具体见图2-1：</w:t>
      </w:r>
    </w:p>
    <w:p>
      <w:pPr>
        <w:spacing w:line="360" w:lineRule="auto"/>
        <w:rPr>
          <w:rFonts w:hint="eastAsia" w:eastAsia="宋体" w:cs="宋体"/>
          <w:sz w:val="24"/>
          <w:szCs w:val="24"/>
          <w:lang w:val="en-US" w:eastAsia="zh-CN"/>
        </w:rPr>
      </w:pPr>
      <w:r>
        <w:rPr>
          <w:rFonts w:hint="eastAsia" w:eastAsia="宋体" w:cs="宋体"/>
          <w:sz w:val="24"/>
          <w:szCs w:val="24"/>
          <w:lang w:val="en-US" w:eastAsia="zh-CN"/>
        </w:rPr>
        <w:drawing>
          <wp:inline distT="0" distB="0" distL="114300" distR="114300">
            <wp:extent cx="5459730" cy="2689225"/>
            <wp:effectExtent l="0" t="0" r="11430" b="825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9"/>
                    <a:stretch>
                      <a:fillRect/>
                    </a:stretch>
                  </pic:blipFill>
                  <pic:spPr>
                    <a:xfrm>
                      <a:off x="0" y="0"/>
                      <a:ext cx="5459730" cy="2689225"/>
                    </a:xfrm>
                    <a:prstGeom prst="rect">
                      <a:avLst/>
                    </a:prstGeom>
                  </pic:spPr>
                </pic:pic>
              </a:graphicData>
            </a:graphic>
          </wp:inline>
        </w:drawing>
      </w:r>
    </w:p>
    <w:p>
      <w:pPr>
        <w:spacing w:line="360" w:lineRule="auto"/>
        <w:jc w:val="center"/>
        <w:rPr>
          <w:rFonts w:hint="eastAsia" w:eastAsia="宋体" w:cs="宋体"/>
          <w:sz w:val="24"/>
          <w:szCs w:val="24"/>
          <w:lang w:val="en-US" w:eastAsia="zh-CN"/>
        </w:rPr>
      </w:pPr>
      <w:r>
        <w:rPr>
          <w:rFonts w:hint="eastAsia" w:cs="宋体"/>
          <w:sz w:val="24"/>
          <w:szCs w:val="24"/>
          <w:lang w:val="en-US" w:eastAsia="zh-CN"/>
        </w:rPr>
        <w:t>图 2-1 std::string的基本内存模型图</w:t>
      </w:r>
    </w:p>
    <w:p>
      <w:pPr>
        <w:numPr>
          <w:ilvl w:val="0"/>
          <w:numId w:val="0"/>
        </w:numPr>
        <w:spacing w:line="360" w:lineRule="auto"/>
        <w:rPr>
          <w:rFonts w:hint="eastAsia" w:cs="宋体"/>
          <w:sz w:val="24"/>
          <w:szCs w:val="24"/>
          <w:lang w:val="en-US" w:eastAsia="zh-CN"/>
        </w:rPr>
      </w:pPr>
      <w:r>
        <w:rPr>
          <w:rFonts w:hint="eastAsia" w:cs="宋体"/>
          <w:sz w:val="24"/>
          <w:szCs w:val="24"/>
          <w:lang w:val="en-US" w:eastAsia="zh-CN"/>
        </w:rPr>
        <w:t>2. COW优化（现在一般不用）</w:t>
      </w:r>
    </w:p>
    <w:p>
      <w:pPr>
        <w:numPr>
          <w:ilvl w:val="0"/>
          <w:numId w:val="0"/>
        </w:numPr>
        <w:spacing w:line="360" w:lineRule="auto"/>
        <w:ind w:firstLine="420" w:firstLineChars="0"/>
        <w:rPr>
          <w:rFonts w:hint="eastAsia" w:cs="宋体"/>
          <w:sz w:val="24"/>
          <w:szCs w:val="24"/>
          <w:lang w:val="en-US" w:eastAsia="zh-CN"/>
        </w:rPr>
      </w:pPr>
      <w:r>
        <w:rPr>
          <w:rFonts w:hint="eastAsia" w:cs="宋体"/>
          <w:sz w:val="24"/>
          <w:szCs w:val="24"/>
          <w:lang w:val="en-US" w:eastAsia="zh-CN"/>
        </w:rPr>
        <w:t>COW，即为Copy-On-Write，写时拷贝。</w:t>
      </w:r>
    </w:p>
    <w:p>
      <w:pPr>
        <w:numPr>
          <w:ilvl w:val="0"/>
          <w:numId w:val="0"/>
        </w:numPr>
        <w:spacing w:line="360" w:lineRule="auto"/>
        <w:ind w:firstLine="420" w:firstLineChars="0"/>
        <w:rPr>
          <w:rFonts w:hint="eastAsia" w:cs="宋体"/>
          <w:sz w:val="24"/>
          <w:szCs w:val="24"/>
          <w:lang w:val="en-US" w:eastAsia="zh-CN"/>
        </w:rPr>
      </w:pPr>
      <w:r>
        <w:rPr>
          <w:rFonts w:hint="eastAsia" w:cs="宋体"/>
          <w:sz w:val="24"/>
          <w:szCs w:val="24"/>
          <w:lang w:val="en-US" w:eastAsia="zh-CN"/>
        </w:rPr>
        <w:t>提到这里，我首先想到了Linux当中父子进程的"读时共享，写时拷贝"，父子进程在读的时候共享用户区的数据，例如先open()一个文件，在fork()，父子进程的文件描述符是同一个，具体可以表现为父进程读2个字节，对于子进程的文件偏移指针也向后偏移2个字节；这就是因为用户区的文件描述符表是读时共享的；当需要修改用户区的数据，比如一个变量，就会做拷贝操作了，这点毋庸置疑，这也是优化性能的一种策略。</w:t>
      </w:r>
    </w:p>
    <w:p>
      <w:pPr>
        <w:numPr>
          <w:ilvl w:val="0"/>
          <w:numId w:val="0"/>
        </w:numPr>
        <w:spacing w:line="360" w:lineRule="auto"/>
        <w:ind w:firstLine="420" w:firstLineChars="0"/>
        <w:rPr>
          <w:rFonts w:hint="eastAsia" w:cs="宋体"/>
          <w:sz w:val="24"/>
          <w:szCs w:val="24"/>
          <w:lang w:val="en-US" w:eastAsia="zh-CN"/>
        </w:rPr>
      </w:pPr>
      <w:r>
        <w:rPr>
          <w:rFonts w:hint="eastAsia" w:cs="宋体"/>
          <w:sz w:val="24"/>
          <w:szCs w:val="24"/>
          <w:lang w:val="en-US" w:eastAsia="zh-CN"/>
        </w:rPr>
        <w:t>参上，std::string的COW优化也是一个道理，具体图2-2：</w:t>
      </w:r>
    </w:p>
    <w:p>
      <w:pPr>
        <w:numPr>
          <w:ilvl w:val="0"/>
          <w:numId w:val="0"/>
        </w:numPr>
        <w:spacing w:line="360" w:lineRule="auto"/>
        <w:rPr>
          <w:rFonts w:hint="eastAsia" w:cs="宋体"/>
          <w:sz w:val="24"/>
          <w:szCs w:val="24"/>
          <w:lang w:val="en-US" w:eastAsia="zh-CN"/>
        </w:rPr>
      </w:pPr>
      <w:r>
        <w:rPr>
          <w:rFonts w:hint="eastAsia" w:cs="宋体"/>
          <w:sz w:val="24"/>
          <w:szCs w:val="24"/>
          <w:lang w:val="en-US" w:eastAsia="zh-CN"/>
        </w:rPr>
        <w:drawing>
          <wp:inline distT="0" distB="0" distL="114300" distR="114300">
            <wp:extent cx="5528310" cy="2280920"/>
            <wp:effectExtent l="0" t="0" r="3810" b="508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20"/>
                    <a:stretch>
                      <a:fillRect/>
                    </a:stretch>
                  </pic:blipFill>
                  <pic:spPr>
                    <a:xfrm>
                      <a:off x="0" y="0"/>
                      <a:ext cx="5528310" cy="2280920"/>
                    </a:xfrm>
                    <a:prstGeom prst="rect">
                      <a:avLst/>
                    </a:prstGeom>
                  </pic:spPr>
                </pic:pic>
              </a:graphicData>
            </a:graphic>
          </wp:inline>
        </w:drawing>
      </w:r>
    </w:p>
    <w:p>
      <w:pPr>
        <w:spacing w:line="360" w:lineRule="auto"/>
        <w:jc w:val="center"/>
        <w:rPr>
          <w:rFonts w:hint="eastAsia" w:cs="宋体"/>
          <w:sz w:val="24"/>
          <w:szCs w:val="24"/>
          <w:lang w:val="en-US" w:eastAsia="zh-CN"/>
        </w:rPr>
      </w:pPr>
      <w:r>
        <w:rPr>
          <w:rFonts w:hint="eastAsia" w:cs="宋体"/>
          <w:sz w:val="24"/>
          <w:szCs w:val="24"/>
          <w:lang w:eastAsia="zh-CN"/>
        </w:rPr>
        <w:t>图</w:t>
      </w:r>
      <w:r>
        <w:rPr>
          <w:rFonts w:hint="eastAsia" w:cs="宋体"/>
          <w:sz w:val="24"/>
          <w:szCs w:val="24"/>
          <w:lang w:val="en-US" w:eastAsia="zh-CN"/>
        </w:rPr>
        <w:t xml:space="preserve"> 2-2 COW优化结构图</w:t>
      </w:r>
    </w:p>
    <w:p>
      <w:pPr>
        <w:spacing w:line="360" w:lineRule="auto"/>
        <w:ind w:firstLine="420" w:firstLineChars="0"/>
        <w:jc w:val="both"/>
        <w:rPr>
          <w:rFonts w:hint="eastAsia" w:cs="宋体"/>
          <w:sz w:val="24"/>
          <w:szCs w:val="24"/>
          <w:lang w:val="en-US" w:eastAsia="zh-CN"/>
        </w:rPr>
      </w:pPr>
      <w:r>
        <w:rPr>
          <w:rFonts w:hint="eastAsia" w:cs="宋体"/>
          <w:sz w:val="24"/>
          <w:szCs w:val="24"/>
          <w:lang w:val="en-US" w:eastAsia="zh-CN"/>
        </w:rPr>
        <w:t>当然，COW也会存在一定的问题。看到上面，可能会想，COW这么好，为啥标题还是现在一般不用呢？之所以不用，是因为这种机制在多线程当中可能会出现不可预期的乱七八糟的问题，具体自行查阅资料，这里不作阐述。</w:t>
      </w:r>
    </w:p>
    <w:p>
      <w:pPr>
        <w:spacing w:line="360" w:lineRule="auto"/>
        <w:jc w:val="both"/>
        <w:rPr>
          <w:rFonts w:hint="eastAsia" w:cs="宋体"/>
          <w:sz w:val="24"/>
          <w:szCs w:val="24"/>
          <w:lang w:val="en-US" w:eastAsia="zh-CN"/>
        </w:rPr>
      </w:pPr>
      <w:r>
        <w:rPr>
          <w:rFonts w:hint="eastAsia" w:cs="宋体"/>
          <w:sz w:val="24"/>
          <w:szCs w:val="24"/>
          <w:lang w:val="en-US" w:eastAsia="zh-CN"/>
        </w:rPr>
        <w:t>3. SSO优化</w:t>
      </w:r>
    </w:p>
    <w:p>
      <w:pPr>
        <w:pStyle w:val="3"/>
        <w:spacing w:before="0" w:after="0" w:line="360" w:lineRule="auto"/>
        <w:ind w:firstLine="420" w:firstLineChars="0"/>
        <w:jc w:val="both"/>
        <w:rPr>
          <w:rFonts w:hint="eastAsia" w:ascii="Times New Roman" w:hAnsi="Times New Roman" w:eastAsia="宋体" w:cs="宋体"/>
          <w:b w:val="0"/>
          <w:kern w:val="2"/>
          <w:sz w:val="24"/>
          <w:szCs w:val="24"/>
          <w:lang w:val="en-US" w:eastAsia="zh-CN" w:bidi="ar-SA"/>
        </w:rPr>
      </w:pPr>
      <w:bookmarkStart w:id="6" w:name="_Toc149117938"/>
      <w:r>
        <w:rPr>
          <w:rFonts w:hint="eastAsia" w:ascii="Times New Roman" w:hAnsi="Times New Roman" w:eastAsia="宋体" w:cs="宋体"/>
          <w:b w:val="0"/>
          <w:kern w:val="2"/>
          <w:sz w:val="24"/>
          <w:szCs w:val="24"/>
          <w:lang w:val="en-US" w:eastAsia="zh-CN" w:bidi="ar-SA"/>
        </w:rPr>
        <w:t>所以就有了SSO优化，即Small String Optimization，翻译过来就是短字符串优化。</w:t>
      </w:r>
    </w:p>
    <w:p>
      <w:pPr>
        <w:pStyle w:val="3"/>
        <w:spacing w:before="0" w:after="0" w:line="360" w:lineRule="auto"/>
        <w:ind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那么为什么需要短字符串优化呢？看基本的内存模型，如图2-3：</w:t>
      </w:r>
    </w:p>
    <w:p>
      <w:pPr>
        <w:pStyle w:val="3"/>
        <w:spacing w:before="0" w:after="0" w:line="360" w:lineRule="auto"/>
        <w:jc w:val="center"/>
        <w:rPr>
          <w:rFonts w:hint="eastAsia"/>
          <w:szCs w:val="30"/>
          <w:lang w:val="en-US" w:eastAsia="zh-CN"/>
        </w:rPr>
      </w:pPr>
      <w:r>
        <w:rPr>
          <w:rFonts w:hint="eastAsia"/>
          <w:szCs w:val="30"/>
          <w:lang w:val="en-US" w:eastAsia="zh-CN"/>
        </w:rPr>
        <w:drawing>
          <wp:inline distT="0" distB="0" distL="114300" distR="114300">
            <wp:extent cx="3154680" cy="716280"/>
            <wp:effectExtent l="0" t="0" r="0"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21"/>
                    <a:stretch>
                      <a:fillRect/>
                    </a:stretch>
                  </pic:blipFill>
                  <pic:spPr>
                    <a:xfrm>
                      <a:off x="0" y="0"/>
                      <a:ext cx="3154680" cy="716280"/>
                    </a:xfrm>
                    <a:prstGeom prst="rect">
                      <a:avLst/>
                    </a:prstGeom>
                  </pic:spPr>
                </pic:pic>
              </a:graphicData>
            </a:graphic>
          </wp:inline>
        </w:drawing>
      </w:r>
    </w:p>
    <w:p>
      <w:pPr>
        <w:pStyle w:val="3"/>
        <w:spacing w:before="0" w:after="0" w:line="360" w:lineRule="auto"/>
        <w:jc w:val="center"/>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图 2-3 SSO优化结构图</w:t>
      </w:r>
    </w:p>
    <w:p>
      <w:pPr>
        <w:pStyle w:val="3"/>
        <w:spacing w:before="0" w:after="0" w:line="360" w:lineRule="auto"/>
        <w:ind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想象一下，如果我的字符串比较短，举个例子，小到8个字节就能存下，那么是不是就不用存一个指针了，直接在栈区存储即可，还不用去堆区开辟空间，还不用考虑堆区内存释放的问题，岂不美哉？</w:t>
      </w:r>
    </w:p>
    <w:p>
      <w:pPr>
        <w:pStyle w:val="3"/>
        <w:spacing w:before="0" w:after="0" w:line="360" w:lineRule="auto"/>
        <w:ind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我们再考虑一下，8个字节的capacity和8个字节的size最大能表示多少的数？2的63次方 - 1，这也太大了吧，完全没必要，因此capacity和size也可以做进一步优化，注意不同编译器的实现不同，但是思路都是这样，能砍的就砍。当然不管如何，里面存放的pointer是不会变的，因为std::string中还有c_str()接口，不能让功能变了。大概的优化模型如下，可以看到数据在栈区，这个时候指针指向自身内部的data，合理，非常合理。</w:t>
      </w:r>
    </w:p>
    <w:p>
      <w:pPr>
        <w:pStyle w:val="3"/>
        <w:spacing w:before="0" w:after="0" w:line="360" w:lineRule="auto"/>
        <w:jc w:val="center"/>
        <w:rPr>
          <w:rFonts w:hint="eastAsia"/>
          <w:szCs w:val="30"/>
          <w:lang w:val="en-US" w:eastAsia="zh-CN"/>
        </w:rPr>
      </w:pPr>
      <w:r>
        <w:rPr>
          <w:rFonts w:hint="eastAsia"/>
          <w:szCs w:val="30"/>
          <w:lang w:val="en-US" w:eastAsia="zh-CN"/>
        </w:rPr>
        <w:drawing>
          <wp:inline distT="0" distB="0" distL="114300" distR="114300">
            <wp:extent cx="4606290" cy="2127885"/>
            <wp:effectExtent l="0" t="0" r="11430" b="5715"/>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22"/>
                    <a:stretch>
                      <a:fillRect/>
                    </a:stretch>
                  </pic:blipFill>
                  <pic:spPr>
                    <a:xfrm>
                      <a:off x="0" y="0"/>
                      <a:ext cx="4606290" cy="2127885"/>
                    </a:xfrm>
                    <a:prstGeom prst="rect">
                      <a:avLst/>
                    </a:prstGeom>
                  </pic:spPr>
                </pic:pic>
              </a:graphicData>
            </a:graphic>
          </wp:inline>
        </w:drawing>
      </w:r>
    </w:p>
    <w:p>
      <w:pPr>
        <w:jc w:val="center"/>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图 2-4</w:t>
      </w:r>
      <w:r>
        <w:rPr>
          <w:rFonts w:hint="eastAsia" w:cs="宋体"/>
          <w:b w:val="0"/>
          <w:kern w:val="2"/>
          <w:sz w:val="24"/>
          <w:szCs w:val="24"/>
          <w:lang w:val="en-US" w:eastAsia="zh-CN" w:bidi="ar-SA"/>
        </w:rPr>
        <w:t xml:space="preserve"> </w:t>
      </w:r>
      <w:r>
        <w:rPr>
          <w:rFonts w:hint="eastAsia" w:ascii="Times New Roman" w:hAnsi="Times New Roman" w:eastAsia="宋体" w:cs="宋体"/>
          <w:b w:val="0"/>
          <w:kern w:val="2"/>
          <w:sz w:val="24"/>
          <w:szCs w:val="24"/>
          <w:lang w:val="en-US" w:eastAsia="zh-CN" w:bidi="ar-SA"/>
        </w:rPr>
        <w:t>SSO优化指针指向图</w:t>
      </w:r>
    </w:p>
    <w:p>
      <w:pPr>
        <w:pStyle w:val="14"/>
        <w:keepNext w:val="0"/>
        <w:keepLines w:val="0"/>
        <w:widowControl/>
        <w:suppressLineNumbers w:val="0"/>
        <w:spacing w:before="0" w:beforeAutospacing="0" w:after="0" w:afterAutospacing="1"/>
        <w:ind w:left="0" w:right="0" w:firstLine="420" w:firstLineChars="0"/>
        <w:rPr>
          <w:rFonts w:hint="default" w:ascii="Times New Roman" w:hAnsi="Times New Roman" w:eastAsia="宋体" w:cs="宋体"/>
          <w:b w:val="0"/>
          <w:kern w:val="2"/>
          <w:sz w:val="24"/>
          <w:szCs w:val="24"/>
          <w:lang w:val="en-US" w:eastAsia="zh-CN" w:bidi="ar-SA"/>
        </w:rPr>
      </w:pPr>
      <w:r>
        <w:rPr>
          <w:rFonts w:hint="default" w:ascii="Times New Roman" w:hAnsi="Times New Roman" w:eastAsia="宋体" w:cs="宋体"/>
          <w:b w:val="0"/>
          <w:kern w:val="2"/>
          <w:sz w:val="24"/>
          <w:szCs w:val="24"/>
          <w:lang w:val="en-US" w:eastAsia="zh-CN" w:bidi="ar-SA"/>
        </w:rPr>
        <w:t>当字符串的长度变长，达到长字符串的标准（不同编译器的规定不一样），就会恢复一般的内存模型</w:t>
      </w:r>
      <w:r>
        <w:rPr>
          <w:rFonts w:hint="eastAsia" w:ascii="Times New Roman" w:hAnsi="Times New Roman" w:cs="宋体"/>
          <w:b w:val="0"/>
          <w:kern w:val="2"/>
          <w:sz w:val="24"/>
          <w:szCs w:val="24"/>
          <w:lang w:val="en-US" w:eastAsia="zh-CN" w:bidi="ar-SA"/>
        </w:rPr>
        <w:t>。</w:t>
      </w:r>
    </w:p>
    <w:p>
      <w:pPr>
        <w:pStyle w:val="14"/>
        <w:keepNext w:val="0"/>
        <w:keepLines w:val="0"/>
        <w:widowControl/>
        <w:suppressLineNumbers w:val="0"/>
        <w:spacing w:before="0" w:beforeAutospacing="0" w:after="0" w:afterAutospacing="1"/>
        <w:ind w:left="0" w:right="0" w:firstLine="420" w:firstLineChars="0"/>
        <w:rPr>
          <w:rFonts w:hint="eastAsia" w:ascii="Times New Roman" w:hAnsi="Times New Roman" w:cs="宋体"/>
          <w:b w:val="0"/>
          <w:kern w:val="2"/>
          <w:sz w:val="24"/>
          <w:szCs w:val="24"/>
          <w:lang w:val="en-US" w:eastAsia="zh-CN" w:bidi="ar-SA"/>
        </w:rPr>
      </w:pPr>
      <w:r>
        <w:rPr>
          <w:rFonts w:hint="default" w:ascii="Times New Roman" w:hAnsi="Times New Roman" w:eastAsia="宋体" w:cs="宋体"/>
          <w:b w:val="0"/>
          <w:kern w:val="2"/>
          <w:sz w:val="24"/>
          <w:szCs w:val="24"/>
          <w:lang w:val="en-US" w:eastAsia="zh-CN" w:bidi="ar-SA"/>
        </w:rPr>
        <w:t>关于</w:t>
      </w:r>
      <w:r>
        <w:rPr>
          <w:rFonts w:hint="eastAsia" w:ascii="Times New Roman" w:hAnsi="Times New Roman" w:eastAsia="宋体" w:cs="宋体"/>
          <w:b w:val="0"/>
          <w:kern w:val="2"/>
          <w:sz w:val="24"/>
          <w:szCs w:val="24"/>
          <w:lang w:val="en-US" w:eastAsia="zh-CN" w:bidi="ar-SA"/>
        </w:rPr>
        <w:t>SSO</w:t>
      </w:r>
      <w:r>
        <w:rPr>
          <w:rFonts w:hint="default" w:ascii="Times New Roman" w:hAnsi="Times New Roman" w:eastAsia="宋体" w:cs="宋体"/>
          <w:b w:val="0"/>
          <w:kern w:val="2"/>
          <w:sz w:val="24"/>
          <w:szCs w:val="24"/>
          <w:lang w:val="en-US" w:eastAsia="zh-CN" w:bidi="ar-SA"/>
        </w:rPr>
        <w:t>优化的下的字符串的拷贝，由于内存模型中仍然存在指针，显然是一个深拷贝，可以写一个程序测试一下，顺便看一下std::string的SSO优化的表现</w:t>
      </w:r>
      <w:r>
        <w:rPr>
          <w:rFonts w:hint="eastAsia" w:ascii="Times New Roman" w:hAnsi="Times New Roman" w:cs="宋体"/>
          <w:b w:val="0"/>
          <w:kern w:val="2"/>
          <w:sz w:val="24"/>
          <w:szCs w:val="24"/>
          <w:lang w:val="en-US" w:eastAsia="zh-CN" w:bidi="ar-SA"/>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#include </w:t>
      </w:r>
      <w:r>
        <w:rPr>
          <w:rFonts w:hint="default" w:ascii="MonoLisa-Regular" w:hAnsi="MonoLisa-Regular" w:eastAsia="Consolas" w:cs="MonoLisa-Regular"/>
          <w:i w:val="0"/>
          <w:caps w:val="0"/>
          <w:color w:val="50A14F"/>
          <w:spacing w:val="0"/>
          <w:sz w:val="20"/>
          <w:szCs w:val="20"/>
          <w:shd w:val="clear" w:fill="F8F8F8"/>
        </w:rPr>
        <w:t>&lt;iostream&gt;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FFFFF"/>
        </w:rPr>
        <w:t>#include </w:t>
      </w:r>
      <w:r>
        <w:rPr>
          <w:rFonts w:hint="default" w:ascii="MonoLisa-Regular" w:hAnsi="MonoLisa-Regular" w:eastAsia="Consolas" w:cs="MonoLisa-Regular"/>
          <w:i w:val="0"/>
          <w:caps w:val="0"/>
          <w:color w:val="50A14F"/>
          <w:spacing w:val="0"/>
          <w:sz w:val="20"/>
          <w:szCs w:val="20"/>
          <w:shd w:val="clear" w:fill="FFFFFF"/>
        </w:rPr>
        <w:t>&lt;string&gt;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4078F2"/>
          <w:spacing w:val="0"/>
          <w:sz w:val="20"/>
          <w:szCs w:val="20"/>
          <w:shd w:val="clear" w:fill="FFFFFF"/>
        </w:rPr>
        <w:t>main</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bdr w:val="single" w:color="6CE26C" w:sz="12"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 a{</w:t>
      </w:r>
      <w:r>
        <w:rPr>
          <w:rFonts w:hint="default" w:ascii="MonoLisa-Regular" w:hAnsi="MonoLisa-Regular" w:eastAsia="Consolas" w:cs="MonoLisa-Regular"/>
          <w:i w:val="0"/>
          <w:caps w:val="0"/>
          <w:color w:val="50A14F"/>
          <w:spacing w:val="0"/>
          <w:sz w:val="20"/>
          <w:szCs w:val="20"/>
          <w:shd w:val="clear" w:fill="FFFFFF"/>
        </w:rPr>
        <w:t>"one"</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auto</w:t>
      </w:r>
      <w:r>
        <w:rPr>
          <w:rFonts w:hint="default" w:ascii="MonoLisa-Regular" w:hAnsi="MonoLisa-Regular" w:eastAsia="Consolas" w:cs="MonoLisa-Regular"/>
          <w:i w:val="0"/>
          <w:caps w:val="0"/>
          <w:color w:val="5C5C5C"/>
          <w:spacing w:val="0"/>
          <w:sz w:val="20"/>
          <w:szCs w:val="20"/>
          <w:shd w:val="clear" w:fill="F8F8F8"/>
        </w:rPr>
        <w:t> b = 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C18401"/>
          <w:spacing w:val="0"/>
          <w:sz w:val="20"/>
          <w:szCs w:val="20"/>
          <w:shd w:val="clear" w:fill="F8F8F8"/>
        </w:rPr>
        <w:t>string</w:t>
      </w:r>
      <w:r>
        <w:rPr>
          <w:rFonts w:hint="default" w:ascii="MonoLisa-Regular" w:hAnsi="MonoLisa-Regular" w:eastAsia="Consolas" w:cs="MonoLisa-Regular"/>
          <w:i w:val="0"/>
          <w:caps w:val="0"/>
          <w:color w:val="5C5C5C"/>
          <w:spacing w:val="0"/>
          <w:sz w:val="20"/>
          <w:szCs w:val="20"/>
          <w:shd w:val="clear" w:fill="F8F8F8"/>
        </w:rPr>
        <w:t> c{</w:t>
      </w:r>
      <w:r>
        <w:rPr>
          <w:rFonts w:hint="default" w:ascii="MonoLisa-Regular" w:hAnsi="MonoLisa-Regular" w:eastAsia="Consolas" w:cs="MonoLisa-Regular"/>
          <w:i w:val="0"/>
          <w:caps w:val="0"/>
          <w:color w:val="50A14F"/>
          <w:spacing w:val="0"/>
          <w:sz w:val="20"/>
          <w:szCs w:val="20"/>
          <w:shd w:val="clear" w:fill="F8F8F8"/>
        </w:rPr>
        <w:t>"twooooooooooooooooooooooooooooooooooooooooooooo"</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printf</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50A14F"/>
          <w:spacing w:val="0"/>
          <w:sz w:val="20"/>
          <w:szCs w:val="20"/>
          <w:shd w:val="clear" w:fill="F8F8F8"/>
        </w:rPr>
        <w:t>"a address: %p, c_str address: %p\n"</w:t>
      </w:r>
      <w:r>
        <w:rPr>
          <w:rFonts w:hint="default" w:ascii="MonoLisa-Regular" w:hAnsi="MonoLisa-Regular" w:eastAsia="Consolas" w:cs="MonoLisa-Regular"/>
          <w:i w:val="0"/>
          <w:caps w:val="0"/>
          <w:color w:val="5C5C5C"/>
          <w:spacing w:val="0"/>
          <w:sz w:val="20"/>
          <w:szCs w:val="20"/>
          <w:shd w:val="clear" w:fill="F8F8F8"/>
        </w:rPr>
        <w:t>, &amp;a, a.c_str());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printf</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50A14F"/>
          <w:spacing w:val="0"/>
          <w:sz w:val="20"/>
          <w:szCs w:val="20"/>
          <w:shd w:val="clear" w:fill="FFFFFF"/>
        </w:rPr>
        <w:t>"b address: %p, c_str address: %p\n"</w:t>
      </w:r>
      <w:r>
        <w:rPr>
          <w:rFonts w:hint="default" w:ascii="MonoLisa-Regular" w:hAnsi="MonoLisa-Regular" w:eastAsia="Consolas" w:cs="MonoLisa-Regular"/>
          <w:i w:val="0"/>
          <w:caps w:val="0"/>
          <w:color w:val="5C5C5C"/>
          <w:spacing w:val="0"/>
          <w:sz w:val="20"/>
          <w:szCs w:val="20"/>
          <w:shd w:val="clear" w:fill="FFFFFF"/>
        </w:rPr>
        <w:t>, &amp;b, b.c_str());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printf</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50A14F"/>
          <w:spacing w:val="0"/>
          <w:sz w:val="20"/>
          <w:szCs w:val="20"/>
          <w:shd w:val="clear" w:fill="F8F8F8"/>
        </w:rPr>
        <w:t>"c address: %p, c_str address: %p\n"</w:t>
      </w:r>
      <w:r>
        <w:rPr>
          <w:rFonts w:hint="default" w:ascii="MonoLisa-Regular" w:hAnsi="MonoLisa-Regular" w:eastAsia="Consolas" w:cs="MonoLisa-Regular"/>
          <w:i w:val="0"/>
          <w:caps w:val="0"/>
          <w:color w:val="5C5C5C"/>
          <w:spacing w:val="0"/>
          <w:sz w:val="20"/>
          <w:szCs w:val="20"/>
          <w:shd w:val="clear" w:fill="F8F8F8"/>
        </w:rPr>
        <w:t>, &amp;c, c.c_str());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return</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986801"/>
          <w:spacing w:val="0"/>
          <w:sz w:val="20"/>
          <w:szCs w:val="20"/>
          <w:shd w:val="clear" w:fill="F8F8F8"/>
        </w:rPr>
        <w:t>0</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pStyle w:val="14"/>
        <w:keepNext w:val="0"/>
        <w:keepLines w:val="0"/>
        <w:widowControl/>
        <w:suppressLineNumbers w:val="0"/>
        <w:spacing w:before="0" w:beforeAutospacing="0" w:after="0" w:afterAutospacing="1"/>
        <w:ind w:right="0"/>
        <w:rPr>
          <w:rFonts w:hint="eastAsia" w:ascii="Times New Roman" w:hAnsi="Times New Roman"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执行结果，可以发现完美验证了我们的分析</w:t>
      </w:r>
      <w:r>
        <w:rPr>
          <w:rFonts w:hint="eastAsia" w:ascii="Times New Roman" w:hAnsi="Times New Roman" w:cs="宋体"/>
          <w:b w:val="0"/>
          <w:kern w:val="2"/>
          <w:sz w:val="24"/>
          <w:szCs w:val="24"/>
          <w:lang w:val="en-US" w:eastAsia="zh-CN" w:bidi="ar-SA"/>
        </w:rPr>
        <w:t>，具体如图2-5：</w:t>
      </w: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eastAsia="宋体"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1）</w:t>
      </w:r>
      <w:r>
        <w:rPr>
          <w:rFonts w:hint="eastAsia" w:ascii="Times New Roman" w:hAnsi="Times New Roman" w:eastAsia="宋体" w:cs="宋体"/>
          <w:b w:val="0"/>
          <w:kern w:val="2"/>
          <w:sz w:val="24"/>
          <w:szCs w:val="24"/>
          <w:lang w:val="en-US" w:eastAsia="zh-CN" w:bidi="ar-SA"/>
        </w:rPr>
        <w:t>a到b经过了一次深拷贝，他们两个的数据区地址不同</w:t>
      </w: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eastAsia="宋体"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2）</w:t>
      </w:r>
      <w:r>
        <w:rPr>
          <w:rFonts w:hint="eastAsia" w:ascii="Times New Roman" w:hAnsi="Times New Roman" w:eastAsia="宋体" w:cs="宋体"/>
          <w:b w:val="0"/>
          <w:kern w:val="2"/>
          <w:sz w:val="24"/>
          <w:szCs w:val="24"/>
          <w:lang w:val="en-US" w:eastAsia="zh-CN" w:bidi="ar-SA"/>
        </w:rPr>
        <w:t>a、b的本类地址和数据区地址非常相近，而c离的很远</w:t>
      </w:r>
    </w:p>
    <w:p>
      <w:pPr>
        <w:pStyle w:val="14"/>
        <w:keepNext w:val="0"/>
        <w:keepLines w:val="0"/>
        <w:widowControl/>
        <w:suppressLineNumbers w:val="0"/>
        <w:spacing w:before="0" w:beforeAutospacing="0" w:after="0" w:afterAutospacing="1"/>
        <w:ind w:right="0"/>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drawing>
          <wp:inline distT="0" distB="0" distL="114300" distR="114300">
            <wp:extent cx="5755640" cy="586740"/>
            <wp:effectExtent l="0" t="0" r="5080" b="762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23"/>
                    <a:stretch>
                      <a:fillRect/>
                    </a:stretch>
                  </pic:blipFill>
                  <pic:spPr>
                    <a:xfrm>
                      <a:off x="0" y="0"/>
                      <a:ext cx="5755640" cy="586740"/>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图2-5 sso测试结果图</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当然SSO优化也存在一定问题，这就不是这个课题的重点了，后续自行查阅资料。</w:t>
      </w:r>
    </w:p>
    <w:p>
      <w:pPr>
        <w:spacing w:line="360" w:lineRule="auto"/>
        <w:rPr>
          <w:rFonts w:hint="eastAsia" w:cs="宋体"/>
          <w:sz w:val="28"/>
          <w:szCs w:val="28"/>
          <w:lang w:val="en-US" w:eastAsia="zh-CN"/>
        </w:rPr>
      </w:pPr>
      <w:r>
        <w:rPr>
          <w:rFonts w:hint="eastAsia" w:cs="宋体"/>
          <w:sz w:val="28"/>
          <w:szCs w:val="28"/>
          <w:lang w:val="en-US" w:eastAsia="zh-CN"/>
        </w:rPr>
        <w:t>2.1.</w:t>
      </w:r>
      <w:r>
        <w:rPr>
          <w:rFonts w:hint="default" w:cs="宋体"/>
          <w:sz w:val="28"/>
          <w:szCs w:val="28"/>
          <w:lang w:val="en-US" w:eastAsia="zh-CN"/>
        </w:rPr>
        <w:t xml:space="preserve">2 </w:t>
      </w:r>
      <w:r>
        <w:rPr>
          <w:rFonts w:hint="eastAsia" w:cs="宋体"/>
          <w:sz w:val="28"/>
          <w:szCs w:val="28"/>
          <w:lang w:val="en-US" w:eastAsia="zh-CN"/>
        </w:rPr>
        <w:t>在LVector中插入std::string</w:t>
      </w:r>
    </w:p>
    <w:p>
      <w:pPr>
        <w:spacing w:line="360" w:lineRule="auto"/>
        <w:ind w:firstLine="420" w:firstLineChars="0"/>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测试LVector的时候，发现prepend std::string的时候程序崩溃，返回的值也不符合预期</w:t>
      </w:r>
      <w:r>
        <w:rPr>
          <w:rFonts w:hint="eastAsia" w:cs="宋体"/>
          <w:b w:val="0"/>
          <w:kern w:val="2"/>
          <w:sz w:val="24"/>
          <w:szCs w:val="24"/>
          <w:lang w:val="en-US" w:eastAsia="zh-CN" w:bidi="ar-SA"/>
        </w:rPr>
        <w:t>。</w:t>
      </w: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我们先不管这个LVector是如何实现的，我们知道prepend函数，肯定是调用insert方法，所以去查insert函数，以下只给出关键代码，其余都是针对代码的显而易见的分析</w:t>
      </w:r>
      <w:r>
        <w:rPr>
          <w:rFonts w:hint="eastAsia" w:ascii="Times New Roman" w:hAnsi="Times New Roman" w:cs="宋体"/>
          <w:b w:val="0"/>
          <w:kern w:val="2"/>
          <w:sz w:val="24"/>
          <w:szCs w:val="24"/>
          <w:lang w:val="en-US" w:eastAsia="zh-CN" w:bidi="ar-SA"/>
        </w:rPr>
        <w:t>。</w:t>
      </w: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真正做插入的函数叫insertMultiple()，里面有一些算法，不用管他，我们考虑insert函数的逻辑，在目标处进行插入，然后需要把其他的数据前移或者后移，也就是说，需要做内存的移动或者拷贝，问题就处在这里，也就是代码中的moveMemory()中</w:t>
      </w:r>
      <w:r>
        <w:rPr>
          <w:rFonts w:hint="eastAsia" w:ascii="Times New Roman" w:hAnsi="Times New Roman" w:cs="宋体"/>
          <w:b w:val="0"/>
          <w:kern w:val="2"/>
          <w:sz w:val="24"/>
          <w:szCs w:val="24"/>
          <w:lang w:val="en-US" w:eastAsia="zh-CN" w:bidi="ar-SA"/>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template</w:t>
      </w:r>
      <w:r>
        <w:rPr>
          <w:rFonts w:hint="default" w:ascii="MonoLisa-Regular" w:hAnsi="MonoLisa-Regular" w:eastAsia="Consolas" w:cs="MonoLisa-Regular"/>
          <w:i w:val="0"/>
          <w:caps w:val="0"/>
          <w:color w:val="5C5C5C"/>
          <w:spacing w:val="0"/>
          <w:sz w:val="20"/>
          <w:szCs w:val="20"/>
          <w:shd w:val="clear" w:fill="F8F8F8"/>
        </w:rPr>
        <w:t> &lt;</w:t>
      </w:r>
      <w:r>
        <w:rPr>
          <w:rFonts w:hint="default" w:ascii="MonoLisa-Regular" w:hAnsi="MonoLisa-Regular" w:eastAsia="Consolas" w:cs="MonoLisa-Regular"/>
          <w:i w:val="0"/>
          <w:caps w:val="0"/>
          <w:color w:val="A626A4"/>
          <w:spacing w:val="0"/>
          <w:sz w:val="20"/>
          <w:szCs w:val="20"/>
          <w:shd w:val="clear" w:fill="F8F8F8"/>
        </w:rPr>
        <w:t>typename</w:t>
      </w:r>
      <w:r>
        <w:rPr>
          <w:rFonts w:hint="default" w:ascii="MonoLisa-Regular" w:hAnsi="MonoLisa-Regular" w:eastAsia="Consolas" w:cs="MonoLisa-Regular"/>
          <w:i w:val="0"/>
          <w:caps w:val="0"/>
          <w:color w:val="5C5C5C"/>
          <w:spacing w:val="0"/>
          <w:sz w:val="20"/>
          <w:szCs w:val="20"/>
          <w:shd w:val="clear" w:fill="F8F8F8"/>
        </w:rPr>
        <w:t> T&gt;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inline</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void</w:t>
      </w:r>
      <w:r>
        <w:rPr>
          <w:rFonts w:hint="default" w:ascii="MonoLisa-Regular" w:hAnsi="MonoLisa-Regular" w:eastAsia="Consolas" w:cs="MonoLisa-Regular"/>
          <w:i w:val="0"/>
          <w:caps w:val="0"/>
          <w:color w:val="5C5C5C"/>
          <w:spacing w:val="0"/>
          <w:sz w:val="20"/>
          <w:szCs w:val="20"/>
          <w:shd w:val="clear" w:fill="FFFFFF"/>
        </w:rPr>
        <w:t> LPaddedVector&lt;T&gt;::moveMemory(T *pTargetAddress, T *pSourceAddress,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A626A4"/>
          <w:spacing w:val="0"/>
          <w:sz w:val="20"/>
          <w:szCs w:val="20"/>
          <w:shd w:val="clear" w:fill="FFFFFF"/>
        </w:rPr>
        <w:t>size_t</w:t>
      </w:r>
      <w:r>
        <w:rPr>
          <w:rFonts w:hint="default" w:ascii="MonoLisa-Regular" w:hAnsi="MonoLisa-Regular" w:eastAsia="Consolas" w:cs="MonoLisa-Regular"/>
          <w:i w:val="0"/>
          <w:caps w:val="0"/>
          <w:color w:val="5C5C5C"/>
          <w:spacing w:val="0"/>
          <w:sz w:val="20"/>
          <w:szCs w:val="20"/>
          <w:shd w:val="clear" w:fill="FFFFFF"/>
        </w:rPr>
        <w:t> count)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::memmove(pTargetAddress, pSourceAddress, count * </w:t>
      </w:r>
      <w:r>
        <w:rPr>
          <w:rFonts w:hint="default" w:ascii="MonoLisa-Regular" w:hAnsi="MonoLisa-Regular" w:eastAsia="Consolas" w:cs="MonoLisa-Regular"/>
          <w:i w:val="0"/>
          <w:caps w:val="0"/>
          <w:color w:val="A626A4"/>
          <w:spacing w:val="0"/>
          <w:sz w:val="20"/>
          <w:szCs w:val="20"/>
          <w:shd w:val="clear" w:fill="FFFFFF"/>
        </w:rPr>
        <w:t>sizeof</w:t>
      </w:r>
      <w:r>
        <w:rPr>
          <w:rFonts w:hint="default" w:ascii="MonoLisa-Regular" w:hAnsi="MonoLisa-Regular" w:eastAsia="Consolas" w:cs="MonoLisa-Regular"/>
          <w:i w:val="0"/>
          <w:caps w:val="0"/>
          <w:color w:val="5C5C5C"/>
          <w:spacing w:val="0"/>
          <w:sz w:val="20"/>
          <w:szCs w:val="20"/>
          <w:shd w:val="clear" w:fill="FFFFFF"/>
        </w:rPr>
        <w:t>(T));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可以发现，moveMemory是直接调用的std::memmove，直接把原内存给移动过去了，乍一看好像没什么毛病，搬运就搬运呗，但是注意，使用了std::memmove，对象仅仅是换了一个位置，里面的数据什么都没变，现在把这个同std::string的SSO优化结合起来。</w:t>
      </w: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从左边移动到右边，capacity、size、data都没有问题，关键在于这个指针，前面说过，里面的数据仅仅是换了一个位置，那指针指向的还是原先的地址啊，而原先的地址现在如何？不知道，可能被覆盖，可能被释放了，因此就会出现上面的问题。</w:t>
      </w:r>
    </w:p>
    <w:p>
      <w:pPr>
        <w:pStyle w:val="14"/>
        <w:keepNext w:val="0"/>
        <w:keepLines w:val="0"/>
        <w:widowControl/>
        <w:suppressLineNumbers w:val="0"/>
        <w:spacing w:before="0" w:beforeAutospacing="0" w:after="0" w:afterAutospacing="1"/>
        <w:ind w:right="0"/>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drawing>
          <wp:inline distT="0" distB="0" distL="114300" distR="114300">
            <wp:extent cx="5010785" cy="2343785"/>
            <wp:effectExtent l="0" t="0" r="3175" b="317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24"/>
                    <a:stretch>
                      <a:fillRect/>
                    </a:stretch>
                  </pic:blipFill>
                  <pic:spPr>
                    <a:xfrm>
                      <a:off x="0" y="0"/>
                      <a:ext cx="5010785" cy="2343785"/>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2-6 memmove以后的内存模型图</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分析了问题的来源，那解决问题就好办了，比如可以为std::string做特化，让他在这里使用拷贝的策略，这样能解决问题。</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注意：这里的拷贝和前面移动导致的类似浅拷贝不一样，这里的拷贝是通过分配器构造，实际上调用的是std::string的拷贝构造函数，不管std::string是哪种优化方式，深拷贝他是必然做的，也就是说那根pointer就指向的是自身的data而不是之前的了，这样就是对的。</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template</w:t>
      </w:r>
      <w:r>
        <w:rPr>
          <w:rFonts w:hint="default" w:ascii="MonoLisa-Regular" w:hAnsi="MonoLisa-Regular" w:eastAsia="Consolas" w:cs="MonoLisa-Regular"/>
          <w:i w:val="0"/>
          <w:caps w:val="0"/>
          <w:color w:val="5C5C5C"/>
          <w:spacing w:val="0"/>
          <w:sz w:val="20"/>
          <w:szCs w:val="20"/>
          <w:shd w:val="clear" w:fill="F8F8F8"/>
        </w:rPr>
        <w:t> &lt;&gt;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inline</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void</w:t>
      </w:r>
      <w:r>
        <w:rPr>
          <w:rFonts w:hint="default" w:ascii="MonoLisa-Regular" w:hAnsi="MonoLisa-Regular" w:eastAsia="Consolas" w:cs="MonoLisa-Regular"/>
          <w:i w:val="0"/>
          <w:caps w:val="0"/>
          <w:color w:val="5C5C5C"/>
          <w:spacing w:val="0"/>
          <w:sz w:val="20"/>
          <w:szCs w:val="20"/>
          <w:shd w:val="clear" w:fill="FFFFFF"/>
        </w:rPr>
        <w:t> LPaddedVector&lt;</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&gt;::copyConstruct(</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 *pTargetAddress, </w:t>
      </w:r>
      <w:r>
        <w:rPr>
          <w:rFonts w:hint="default" w:ascii="MonoLisa-Regular" w:hAnsi="MonoLisa-Regular" w:eastAsia="Consolas" w:cs="MonoLisa-Regular"/>
          <w:i w:val="0"/>
          <w:caps w:val="0"/>
          <w:color w:val="A626A4"/>
          <w:spacing w:val="0"/>
          <w:sz w:val="20"/>
          <w:szCs w:val="20"/>
          <w:shd w:val="clear" w:fill="FFFFFF"/>
        </w:rPr>
        <w:t>const</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 &amp;itemToCopy)</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sm_allocator.construct(pTargetAddress, itemToCopy.data(), itemToCopy.size());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template</w:t>
      </w:r>
      <w:r>
        <w:rPr>
          <w:rFonts w:hint="default" w:ascii="MonoLisa-Regular" w:hAnsi="MonoLisa-Regular" w:eastAsia="Consolas" w:cs="MonoLisa-Regular"/>
          <w:i w:val="0"/>
          <w:caps w:val="0"/>
          <w:color w:val="5C5C5C"/>
          <w:spacing w:val="0"/>
          <w:sz w:val="20"/>
          <w:szCs w:val="20"/>
          <w:shd w:val="clear" w:fill="F8F8F8"/>
        </w:rPr>
        <w:t> &lt;&gt;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inline</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void</w:t>
      </w:r>
      <w:r>
        <w:rPr>
          <w:rFonts w:hint="default" w:ascii="MonoLisa-Regular" w:hAnsi="MonoLisa-Regular" w:eastAsia="Consolas" w:cs="MonoLisa-Regular"/>
          <w:i w:val="0"/>
          <w:caps w:val="0"/>
          <w:color w:val="5C5C5C"/>
          <w:spacing w:val="0"/>
          <w:sz w:val="20"/>
          <w:szCs w:val="20"/>
          <w:shd w:val="clear" w:fill="FFFFFF"/>
        </w:rPr>
        <w:t> LPaddedVector&lt;</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&gt;::moveMemory(</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 *pTargetAddress,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 *pSourceAddress,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A626A4"/>
          <w:spacing w:val="0"/>
          <w:sz w:val="20"/>
          <w:szCs w:val="20"/>
          <w:shd w:val="clear" w:fill="FFFFFF"/>
        </w:rPr>
        <w:t>size_t</w:t>
      </w:r>
      <w:r>
        <w:rPr>
          <w:rFonts w:hint="default" w:ascii="MonoLisa-Regular" w:hAnsi="MonoLisa-Regular" w:eastAsia="Consolas" w:cs="MonoLisa-Regular"/>
          <w:i w:val="0"/>
          <w:caps w:val="0"/>
          <w:color w:val="5C5C5C"/>
          <w:spacing w:val="0"/>
          <w:sz w:val="20"/>
          <w:szCs w:val="20"/>
          <w:shd w:val="clear" w:fill="FFFFFF"/>
        </w:rPr>
        <w:t> count)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(pTargetAddress &lt; pSourceAddress)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for</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i = </w:t>
      </w:r>
      <w:r>
        <w:rPr>
          <w:rFonts w:hint="default" w:ascii="MonoLisa-Regular" w:hAnsi="MonoLisa-Regular" w:eastAsia="Consolas" w:cs="MonoLisa-Regular"/>
          <w:i w:val="0"/>
          <w:caps w:val="0"/>
          <w:color w:val="986801"/>
          <w:spacing w:val="0"/>
          <w:sz w:val="20"/>
          <w:szCs w:val="20"/>
          <w:shd w:val="clear" w:fill="FFFFFF"/>
        </w:rPr>
        <w:t>0</w:t>
      </w:r>
      <w:r>
        <w:rPr>
          <w:rFonts w:hint="default" w:ascii="MonoLisa-Regular" w:hAnsi="MonoLisa-Regular" w:eastAsia="Consolas" w:cs="MonoLisa-Regular"/>
          <w:i w:val="0"/>
          <w:caps w:val="0"/>
          <w:color w:val="5C5C5C"/>
          <w:spacing w:val="0"/>
          <w:sz w:val="20"/>
          <w:szCs w:val="20"/>
          <w:shd w:val="clear" w:fill="FFFFFF"/>
        </w:rPr>
        <w:t>; i &lt; count; i++)</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sm_allocator.construct(pTargetAddress + i, pSourceAddress[i].data(), pSourceAddress[i].size());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sm_allocator.destroy(pSourceAddress + i);</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else</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(pTargetAddress &gt; pSourceAddress)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for</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i = count - </w:t>
      </w:r>
      <w:r>
        <w:rPr>
          <w:rFonts w:hint="default" w:ascii="MonoLisa-Regular" w:hAnsi="MonoLisa-Regular" w:eastAsia="Consolas" w:cs="MonoLisa-Regular"/>
          <w:i w:val="0"/>
          <w:caps w:val="0"/>
          <w:color w:val="986801"/>
          <w:spacing w:val="0"/>
          <w:sz w:val="20"/>
          <w:szCs w:val="20"/>
          <w:shd w:val="clear" w:fill="FFFFFF"/>
        </w:rPr>
        <w:t>1</w:t>
      </w:r>
      <w:r>
        <w:rPr>
          <w:rFonts w:hint="default" w:ascii="MonoLisa-Regular" w:hAnsi="MonoLisa-Regular" w:eastAsia="Consolas" w:cs="MonoLisa-Regular"/>
          <w:i w:val="0"/>
          <w:caps w:val="0"/>
          <w:color w:val="5C5C5C"/>
          <w:spacing w:val="0"/>
          <w:sz w:val="20"/>
          <w:szCs w:val="20"/>
          <w:shd w:val="clear" w:fill="FFFFFF"/>
        </w:rPr>
        <w:t>; i &gt;= </w:t>
      </w:r>
      <w:r>
        <w:rPr>
          <w:rFonts w:hint="default" w:ascii="MonoLisa-Regular" w:hAnsi="MonoLisa-Regular" w:eastAsia="Consolas" w:cs="MonoLisa-Regular"/>
          <w:i w:val="0"/>
          <w:caps w:val="0"/>
          <w:color w:val="986801"/>
          <w:spacing w:val="0"/>
          <w:sz w:val="20"/>
          <w:szCs w:val="20"/>
          <w:shd w:val="clear" w:fill="FFFFFF"/>
        </w:rPr>
        <w:t>0</w:t>
      </w:r>
      <w:r>
        <w:rPr>
          <w:rFonts w:hint="default" w:ascii="MonoLisa-Regular" w:hAnsi="MonoLisa-Regular" w:eastAsia="Consolas" w:cs="MonoLisa-Regular"/>
          <w:i w:val="0"/>
          <w:caps w:val="0"/>
          <w:color w:val="5C5C5C"/>
          <w:spacing w:val="0"/>
          <w:sz w:val="20"/>
          <w:szCs w:val="20"/>
          <w:shd w:val="clear" w:fill="FFFFFF"/>
        </w:rPr>
        <w:t>; i--)</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sm_allocator.construct(pTargetAddress + i, pSourceAddress[i].data(), pSourceAddress[i].size());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sm_allocator.destroy(pSourceAddress + i);</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那么问题来了，如果有一个自定义类型，里面含有std::string，那又该怎么办呢？</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例如下面的测试，如图2-7：</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struct</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DataT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x;</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string</w:t>
      </w:r>
      <w:r>
        <w:rPr>
          <w:rFonts w:hint="default" w:ascii="MonoLisa-Regular" w:hAnsi="MonoLisa-Regular" w:eastAsia="Consolas" w:cs="MonoLisa-Regular"/>
          <w:i w:val="0"/>
          <w:caps w:val="0"/>
          <w:color w:val="5C5C5C"/>
          <w:spacing w:val="0"/>
          <w:sz w:val="20"/>
          <w:szCs w:val="20"/>
          <w:shd w:val="clear" w:fill="FFFFFF"/>
        </w:rPr>
        <w:t> desc;</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pStyle w:val="14"/>
        <w:keepNext w:val="0"/>
        <w:keepLines w:val="0"/>
        <w:widowControl/>
        <w:suppressLineNumbers w:val="0"/>
        <w:spacing w:before="0" w:beforeAutospacing="0" w:after="0" w:afterAutospacing="1"/>
        <w:ind w:right="0"/>
        <w:jc w:val="both"/>
        <w:rPr>
          <w:rFonts w:hint="eastAsia" w:ascii="Times New Roman" w:hAnsi="Times New Roman" w:cs="宋体"/>
          <w:b w:val="0"/>
          <w:kern w:val="2"/>
          <w:sz w:val="24"/>
          <w:szCs w:val="24"/>
          <w:lang w:val="en-US" w:eastAsia="zh-CN" w:bidi="ar-SA"/>
        </w:rPr>
      </w:pP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drawing>
          <wp:inline distT="0" distB="0" distL="114300" distR="114300">
            <wp:extent cx="4832350" cy="1737995"/>
            <wp:effectExtent l="0" t="0" r="13970" b="146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25"/>
                    <a:stretch>
                      <a:fillRect/>
                    </a:stretch>
                  </pic:blipFill>
                  <pic:spPr>
                    <a:xfrm>
                      <a:off x="0" y="0"/>
                      <a:ext cx="4832350" cy="1737995"/>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2-7 自定义类型测试结果</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我第一反应想到的就是能不能用c++通过某种手段判断一个类当中是否含有指定类型例如std::string的成员变量，但由于水平不够，或者因为本来就不太好使，这条路走不通。</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所以就只能从刚才提到的moveMemory()入手了，既然直接移动不好，那我干脆改成拷贝不行吗？当然不好，白白多了很多次拷贝，这是不可接受的，那有没有办法将二者结合起来呢？你别说，还真有。</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参考了Qt的部分实现，Qt中封装了一个叫QTypeInfoQuery的类，里面有一个变量isRelocatable，这个东西可以用来判断类能否平凡可复制，顾名思义，像std::string显然不能平凡可复制，因为SSO的优化，平凡复制的话指针指向的地方是原来的，显然不行，说白了就是类似浅拷贝，因此这里做了判断，如果不行就拷贝，可以就移动，具体如图2-8：</w:t>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drawing>
          <wp:inline distT="0" distB="0" distL="114300" distR="114300">
            <wp:extent cx="4326890" cy="3362960"/>
            <wp:effectExtent l="0" t="0" r="1270" b="508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26"/>
                    <a:stretch>
                      <a:fillRect/>
                    </a:stretch>
                  </pic:blipFill>
                  <pic:spPr>
                    <a:xfrm>
                      <a:off x="0" y="0"/>
                      <a:ext cx="4326890" cy="3362960"/>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2-8 QTypeInfoQuery部分源码</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关于std::string堆内存那个模型，是满足平凡可复制条件的，画个图如下理解。</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std::memmove不会触发类的析构函数，因此堆内存还在，不会被释放，因此就做到了完美迁移，同时避免了不必要的栈内存和堆内存的拷贝，提升了效率，具体如图2.9：</w:t>
      </w:r>
    </w:p>
    <w:p>
      <w:pPr>
        <w:pStyle w:val="14"/>
        <w:keepNext w:val="0"/>
        <w:keepLines w:val="0"/>
        <w:widowControl/>
        <w:suppressLineNumbers w:val="0"/>
        <w:spacing w:before="0" w:beforeAutospacing="0" w:after="0" w:afterAutospacing="1"/>
        <w:ind w:right="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drawing>
          <wp:inline distT="0" distB="0" distL="114300" distR="114300">
            <wp:extent cx="5447030" cy="2644140"/>
            <wp:effectExtent l="0" t="0" r="8890" b="762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27"/>
                    <a:stretch>
                      <a:fillRect/>
                    </a:stretch>
                  </pic:blipFill>
                  <pic:spPr>
                    <a:xfrm>
                      <a:off x="0" y="0"/>
                      <a:ext cx="5447030" cy="2644140"/>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2-9 完美迁移示意图</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在查看了QTypeInfoQuery的isRelocatable的来源之后，我发现调用的是标准库的一个type_traits，叫is_trivially_copyable，可以判断是否可以平凡可复制，平凡可复制的含义见上</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这里写了一个程序测试：</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#include </w:t>
      </w:r>
      <w:r>
        <w:rPr>
          <w:rFonts w:hint="default" w:ascii="MonoLisa-Regular" w:hAnsi="MonoLisa-Regular" w:eastAsia="Consolas" w:cs="MonoLisa-Regular"/>
          <w:i w:val="0"/>
          <w:caps w:val="0"/>
          <w:color w:val="50A14F"/>
          <w:spacing w:val="0"/>
          <w:sz w:val="20"/>
          <w:szCs w:val="20"/>
          <w:shd w:val="clear" w:fill="F8F8F8"/>
        </w:rPr>
        <w:t>&lt;iostream&gt;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FFFFF"/>
        </w:rPr>
        <w:t>#include </w:t>
      </w:r>
      <w:r>
        <w:rPr>
          <w:rFonts w:hint="default" w:ascii="MonoLisa-Regular" w:hAnsi="MonoLisa-Regular" w:eastAsia="Consolas" w:cs="MonoLisa-Regular"/>
          <w:i w:val="0"/>
          <w:caps w:val="0"/>
          <w:color w:val="50A14F"/>
          <w:spacing w:val="0"/>
          <w:sz w:val="20"/>
          <w:szCs w:val="20"/>
          <w:shd w:val="clear" w:fill="FFFFFF"/>
        </w:rPr>
        <w:t>&lt;type_traits&gt;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struct</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DataT1</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x;</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C18401"/>
          <w:spacing w:val="0"/>
          <w:sz w:val="20"/>
          <w:szCs w:val="20"/>
          <w:shd w:val="clear" w:fill="F8F8F8"/>
        </w:rPr>
        <w:t>string</w:t>
      </w:r>
      <w:r>
        <w:rPr>
          <w:rFonts w:hint="default" w:ascii="MonoLisa-Regular" w:hAnsi="MonoLisa-Regular" w:eastAsia="Consolas" w:cs="MonoLisa-Regular"/>
          <w:i w:val="0"/>
          <w:caps w:val="0"/>
          <w:color w:val="5C5C5C"/>
          <w:spacing w:val="0"/>
          <w:sz w:val="20"/>
          <w:szCs w:val="20"/>
          <w:shd w:val="clear" w:fill="F8F8F8"/>
        </w:rPr>
        <w:t> str;</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struct</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DataT2</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x;</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DataT1 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struct</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DataT3</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a;</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b;</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c;</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d;</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e;</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f;</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g;</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class</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DataT4</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public</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DataT4() { p = </w:t>
      </w:r>
      <w:r>
        <w:rPr>
          <w:rFonts w:hint="default" w:ascii="MonoLisa-Regular" w:hAnsi="MonoLisa-Regular" w:eastAsia="Consolas" w:cs="MonoLisa-Regular"/>
          <w:i w:val="0"/>
          <w:caps w:val="0"/>
          <w:color w:val="A626A4"/>
          <w:spacing w:val="0"/>
          <w:sz w:val="20"/>
          <w:szCs w:val="20"/>
          <w:shd w:val="clear" w:fill="F8F8F8"/>
        </w:rPr>
        <w:t>new</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986801"/>
          <w:spacing w:val="0"/>
          <w:sz w:val="20"/>
          <w:szCs w:val="20"/>
          <w:shd w:val="clear" w:fill="F8F8F8"/>
        </w:rPr>
        <w:t>0</w:t>
      </w: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~DataT4()</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(p)</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delete</w:t>
      </w:r>
      <w:r>
        <w:rPr>
          <w:rFonts w:hint="default" w:ascii="MonoLisa-Regular" w:hAnsi="MonoLisa-Regular" w:eastAsia="Consolas" w:cs="MonoLisa-Regular"/>
          <w:i w:val="0"/>
          <w:caps w:val="0"/>
          <w:color w:val="5C5C5C"/>
          <w:spacing w:val="0"/>
          <w:sz w:val="20"/>
          <w:szCs w:val="20"/>
          <w:shd w:val="clear" w:fill="F8F8F8"/>
        </w:rPr>
        <w:t> p;</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p = </w:t>
      </w:r>
      <w:r>
        <w:rPr>
          <w:rFonts w:hint="default" w:ascii="MonoLisa-Regular" w:hAnsi="MonoLisa-Regular" w:eastAsia="Consolas" w:cs="MonoLisa-Regular"/>
          <w:i w:val="0"/>
          <w:caps w:val="0"/>
          <w:color w:val="0184BB"/>
          <w:spacing w:val="0"/>
          <w:sz w:val="20"/>
          <w:szCs w:val="20"/>
          <w:shd w:val="clear" w:fill="FFFFFF"/>
        </w:rPr>
        <w:t>nullptr</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*p = </w:t>
      </w:r>
      <w:r>
        <w:rPr>
          <w:rFonts w:hint="default" w:ascii="MonoLisa-Regular" w:hAnsi="MonoLisa-Regular" w:eastAsia="Consolas" w:cs="MonoLisa-Regular"/>
          <w:i w:val="0"/>
          <w:caps w:val="0"/>
          <w:color w:val="0184BB"/>
          <w:spacing w:val="0"/>
          <w:sz w:val="20"/>
          <w:szCs w:val="20"/>
          <w:shd w:val="clear" w:fill="FFFFFF"/>
        </w:rPr>
        <w:t>nullptr</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4078F2"/>
          <w:spacing w:val="0"/>
          <w:sz w:val="20"/>
          <w:szCs w:val="20"/>
          <w:shd w:val="clear" w:fill="F8F8F8"/>
        </w:rPr>
        <w:t>main</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eastAsia" w:ascii="MonoLisa-Regular" w:hAnsi="MonoLisa-Regular" w:cs="MonoLisa-Regular"/>
          <w:color w:val="5C5C5C"/>
          <w:sz w:val="20"/>
          <w:szCs w:val="20"/>
          <w:lang w:val="en-US" w:eastAsia="zh-CN"/>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C18401"/>
          <w:spacing w:val="0"/>
          <w:sz w:val="20"/>
          <w:szCs w:val="20"/>
          <w:shd w:val="clear" w:fill="F8F8F8"/>
        </w:rPr>
        <w:t>cout</w:t>
      </w:r>
      <w:r>
        <w:rPr>
          <w:rFonts w:hint="default" w:ascii="MonoLisa-Regular" w:hAnsi="MonoLisa-Regular" w:eastAsia="Consolas" w:cs="MonoLisa-Regular"/>
          <w:i w:val="0"/>
          <w:caps w:val="0"/>
          <w:color w:val="5C5C5C"/>
          <w:spacing w:val="0"/>
          <w:sz w:val="20"/>
          <w:szCs w:val="20"/>
          <w:shd w:val="clear" w:fill="F8F8F8"/>
        </w:rPr>
        <w:t> &lt;&lt;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::is_trivially_copyable&lt;DataT1&gt;::value &lt;&lt; </w:t>
      </w:r>
      <w:r>
        <w:rPr>
          <w:rFonts w:hint="default" w:ascii="MonoLisa-Regular" w:hAnsi="MonoLisa-Regular" w:eastAsia="Consolas" w:cs="MonoLisa-Regular"/>
          <w:i w:val="0"/>
          <w:caps w:val="0"/>
          <w:color w:val="50A14F"/>
          <w:spacing w:val="0"/>
          <w:sz w:val="20"/>
          <w:szCs w:val="20"/>
          <w:shd w:val="clear" w:fill="F8F8F8"/>
        </w:rPr>
        <w:t>'\n'</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cout</w:t>
      </w:r>
      <w:r>
        <w:rPr>
          <w:rFonts w:hint="default" w:ascii="MonoLisa-Regular" w:hAnsi="MonoLisa-Regular" w:eastAsia="Consolas" w:cs="MonoLisa-Regular"/>
          <w:i w:val="0"/>
          <w:caps w:val="0"/>
          <w:color w:val="5C5C5C"/>
          <w:spacing w:val="0"/>
          <w:sz w:val="20"/>
          <w:szCs w:val="20"/>
          <w:shd w:val="clear" w:fill="FFFFFF"/>
        </w:rPr>
        <w:t> &lt;&lt;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::is_trivially_copyable&lt;DataT2&gt;::value &lt;&lt; </w:t>
      </w:r>
      <w:r>
        <w:rPr>
          <w:rFonts w:hint="default" w:ascii="MonoLisa-Regular" w:hAnsi="MonoLisa-Regular" w:eastAsia="Consolas" w:cs="MonoLisa-Regular"/>
          <w:i w:val="0"/>
          <w:caps w:val="0"/>
          <w:color w:val="50A14F"/>
          <w:spacing w:val="0"/>
          <w:sz w:val="20"/>
          <w:szCs w:val="20"/>
          <w:shd w:val="clear" w:fill="FFFFFF"/>
        </w:rPr>
        <w:t>'\n'</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C18401"/>
          <w:spacing w:val="0"/>
          <w:sz w:val="20"/>
          <w:szCs w:val="20"/>
          <w:shd w:val="clear" w:fill="F8F8F8"/>
        </w:rPr>
        <w:t>cout</w:t>
      </w:r>
      <w:r>
        <w:rPr>
          <w:rFonts w:hint="default" w:ascii="MonoLisa-Regular" w:hAnsi="MonoLisa-Regular" w:eastAsia="Consolas" w:cs="MonoLisa-Regular"/>
          <w:i w:val="0"/>
          <w:caps w:val="0"/>
          <w:color w:val="5C5C5C"/>
          <w:spacing w:val="0"/>
          <w:sz w:val="20"/>
          <w:szCs w:val="20"/>
          <w:shd w:val="clear" w:fill="F8F8F8"/>
        </w:rPr>
        <w:t> &lt;&lt;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::is_trivially_copyable&lt;DataT3&gt;::value &lt;&lt; </w:t>
      </w:r>
      <w:r>
        <w:rPr>
          <w:rFonts w:hint="default" w:ascii="MonoLisa-Regular" w:hAnsi="MonoLisa-Regular" w:eastAsia="Consolas" w:cs="MonoLisa-Regular"/>
          <w:i w:val="0"/>
          <w:caps w:val="0"/>
          <w:color w:val="50A14F"/>
          <w:spacing w:val="0"/>
          <w:sz w:val="20"/>
          <w:szCs w:val="20"/>
          <w:shd w:val="clear" w:fill="F8F8F8"/>
        </w:rPr>
        <w:t>'\n'</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C18401"/>
          <w:spacing w:val="0"/>
          <w:sz w:val="20"/>
          <w:szCs w:val="20"/>
          <w:shd w:val="clear" w:fill="FFFFFF"/>
        </w:rPr>
        <w:t>cout</w:t>
      </w:r>
      <w:r>
        <w:rPr>
          <w:rFonts w:hint="default" w:ascii="MonoLisa-Regular" w:hAnsi="MonoLisa-Regular" w:eastAsia="Consolas" w:cs="MonoLisa-Regular"/>
          <w:i w:val="0"/>
          <w:caps w:val="0"/>
          <w:color w:val="5C5C5C"/>
          <w:spacing w:val="0"/>
          <w:sz w:val="20"/>
          <w:szCs w:val="20"/>
          <w:shd w:val="clear" w:fill="FFFFFF"/>
        </w:rPr>
        <w:t> &lt;&lt;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::is_trivially_copyable&lt;DataT4&gt;::value &lt;&lt; </w:t>
      </w:r>
      <w:r>
        <w:rPr>
          <w:rFonts w:hint="default" w:ascii="MonoLisa-Regular" w:hAnsi="MonoLisa-Regular" w:eastAsia="Consolas" w:cs="MonoLisa-Regular"/>
          <w:i w:val="0"/>
          <w:caps w:val="0"/>
          <w:color w:val="50A14F"/>
          <w:spacing w:val="0"/>
          <w:sz w:val="20"/>
          <w:szCs w:val="20"/>
          <w:shd w:val="clear" w:fill="FFFFFF"/>
        </w:rPr>
        <w:t>'\n'</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return</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986801"/>
          <w:spacing w:val="0"/>
          <w:sz w:val="20"/>
          <w:szCs w:val="20"/>
          <w:shd w:val="clear" w:fill="FFFFFF"/>
        </w:rPr>
        <w:t>0</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eastAsia" w:ascii="Times New Roman" w:hAnsi="Times New Roman" w:cs="宋体"/>
          <w:b w:val="0"/>
          <w:kern w:val="2"/>
          <w:sz w:val="24"/>
          <w:szCs w:val="24"/>
          <w:lang w:val="en-US" w:eastAsia="zh-CN" w:bidi="ar-SA"/>
        </w:rPr>
      </w:pPr>
      <w:r>
        <w:rPr>
          <w:rFonts w:hint="default" w:ascii="MonoLisa-Regular" w:hAnsi="MonoLisa-Regular" w:eastAsia="Consolas" w:cs="MonoLisa-Regular"/>
          <w:i w:val="0"/>
          <w:caps w:val="0"/>
          <w:color w:val="5C5C5C"/>
          <w:spacing w:val="0"/>
          <w:sz w:val="20"/>
          <w:szCs w:val="20"/>
          <w:shd w:val="clear" w:fill="F8F8F8"/>
        </w:rPr>
        <w:t>}</w:t>
      </w:r>
    </w:p>
    <w:p>
      <w:pPr>
        <w:pStyle w:val="14"/>
        <w:keepNext w:val="0"/>
        <w:keepLines w:val="0"/>
        <w:widowControl/>
        <w:suppressLineNumbers w:val="0"/>
        <w:spacing w:before="0" w:beforeAutospacing="0" w:after="0" w:afterAutospacing="1"/>
        <w:ind w:right="0"/>
        <w:jc w:val="both"/>
        <w:rPr>
          <w:rFonts w:hint="eastAsia" w:ascii="Times New Roman" w:hAnsi="Times New Roman" w:cs="宋体"/>
          <w:b w:val="0"/>
          <w:kern w:val="2"/>
          <w:sz w:val="24"/>
          <w:szCs w:val="24"/>
          <w:lang w:val="en-US" w:eastAsia="zh-CN" w:bidi="ar-SA"/>
        </w:rPr>
      </w:pP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执行结果如下：</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default" w:ascii="Times New Roman" w:hAnsi="Times New Roman" w:cs="宋体"/>
          <w:b w:val="0"/>
          <w:kern w:val="2"/>
          <w:sz w:val="24"/>
          <w:szCs w:val="24"/>
          <w:lang w:val="en-US" w:eastAsia="zh-CN" w:bidi="ar-SA"/>
        </w:rPr>
        <w:t>1</w:t>
      </w:r>
      <w:r>
        <w:rPr>
          <w:rFonts w:hint="eastAsia" w:ascii="Times New Roman" w:hAnsi="Times New Roman" w:cs="宋体"/>
          <w:b w:val="0"/>
          <w:kern w:val="2"/>
          <w:sz w:val="24"/>
          <w:szCs w:val="24"/>
          <w:lang w:val="en-US" w:eastAsia="zh-CN" w:bidi="ar-SA"/>
        </w:rPr>
        <w:t>）前两个类由于具有std::string（第二个类套娃，也算），返回0，不可平凡可复制。</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2）第三个类，全是一些int，显然可以。</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3）第四个类，堆内存，这个设计和一般的std::string是一样的，返回的是0。</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好，现在问题来了，我们刚才说借助type_traits来进行判断，好决定是通过移动还是通过拷贝，代码甚至我都写好了。</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template</w:t>
      </w:r>
      <w:r>
        <w:rPr>
          <w:rFonts w:hint="default" w:ascii="MonoLisa-Regular" w:hAnsi="MonoLisa-Regular" w:eastAsia="Consolas" w:cs="MonoLisa-Regular"/>
          <w:i w:val="0"/>
          <w:caps w:val="0"/>
          <w:color w:val="5C5C5C"/>
          <w:spacing w:val="0"/>
          <w:sz w:val="20"/>
          <w:szCs w:val="20"/>
          <w:shd w:val="clear" w:fill="F8F8F8"/>
        </w:rPr>
        <w:t> &lt;</w:t>
      </w:r>
      <w:r>
        <w:rPr>
          <w:rFonts w:hint="default" w:ascii="MonoLisa-Regular" w:hAnsi="MonoLisa-Regular" w:eastAsia="Consolas" w:cs="MonoLisa-Regular"/>
          <w:i w:val="0"/>
          <w:caps w:val="0"/>
          <w:color w:val="A626A4"/>
          <w:spacing w:val="0"/>
          <w:sz w:val="20"/>
          <w:szCs w:val="20"/>
          <w:shd w:val="clear" w:fill="F8F8F8"/>
        </w:rPr>
        <w:t>typename</w:t>
      </w:r>
      <w:r>
        <w:rPr>
          <w:rFonts w:hint="default" w:ascii="MonoLisa-Regular" w:hAnsi="MonoLisa-Regular" w:eastAsia="Consolas" w:cs="MonoLisa-Regular"/>
          <w:i w:val="0"/>
          <w:caps w:val="0"/>
          <w:color w:val="5C5C5C"/>
          <w:spacing w:val="0"/>
          <w:sz w:val="20"/>
          <w:szCs w:val="20"/>
          <w:shd w:val="clear" w:fill="F8F8F8"/>
        </w:rPr>
        <w:t> T&gt;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inline</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void</w:t>
      </w:r>
      <w:r>
        <w:rPr>
          <w:rFonts w:hint="default" w:ascii="MonoLisa-Regular" w:hAnsi="MonoLisa-Regular" w:eastAsia="Consolas" w:cs="MonoLisa-Regular"/>
          <w:i w:val="0"/>
          <w:caps w:val="0"/>
          <w:color w:val="5C5C5C"/>
          <w:spacing w:val="0"/>
          <w:sz w:val="20"/>
          <w:szCs w:val="20"/>
          <w:shd w:val="clear" w:fill="FFFFFF"/>
        </w:rPr>
        <w:t> LPaddedVector&lt;T&gt;::moveMemory(T *pTargetAddress, T *pSourceAddress,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A626A4"/>
          <w:spacing w:val="0"/>
          <w:sz w:val="20"/>
          <w:szCs w:val="20"/>
          <w:shd w:val="clear" w:fill="FFFFFF"/>
        </w:rPr>
        <w:t>size_t</w:t>
      </w:r>
      <w:r>
        <w:rPr>
          <w:rFonts w:hint="default" w:ascii="MonoLisa-Regular" w:hAnsi="MonoLisa-Regular" w:eastAsia="Consolas" w:cs="MonoLisa-Regular"/>
          <w:i w:val="0"/>
          <w:caps w:val="0"/>
          <w:color w:val="5C5C5C"/>
          <w:spacing w:val="0"/>
          <w:sz w:val="20"/>
          <w:szCs w:val="20"/>
          <w:shd w:val="clear" w:fill="FFFFFF"/>
        </w:rPr>
        <w:t> count)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C18401"/>
          <w:spacing w:val="0"/>
          <w:sz w:val="20"/>
          <w:szCs w:val="20"/>
          <w:shd w:val="clear" w:fill="FFFFFF"/>
        </w:rPr>
        <w:t>std</w:t>
      </w:r>
      <w:r>
        <w:rPr>
          <w:rFonts w:hint="default" w:ascii="MonoLisa-Regular" w:hAnsi="MonoLisa-Regular" w:eastAsia="Consolas" w:cs="MonoLisa-Regular"/>
          <w:i w:val="0"/>
          <w:caps w:val="0"/>
          <w:color w:val="5C5C5C"/>
          <w:spacing w:val="0"/>
          <w:sz w:val="20"/>
          <w:szCs w:val="20"/>
          <w:shd w:val="clear" w:fill="FFFFFF"/>
        </w:rPr>
        <w:t>::is_trivially_copyable&lt;T&gt;::valu</w:t>
      </w:r>
      <w:r>
        <w:rPr>
          <w:rFonts w:hint="eastAsia" w:ascii="MonoLisa-Regular" w:hAnsi="MonoLisa-Regular" w:cs="MonoLisa-Regular"/>
          <w:i w:val="0"/>
          <w:caps w:val="0"/>
          <w:color w:val="5C5C5C"/>
          <w:spacing w:val="0"/>
          <w:sz w:val="20"/>
          <w:szCs w:val="20"/>
          <w:shd w:val="clear" w:fill="FFFFFF"/>
          <w:lang w:val="en-US" w:eastAsia="zh-CN"/>
        </w:rPr>
        <w:t>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如果是平凡可复制类型，可以直接使用 std::memmove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C18401"/>
          <w:spacing w:val="0"/>
          <w:sz w:val="20"/>
          <w:szCs w:val="20"/>
          <w:shd w:val="clear" w:fill="F8F8F8"/>
        </w:rPr>
        <w:t>std</w:t>
      </w:r>
      <w:r>
        <w:rPr>
          <w:rFonts w:hint="default" w:ascii="MonoLisa-Regular" w:hAnsi="MonoLisa-Regular" w:eastAsia="Consolas" w:cs="MonoLisa-Regular"/>
          <w:i w:val="0"/>
          <w:caps w:val="0"/>
          <w:color w:val="5C5C5C"/>
          <w:spacing w:val="0"/>
          <w:sz w:val="20"/>
          <w:szCs w:val="20"/>
          <w:shd w:val="clear" w:fill="F8F8F8"/>
        </w:rPr>
        <w:t>::memmove(pTargetAddress, pSourceAddress, count * </w:t>
      </w:r>
      <w:r>
        <w:rPr>
          <w:rFonts w:hint="default" w:ascii="MonoLisa-Regular" w:hAnsi="MonoLisa-Regular" w:eastAsia="Consolas" w:cs="MonoLisa-Regular"/>
          <w:i w:val="0"/>
          <w:caps w:val="0"/>
          <w:color w:val="A626A4"/>
          <w:spacing w:val="0"/>
          <w:sz w:val="20"/>
          <w:szCs w:val="20"/>
          <w:shd w:val="clear" w:fill="F8F8F8"/>
        </w:rPr>
        <w:t>sizeof</w:t>
      </w:r>
      <w:r>
        <w:rPr>
          <w:rFonts w:hint="default" w:ascii="MonoLisa-Regular" w:hAnsi="MonoLisa-Regular" w:eastAsia="Consolas" w:cs="MonoLisa-Regular"/>
          <w:i w:val="0"/>
          <w:caps w:val="0"/>
          <w:color w:val="5C5C5C"/>
          <w:spacing w:val="0"/>
          <w:sz w:val="20"/>
          <w:szCs w:val="20"/>
          <w:shd w:val="clear" w:fill="F8F8F8"/>
        </w:rPr>
        <w:t>(T));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else</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如果不是，逐个元素的拷贝</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注意源地址和目标地址的位置不同，拷贝的顺序也不同</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(pTargetAddress &lt; pSourceAddress)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for</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i = </w:t>
      </w:r>
      <w:r>
        <w:rPr>
          <w:rFonts w:hint="default" w:ascii="MonoLisa-Regular" w:hAnsi="MonoLisa-Regular" w:eastAsia="Consolas" w:cs="MonoLisa-Regular"/>
          <w:i w:val="0"/>
          <w:caps w:val="0"/>
          <w:color w:val="986801"/>
          <w:spacing w:val="0"/>
          <w:sz w:val="20"/>
          <w:szCs w:val="20"/>
          <w:shd w:val="clear" w:fill="F8F8F8"/>
        </w:rPr>
        <w:t>0</w:t>
      </w:r>
      <w:r>
        <w:rPr>
          <w:rFonts w:hint="default" w:ascii="MonoLisa-Regular" w:hAnsi="MonoLisa-Regular" w:eastAsia="Consolas" w:cs="MonoLisa-Regular"/>
          <w:i w:val="0"/>
          <w:caps w:val="0"/>
          <w:color w:val="5C5C5C"/>
          <w:spacing w:val="0"/>
          <w:sz w:val="20"/>
          <w:szCs w:val="20"/>
          <w:shd w:val="clear" w:fill="F8F8F8"/>
        </w:rPr>
        <w:t>; i &lt; count;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sm_allocator.construct(pTargetAddress + i, *(pSourceAddress +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sm_allocator.destroy(pSourceAddress +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else</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(pTargetAddress &gt; pSourceAddress)</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for</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i = count - </w:t>
      </w:r>
      <w:r>
        <w:rPr>
          <w:rFonts w:hint="default" w:ascii="MonoLisa-Regular" w:hAnsi="MonoLisa-Regular" w:eastAsia="Consolas" w:cs="MonoLisa-Regular"/>
          <w:i w:val="0"/>
          <w:caps w:val="0"/>
          <w:color w:val="986801"/>
          <w:spacing w:val="0"/>
          <w:sz w:val="20"/>
          <w:szCs w:val="20"/>
          <w:shd w:val="clear" w:fill="F8F8F8"/>
        </w:rPr>
        <w:t>1</w:t>
      </w:r>
      <w:r>
        <w:rPr>
          <w:rFonts w:hint="default" w:ascii="MonoLisa-Regular" w:hAnsi="MonoLisa-Regular" w:eastAsia="Consolas" w:cs="MonoLisa-Regular"/>
          <w:i w:val="0"/>
          <w:caps w:val="0"/>
          <w:color w:val="5C5C5C"/>
          <w:spacing w:val="0"/>
          <w:sz w:val="20"/>
          <w:szCs w:val="20"/>
          <w:shd w:val="clear" w:fill="F8F8F8"/>
        </w:rPr>
        <w:t>; i &gt;= </w:t>
      </w:r>
      <w:r>
        <w:rPr>
          <w:rFonts w:hint="default" w:ascii="MonoLisa-Regular" w:hAnsi="MonoLisa-Regular" w:eastAsia="Consolas" w:cs="MonoLisa-Regular"/>
          <w:i w:val="0"/>
          <w:caps w:val="0"/>
          <w:color w:val="986801"/>
          <w:spacing w:val="0"/>
          <w:sz w:val="20"/>
          <w:szCs w:val="20"/>
          <w:shd w:val="clear" w:fill="F8F8F8"/>
        </w:rPr>
        <w:t>0</w:t>
      </w:r>
      <w:r>
        <w:rPr>
          <w:rFonts w:hint="default" w:ascii="MonoLisa-Regular" w:hAnsi="MonoLisa-Regular" w:eastAsia="Consolas" w:cs="MonoLisa-Regular"/>
          <w:i w:val="0"/>
          <w:caps w:val="0"/>
          <w:color w:val="5C5C5C"/>
          <w:spacing w:val="0"/>
          <w:sz w:val="20"/>
          <w:szCs w:val="20"/>
          <w:shd w:val="clear" w:fill="F8F8F8"/>
        </w:rPr>
        <w:t>;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sm_allocator.construct(pTargetAddress + i, *(pSourceAddress +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sm_allocator.destroy(pSourceAddress + i);</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我们还是考虑刚才的堆内存模型，经过判断之后是走拷贝这一条路，但是没必要啊，std::memmove不会激活对象的析构函数，我把所有数据移动到另一个地方，这个指针还是指向堆区的这一块内存，也就是说，实际上这个内存模型是平凡可复制的，这也是钟老师最初的想法（我研究了这么久才到大佬的初步想法，e了），这一点优化，就导致了最开始的问题，但是我们必须要有这种思维。</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那么就没有解决方案了吗？</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其实是有的，可以在这个判断之前再加上一层判断，例如某个类就是这种堆内存模型，经过分析他其实是可以平凡可复制的，那么我通过某种手段，例如宏，在那个类当中提供一种注册的方式，我保证这个类的行为是平凡可复制的，执行到这里之后先执行这个判断，如果ok，那直接走移动的道路，目前这样来看比较合理。这也是我组长目前总结之后的研发需求。</w:t>
      </w:r>
    </w:p>
    <w:p>
      <w:pPr>
        <w:spacing w:line="360" w:lineRule="auto"/>
        <w:rPr>
          <w:rFonts w:hint="default" w:ascii="Times New Roman" w:hAnsi="Times New Roman" w:eastAsia="宋体" w:cs="Times New Roman"/>
          <w:b/>
          <w:bCs/>
          <w:sz w:val="30"/>
          <w:szCs w:val="30"/>
          <w:lang w:val="en-US"/>
        </w:rPr>
      </w:pPr>
      <w:r>
        <w:rPr>
          <w:rFonts w:hint="default" w:ascii="Times New Roman" w:hAnsi="Times New Roman" w:eastAsia="宋体" w:cs="Times New Roman"/>
          <w:b/>
          <w:bCs/>
          <w:sz w:val="30"/>
          <w:szCs w:val="30"/>
          <w:lang w:val="en-US"/>
        </w:rPr>
        <w:t>2.</w:t>
      </w:r>
      <w:r>
        <w:rPr>
          <w:rFonts w:hint="default" w:cs="Times New Roman"/>
          <w:b/>
          <w:bCs/>
          <w:sz w:val="30"/>
          <w:szCs w:val="30"/>
          <w:lang w:val="en-US"/>
        </w:rPr>
        <w:t xml:space="preserve">2 </w:t>
      </w:r>
      <w:r>
        <w:rPr>
          <w:rFonts w:hint="default" w:ascii="Times New Roman" w:hAnsi="Times New Roman" w:eastAsia="宋体" w:cs="Times New Roman"/>
          <w:b/>
          <w:bCs/>
          <w:sz w:val="30"/>
          <w:szCs w:val="30"/>
          <w:lang w:val="en-US"/>
        </w:rPr>
        <w:t>LDir和LFileInfo的语义和设计</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该任务不包括LFile的部分，只关心LDir和LFileInfo的语义和设计问题。因为LFile是一类，LDir和LFileInfo是一类。</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现在的设计方式是直接存储一个LString类型的路径，但是这样对于windows平台非常不友好。</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目前LDir和LFileInfo的语义非常不明确，为了避免混淆，将二者重新命名为LFileSystemPath和LFileSystemEntry，后续LDir作为LFileSystemPath的别名，LFileInfo作为LFileSystemEntry的别名。同时这里只给出讨论后的结果。</w:t>
      </w:r>
    </w:p>
    <w:p>
      <w:pPr>
        <w:pStyle w:val="14"/>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1）LFileSystemPath：存储规范化后的路径的结构。</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LFileSystemPath讨论以后的设计是能够将用户传入的路径进行合理并且严格的规范化，本类只负责这个功能。至于该路径指向的具体是文件还是目录，该路径指向的文件或目录是否存在，有什么权限，本类不关心。按照此语义，本类应当不会涉及与平台相关的具体接口。</w:t>
      </w:r>
    </w:p>
    <w:p>
      <w:pPr>
        <w:pStyle w:val="14"/>
        <w:keepNext w:val="0"/>
        <w:keepLines w:val="0"/>
        <w:widowControl/>
        <w:numPr>
          <w:ilvl w:val="0"/>
          <w:numId w:val="11"/>
        </w:numPr>
        <w:suppressLineNumbers w:val="0"/>
        <w:spacing w:before="0" w:beforeAutospacing="0" w:after="0" w:afterAutospacing="1"/>
        <w:ind w:right="0" w:right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LFileSystemEntry：内部存储一个路径结构LFileSystemPath，真正与系统API打交道的类。</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LFileSystemPath对路径做了严格规定，因此在LFileSystemEntry中会存储这个结构用于处理系统中的路径。在本类当中就会提供平台相关的借口了，比如创建目录mkdir，进入目录cd，文件权限permission等等操作，当然，这些操作都离不开路径结构LFileSystemPath。</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与Qt不同的是，LFileSystemEntry中存储的路径指向的文件或目录都必须是在系统中实际存在的，不允许存储不存在的路径，因为这样没有意义。如果非要存储，请使用单纯的路径结构LFileSystemPath。</w:t>
      </w:r>
    </w:p>
    <w:p>
      <w:pPr>
        <w:pStyle w:val="14"/>
        <w:keepNext w:val="0"/>
        <w:keepLines w:val="0"/>
        <w:widowControl/>
        <w:numPr>
          <w:ilvl w:val="0"/>
          <w:numId w:val="11"/>
        </w:numPr>
        <w:suppressLineNumbers w:val="0"/>
        <w:spacing w:before="0" w:beforeAutospacing="0" w:after="0" w:afterAutospacing="1"/>
        <w:ind w:right="0" w:right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二者的命名规定。</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对于大多数用户而言，可能并不知道目录是一种特殊的文件（目录和文件都具有rwx权限，只是表现方式不同），因此本类的名称有待商榷，目前的商讨结果是将LDir作为另一个类（例如LFileSystemPath这种）的别名，类似LVector和LPaddedVector的关系。保留LDir是考虑了Qt的缘故。LFileSystemEntry与LFileInfo的关系同理。</w:t>
      </w:r>
    </w:p>
    <w:p>
      <w:pPr>
        <w:pStyle w:val="14"/>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下面会有更多的细节值得商讨研究。</w:t>
      </w:r>
    </w:p>
    <w:p>
      <w:pPr>
        <w:pStyle w:val="14"/>
        <w:keepNext w:val="0"/>
        <w:keepLines w:val="0"/>
        <w:widowControl/>
        <w:numPr>
          <w:ilvl w:val="0"/>
          <w:numId w:val="0"/>
        </w:numPr>
        <w:suppressLineNumbers w:val="0"/>
        <w:spacing w:before="0" w:beforeAutospacing="0" w:after="0" w:afterAutospacing="1"/>
        <w:ind w:right="0" w:right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1）LFileSystemPath如何存储路径。</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经过对比Qt和与钟老师讨论，决定使用StringList存储各级目录名和文件名的方式。</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windows和linux文件系统最大的区别就在于windows使用反斜杠\，linux使用正斜杠/，但是这些在存储的时候根本没有必要存储，因此直接使用StringList存储文件名即可。下面会涉及到更多的细节。</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第一，如何判断绝对路径还是相对路径。</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在Linux下，绝对路径以/开始。在windows下同理，绝对路径是盘符加上\，例如c:\，用户传递进来的路径经过我们内部的split处理存入到一个一个的StringList元素中，很容易联想到，在开头作标识即可。如果是绝对路径，那么StringList开头会留出一个空元素，相对路径则不会。</w:t>
      </w:r>
    </w:p>
    <w:p>
      <w:pPr>
        <w:pStyle w:val="14"/>
        <w:keepNext w:val="0"/>
        <w:keepLines w:val="0"/>
        <w:widowControl/>
        <w:numPr>
          <w:ilvl w:val="0"/>
          <w:numId w:val="0"/>
        </w:numPr>
        <w:suppressLineNumbers w:val="0"/>
        <w:spacing w:before="0" w:beforeAutospacing="0" w:after="0" w:afterAutospacing="1"/>
        <w:ind w:right="0" w:rightChars="0" w:firstLine="420" w:firstLineChars="0"/>
        <w:jc w:val="both"/>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t>例如，对路径/path/to/../to/local，就是这样的结构</w:t>
      </w:r>
      <w:r>
        <w:rPr>
          <w:rFonts w:hint="eastAsia" w:ascii="Times New Roman" w:hAnsi="Times New Roman" w:cs="宋体"/>
          <w:b w:val="0"/>
          <w:kern w:val="2"/>
          <w:sz w:val="24"/>
          <w:szCs w:val="24"/>
          <w:lang w:val="en-US" w:eastAsia="zh-CN" w:bidi="ar-SA"/>
        </w:rPr>
        <w:t>，如图2-10</w:t>
      </w:r>
      <w:r>
        <w:rPr>
          <w:rFonts w:hint="eastAsia" w:ascii="Times New Roman" w:hAnsi="Times New Roman" w:eastAsia="宋体" w:cs="宋体"/>
          <w:b w:val="0"/>
          <w:kern w:val="2"/>
          <w:sz w:val="24"/>
          <w:szCs w:val="24"/>
          <w:lang w:val="en-US" w:eastAsia="zh-CN" w:bidi="ar-SA"/>
        </w:rPr>
        <w:t>：</w:t>
      </w:r>
    </w:p>
    <w:p>
      <w:pPr>
        <w:pStyle w:val="14"/>
        <w:keepNext w:val="0"/>
        <w:keepLines w:val="0"/>
        <w:widowControl/>
        <w:numPr>
          <w:ilvl w:val="0"/>
          <w:numId w:val="0"/>
        </w:numPr>
        <w:suppressLineNumbers w:val="0"/>
        <w:spacing w:before="0" w:beforeAutospacing="0" w:after="0" w:afterAutospacing="1"/>
        <w:ind w:right="0" w:rightChars="0"/>
        <w:jc w:val="center"/>
        <w:rPr>
          <w:rFonts w:hint="eastAsia" w:ascii="Times New Roman" w:hAnsi="Times New Roman" w:eastAsia="宋体" w:cs="宋体"/>
          <w:b w:val="0"/>
          <w:kern w:val="2"/>
          <w:sz w:val="24"/>
          <w:szCs w:val="24"/>
          <w:lang w:val="en-US" w:eastAsia="zh-CN" w:bidi="ar-SA"/>
        </w:rPr>
      </w:pPr>
      <w:r>
        <w:rPr>
          <w:rFonts w:hint="eastAsia" w:ascii="Times New Roman" w:hAnsi="Times New Roman" w:eastAsia="宋体" w:cs="宋体"/>
          <w:b w:val="0"/>
          <w:kern w:val="2"/>
          <w:sz w:val="24"/>
          <w:szCs w:val="24"/>
          <w:lang w:val="en-US" w:eastAsia="zh-CN" w:bidi="ar-SA"/>
        </w:rPr>
        <w:drawing>
          <wp:inline distT="0" distB="0" distL="114300" distR="114300">
            <wp:extent cx="2384425" cy="2912110"/>
            <wp:effectExtent l="0" t="0" r="8255" b="1397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28"/>
                    <a:stretch>
                      <a:fillRect/>
                    </a:stretch>
                  </pic:blipFill>
                  <pic:spPr>
                    <a:xfrm>
                      <a:off x="0" y="0"/>
                      <a:ext cx="2384425" cy="2912110"/>
                    </a:xfrm>
                    <a:prstGeom prst="rect">
                      <a:avLst/>
                    </a:prstGeom>
                  </pic:spPr>
                </pic:pic>
              </a:graphicData>
            </a:graphic>
          </wp:inline>
        </w:drawing>
      </w:r>
    </w:p>
    <w:p>
      <w:pPr>
        <w:pStyle w:val="14"/>
        <w:keepNext w:val="0"/>
        <w:keepLines w:val="0"/>
        <w:widowControl/>
        <w:numPr>
          <w:ilvl w:val="0"/>
          <w:numId w:val="0"/>
        </w:numPr>
        <w:suppressLineNumbers w:val="0"/>
        <w:spacing w:before="0" w:beforeAutospacing="0" w:after="0" w:afterAutospacing="1"/>
        <w:ind w:right="0" w:rightChars="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2-10 /path/to/../to/local的路径结构</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第二，如何判断末尾是文件还是目录。</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文件和目录很有可能出现同名的情况，这是必须要考虑的事情。（这和文件是否具有后缀没有关系，目录也可以写成带后缀的形式）我们需要想办法在LFileSystemPath的结构里面表现出来。结合上面的例子，如果我的路径是/path/to/../to/local/的话，就一定代表local/是一个目录了，具体在系统中到底存不存在本类不关心，可以效仿刚才的做法，在末尾加上一个空元素，即可区分。</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对于文件还是目录，在本类中做了严格的规定，local是文件，local/是目录。之所以要这样做，请看下面LFileSystemEntry提出的联想问题。</w:t>
      </w:r>
    </w:p>
    <w:p>
      <w:pPr>
        <w:pStyle w:val="14"/>
        <w:keepNext w:val="0"/>
        <w:keepLines w:val="0"/>
        <w:widowControl/>
        <w:suppressLineNumbers w:val="0"/>
        <w:spacing w:before="0" w:beforeAutospacing="0" w:after="0" w:afterAutospacing="1"/>
        <w:ind w:right="0" w:firstLine="420" w:firstLineChars="0"/>
        <w:jc w:val="both"/>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对于路径/path/to/../to/local/，就是这样的结构，如图2-11：</w:t>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drawing>
          <wp:inline distT="0" distB="0" distL="114300" distR="114300">
            <wp:extent cx="2491740" cy="3429000"/>
            <wp:effectExtent l="0" t="0" r="7620" b="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2491740" cy="3429000"/>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2-11 /path/to/../to/local/的路径结构</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至此，我们就在LFileSystemPath的层面对绝对路径和相对路径，文件和目录进行了严格的规定。</w:t>
      </w:r>
    </w:p>
    <w:p>
      <w:pPr>
        <w:pStyle w:val="14"/>
        <w:keepNext w:val="0"/>
        <w:keepLines w:val="0"/>
        <w:widowControl/>
        <w:suppressLineNumbers w:val="0"/>
        <w:spacing w:before="0" w:beforeAutospacing="0" w:after="0" w:afterAutospacing="1"/>
        <w:ind w:right="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2）</w:t>
      </w:r>
      <w:r>
        <w:rPr>
          <w:rFonts w:hint="default" w:ascii="Times New Roman" w:hAnsi="Times New Roman" w:cs="宋体"/>
          <w:b w:val="0"/>
          <w:kern w:val="2"/>
          <w:sz w:val="24"/>
          <w:szCs w:val="24"/>
          <w:lang w:val="en-US" w:eastAsia="zh-CN" w:bidi="ar-SA"/>
        </w:rPr>
        <w:t>LFileSystemEntry构造时关于文件和目录的修正。</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在构造的时候会涉及到一个问题，对于LFileSystemPath而言，我们硬性对目录和文件做了规定，目录结尾必须有/，文件没有。但是对用户而言，可能并不知道，因此用户可能想要目录，也可能写入/path/to/../to/local，如果系统中这个local的确是一个目录，并且没有要给同名的local文件存在，这是没有毛病的。这个问题需要进行处理。</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比较合理的解决方式是，首先由于无论是在linux还是在windows下，文件和目录不能同名，也就是不能同时出现test和test/。对于LFileSystemEntry而言，对于文件类型的路径，既能匹配到文件也能匹配到目录，因此如果匹配成功，需要做二次匹配，匹配对应的目录，如果匹配失败，代表是一个文件路径；如果匹配成功，需要对此时的LFileSystemPath存储的内容做了修正，变成了/path/to/../to/local/。当然用户如果传入/path/to/../to/local/，那一定匹配的是目录，这一点毋庸置疑。</w:t>
      </w:r>
    </w:p>
    <w:p>
      <w:pPr>
        <w:pStyle w:val="14"/>
        <w:keepNext w:val="0"/>
        <w:keepLines w:val="0"/>
        <w:widowControl/>
        <w:suppressLineNumbers w:val="0"/>
        <w:spacing w:before="0" w:beforeAutospacing="0" w:after="0" w:afterAutospacing="1"/>
        <w:ind w:right="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3）考虑盘符。</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windows下存在盘符，例如路径d:\a\b\c，其中d:就代表盘符，\a\b\c就是从d:盘符下的根目录开始的依次的a，b目录和c文件，那么对应到linux下面呢？例如d:/a/b/c，这就是一个正确的相对路径了，分别对应d:，a，b目录和c文件，可见如何处理盘符是一个非常重要的问题。</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其次，考虑了盘符以后，我们需要考虑LFileSystemPath和LFileSystemEntry的对接问题。例如我给出路径d:a\b\c，对应盘符d:和相对路径a\b\c。我们上面专门谈到过LFileSystemPath不关心这个路径是否合法，指向的东西是否存在，只是做一个规范化的存储的数据结构。因此在这里而言，理论上来讲，这个路径下的盘符是没有意义的，因为给出的是一个相对路径，而LFileSystemPath的结构为LFileSystemEntry服务的时候，真正的工作路径的盘符与用户给出的盘符可能并没有联系，因此经过讨论，这里的盘符会被忽略掉。也就是说如果调用path()方法导出路径，会得到a\b\c，盘符就没有了，这也是比较符合逻辑的。</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当然。上面只是考虑了一种情况，实际的情况可能是有无盘符和绝对相对路径的综合情况，故作下图进行总结：</w:t>
      </w:r>
    </w:p>
    <w:p>
      <w:pPr>
        <w:pStyle w:val="14"/>
        <w:keepNext w:val="0"/>
        <w:keepLines w:val="0"/>
        <w:widowControl/>
        <w:suppressLineNumbers w:val="0"/>
        <w:spacing w:before="0" w:beforeAutospacing="0" w:after="0" w:afterAutospacing="1"/>
        <w:ind w:right="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drawing>
          <wp:inline distT="0" distB="0" distL="114300" distR="114300">
            <wp:extent cx="5311140" cy="2830830"/>
            <wp:effectExtent l="0" t="0" r="7620" b="381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30"/>
                    <a:stretch>
                      <a:fillRect/>
                    </a:stretch>
                  </pic:blipFill>
                  <pic:spPr>
                    <a:xfrm>
                      <a:off x="0" y="0"/>
                      <a:ext cx="5311140" cy="2830830"/>
                    </a:xfrm>
                    <a:prstGeom prst="rect">
                      <a:avLst/>
                    </a:prstGeom>
                  </pic:spPr>
                </pic:pic>
              </a:graphicData>
            </a:graphic>
          </wp:inline>
        </w:drawing>
      </w:r>
    </w:p>
    <w:p>
      <w:pPr>
        <w:pStyle w:val="14"/>
        <w:keepNext w:val="0"/>
        <w:keepLines w:val="0"/>
        <w:widowControl/>
        <w:suppressLineNumbers w:val="0"/>
        <w:spacing w:before="0" w:beforeAutospacing="0" w:after="0" w:afterAutospacing="1"/>
        <w:ind w:right="0"/>
        <w:jc w:val="center"/>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图 2-12 考虑盘符以后的综合情况示意图</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因此，经过如上考虑，最新的算法流程是一个path进来以后，先考虑盘符，如果是windows尝试提取盘符，如果是linux不管；后面再进行反斜杠\转化为正斜杠/，然后split，再存储的过程，当然其中会有更多需要注意的小细节。</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综上所述，我们最终的LFileSystemEntry和LFileSystemPath的语义就完全区分开了，Path只是一个跨平台的路径存储结构，负责将传入的可能不太规范的路径字符串进行内部处理，导出为不同平台下的合法格式的绝对或者相对路径的字符串，其内部存储一个LStringList的路径结构和LStirng的盘符。LFileSystemEntry在LFileSystemPath基础上真正和文件系统打交道，在这里，将文件和目录视为一个东西（目录本来就是特殊的文件），从而提供各种各样的功能。下面展示部分重要代码：</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caps w:val="0"/>
          <w:color w:val="A0A1A7"/>
          <w:spacing w:val="0"/>
          <w:sz w:val="20"/>
          <w:szCs w:val="20"/>
          <w:shd w:val="clear" w:fill="F8F8F8"/>
        </w:rPr>
        <w:t>// lfilesystempath.cpp</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FFFFF"/>
        </w:rPr>
        <w:t>void</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4078F2"/>
          <w:spacing w:val="0"/>
          <w:sz w:val="20"/>
          <w:szCs w:val="20"/>
          <w:shd w:val="clear" w:fill="FFFFFF"/>
        </w:rPr>
        <w:t>LFileSystemPath::setPath</w:t>
      </w:r>
      <w:r>
        <w:rPr>
          <w:rFonts w:hint="default" w:ascii="MonoLisa-Regular" w:hAnsi="MonoLisa-Regular" w:eastAsia="Consolas" w:cs="MonoLisa-Regular"/>
          <w:i w:val="0"/>
          <w:caps w:val="0"/>
          <w:color w:val="5C5C5C"/>
          <w:spacing w:val="0"/>
          <w:sz w:val="20"/>
          <w:szCs w:val="20"/>
          <w:shd w:val="clear" w:fill="FFFFFF"/>
        </w:rPr>
        <w:t>(</w:t>
      </w:r>
      <w:r>
        <w:rPr>
          <w:rFonts w:hint="default" w:ascii="MonoLisa-Regular" w:hAnsi="MonoLisa-Regular" w:eastAsia="Consolas" w:cs="MonoLisa-Regular"/>
          <w:i w:val="0"/>
          <w:caps w:val="0"/>
          <w:color w:val="A626A4"/>
          <w:spacing w:val="0"/>
          <w:sz w:val="20"/>
          <w:szCs w:val="20"/>
          <w:shd w:val="clear" w:fill="FFFFFF"/>
        </w:rPr>
        <w:t>const</w:t>
      </w:r>
      <w:r>
        <w:rPr>
          <w:rFonts w:hint="default" w:ascii="MonoLisa-Regular" w:hAnsi="MonoLisa-Regular" w:eastAsia="Consolas" w:cs="MonoLisa-Regular"/>
          <w:i w:val="0"/>
          <w:caps w:val="0"/>
          <w:color w:val="5C5C5C"/>
          <w:spacing w:val="0"/>
          <w:sz w:val="20"/>
          <w:szCs w:val="20"/>
          <w:shd w:val="clear" w:fill="FFFFFF"/>
        </w:rPr>
        <w:t> LString &amp;path)</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bdr w:val="single" w:color="6CE26C" w:sz="12" w:space="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传入路径为空，不做处理，直接返回</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(path.isEmpty())</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TODO 这里传入为空是否需要打印一个 warning 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clear();</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return</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首先去掉首尾的空格</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LString copyPath = path.trimmed();</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#if _WIN32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windows 下 / 和 \ 都可以作为分隔符，但是 linux 下 \ 可以作为文件名，因此在 windows 下将 path 中的所有反斜杠 \ 替换为正斜杠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copyPath.replace(LChar(</w:t>
      </w:r>
      <w:r>
        <w:rPr>
          <w:rFonts w:hint="default" w:ascii="MonoLisa-Regular" w:hAnsi="MonoLisa-Regular" w:eastAsia="Consolas" w:cs="MonoLisa-Regular"/>
          <w:i w:val="0"/>
          <w:caps w:val="0"/>
          <w:color w:val="50A14F"/>
          <w:spacing w:val="0"/>
          <w:sz w:val="20"/>
          <w:szCs w:val="20"/>
          <w:shd w:val="clear" w:fill="F8F8F8"/>
        </w:rPr>
        <w:t>"\\"</w:t>
      </w:r>
      <w:r>
        <w:rPr>
          <w:rFonts w:hint="default" w:ascii="MonoLisa-Regular" w:hAnsi="MonoLisa-Regular" w:eastAsia="Consolas" w:cs="MonoLisa-Regular"/>
          <w:i w:val="0"/>
          <w:caps w:val="0"/>
          <w:color w:val="5C5C5C"/>
          <w:spacing w:val="0"/>
          <w:sz w:val="20"/>
          <w:szCs w:val="20"/>
          <w:shd w:val="clear" w:fill="F8F8F8"/>
        </w:rPr>
        <w:t>), LChar(</w:t>
      </w:r>
      <w:r>
        <w:rPr>
          <w:rFonts w:hint="default" w:ascii="MonoLisa-Regular" w:hAnsi="MonoLisa-Regular" w:eastAsia="Consolas" w:cs="MonoLisa-Regular"/>
          <w:i w:val="0"/>
          <w:caps w:val="0"/>
          <w:color w:val="50A14F"/>
          <w:spacing w:val="0"/>
          <w:sz w:val="20"/>
          <w:szCs w:val="20"/>
          <w:shd w:val="clear" w:fill="F8F8F8"/>
        </w:rPr>
        <w:t>"/"</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#endif</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将多个 / 进行合并，变成一个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for</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int</w:t>
      </w:r>
      <w:r>
        <w:rPr>
          <w:rFonts w:hint="default" w:ascii="MonoLisa-Regular" w:hAnsi="MonoLisa-Regular" w:eastAsia="Consolas" w:cs="MonoLisa-Regular"/>
          <w:i w:val="0"/>
          <w:caps w:val="0"/>
          <w:color w:val="5C5C5C"/>
          <w:spacing w:val="0"/>
          <w:sz w:val="20"/>
          <w:szCs w:val="20"/>
          <w:shd w:val="clear" w:fill="FFFFFF"/>
        </w:rPr>
        <w:t> i = </w:t>
      </w:r>
      <w:r>
        <w:rPr>
          <w:rFonts w:hint="default" w:ascii="MonoLisa-Regular" w:hAnsi="MonoLisa-Regular" w:eastAsia="Consolas" w:cs="MonoLisa-Regular"/>
          <w:i w:val="0"/>
          <w:caps w:val="0"/>
          <w:color w:val="986801"/>
          <w:spacing w:val="0"/>
          <w:sz w:val="20"/>
          <w:szCs w:val="20"/>
          <w:shd w:val="clear" w:fill="FFFFFF"/>
        </w:rPr>
        <w:t>0</w:t>
      </w:r>
      <w:r>
        <w:rPr>
          <w:rFonts w:hint="default" w:ascii="MonoLisa-Regular" w:hAnsi="MonoLisa-Regular" w:eastAsia="Consolas" w:cs="MonoLisa-Regular"/>
          <w:i w:val="0"/>
          <w:caps w:val="0"/>
          <w:color w:val="5C5C5C"/>
          <w:spacing w:val="0"/>
          <w:sz w:val="20"/>
          <w:szCs w:val="20"/>
          <w:shd w:val="clear" w:fill="FFFFFF"/>
        </w:rPr>
        <w:t>; i &lt; copyPath.size(); ++i)</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(i != copyPath.size() - </w:t>
      </w:r>
      <w:r>
        <w:rPr>
          <w:rFonts w:hint="default" w:ascii="MonoLisa-Regular" w:hAnsi="MonoLisa-Regular" w:eastAsia="Consolas" w:cs="MonoLisa-Regular"/>
          <w:i w:val="0"/>
          <w:caps w:val="0"/>
          <w:color w:val="986801"/>
          <w:spacing w:val="0"/>
          <w:sz w:val="20"/>
          <w:szCs w:val="20"/>
          <w:shd w:val="clear" w:fill="FFFFFF"/>
        </w:rPr>
        <w:t>1</w:t>
      </w:r>
      <w:r>
        <w:rPr>
          <w:rFonts w:hint="default" w:ascii="MonoLisa-Regular" w:hAnsi="MonoLisa-Regular" w:eastAsia="Consolas" w:cs="MonoLisa-Regular"/>
          <w:i w:val="0"/>
          <w:caps w:val="0"/>
          <w:color w:val="5C5C5C"/>
          <w:spacing w:val="0"/>
          <w:sz w:val="20"/>
          <w:szCs w:val="20"/>
          <w:shd w:val="clear" w:fill="FFFFFF"/>
        </w:rPr>
        <w:t> &amp;&amp; 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 copyPath.at(i) &amp;&amp; 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 copyPath.at(</w:t>
      </w:r>
      <w:r>
        <w:rPr>
          <w:rFonts w:hint="default" w:ascii="MonoLisa-Regular" w:hAnsi="MonoLisa-Regular" w:eastAsia="Consolas" w:cs="MonoLisa-Regular"/>
          <w:i w:val="0"/>
          <w:caps w:val="0"/>
          <w:color w:val="986801"/>
          <w:spacing w:val="0"/>
          <w:sz w:val="20"/>
          <w:szCs w:val="20"/>
          <w:shd w:val="clear" w:fill="FFFFFF"/>
        </w:rPr>
        <w:t>1</w:t>
      </w:r>
      <w:r>
        <w:rPr>
          <w:rFonts w:hint="default" w:ascii="MonoLisa-Regular" w:hAnsi="MonoLisa-Regular" w:eastAsia="Consolas" w:cs="MonoLisa-Regular"/>
          <w:i w:val="0"/>
          <w:caps w:val="0"/>
          <w:color w:val="5C5C5C"/>
          <w:spacing w:val="0"/>
          <w:sz w:val="20"/>
          <w:szCs w:val="20"/>
          <w:shd w:val="clear" w:fill="FFFFFF"/>
        </w:rPr>
        <w:t> + i))</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copyPath.erase(</w:t>
      </w:r>
      <w:r>
        <w:rPr>
          <w:rFonts w:hint="default" w:ascii="MonoLisa-Regular" w:hAnsi="MonoLisa-Regular" w:eastAsia="Consolas" w:cs="MonoLisa-Regular"/>
          <w:i w:val="0"/>
          <w:caps w:val="0"/>
          <w:color w:val="986801"/>
          <w:spacing w:val="0"/>
          <w:sz w:val="20"/>
          <w:szCs w:val="20"/>
          <w:shd w:val="clear" w:fill="FFFFFF"/>
        </w:rPr>
        <w:t>1</w:t>
      </w:r>
      <w:r>
        <w:rPr>
          <w:rFonts w:hint="default" w:ascii="MonoLisa-Regular" w:hAnsi="MonoLisa-Regular" w:eastAsia="Consolas" w:cs="MonoLisa-Regular"/>
          <w:i w:val="0"/>
          <w:caps w:val="0"/>
          <w:color w:val="5C5C5C"/>
          <w:spacing w:val="0"/>
          <w:sz w:val="20"/>
          <w:szCs w:val="20"/>
          <w:shd w:val="clear" w:fill="FFFFFF"/>
        </w:rPr>
        <w:t> + i);</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--i;</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#if _WIN32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在 windows 下，先尝试匹配盘符，然后将盘符部分从 copyPath 中剔除</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int</w:t>
      </w:r>
      <w:r>
        <w:rPr>
          <w:rFonts w:hint="default" w:ascii="MonoLisa-Regular" w:hAnsi="MonoLisa-Regular" w:eastAsia="Consolas" w:cs="MonoLisa-Regular"/>
          <w:i w:val="0"/>
          <w:caps w:val="0"/>
          <w:color w:val="5C5C5C"/>
          <w:spacing w:val="0"/>
          <w:sz w:val="20"/>
          <w:szCs w:val="20"/>
          <w:shd w:val="clear" w:fill="F8F8F8"/>
        </w:rPr>
        <w:t> pos = copyPath.find(LChar(</w:t>
      </w:r>
      <w:r>
        <w:rPr>
          <w:rFonts w:hint="default" w:ascii="MonoLisa-Regular" w:hAnsi="MonoLisa-Regular" w:eastAsia="Consolas" w:cs="MonoLisa-Regular"/>
          <w:i w:val="0"/>
          <w:caps w:val="0"/>
          <w:color w:val="50A14F"/>
          <w:spacing w:val="0"/>
          <w:sz w:val="20"/>
          <w:szCs w:val="20"/>
          <w:shd w:val="clear" w:fill="F8F8F8"/>
        </w:rPr>
        <w:t>':'</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986801"/>
          <w:spacing w:val="0"/>
          <w:sz w:val="20"/>
          <w:szCs w:val="20"/>
          <w:shd w:val="clear" w:fill="FFFFFF"/>
        </w:rPr>
        <w:t>-1</w:t>
      </w:r>
      <w:r>
        <w:rPr>
          <w:rFonts w:hint="default" w:ascii="MonoLisa-Regular" w:hAnsi="MonoLisa-Regular" w:eastAsia="Consolas" w:cs="MonoLisa-Regular"/>
          <w:i w:val="0"/>
          <w:caps w:val="0"/>
          <w:color w:val="5C5C5C"/>
          <w:spacing w:val="0"/>
          <w:sz w:val="20"/>
          <w:szCs w:val="20"/>
          <w:shd w:val="clear" w:fill="FFFFFF"/>
        </w:rPr>
        <w:t> != pos)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m_drive = copyPath.substr(</w:t>
      </w:r>
      <w:r>
        <w:rPr>
          <w:rFonts w:hint="default" w:ascii="MonoLisa-Regular" w:hAnsi="MonoLisa-Regular" w:eastAsia="Consolas" w:cs="MonoLisa-Regular"/>
          <w:i w:val="0"/>
          <w:caps w:val="0"/>
          <w:color w:val="986801"/>
          <w:spacing w:val="0"/>
          <w:sz w:val="20"/>
          <w:szCs w:val="20"/>
          <w:shd w:val="clear" w:fill="FFFFFF"/>
        </w:rPr>
        <w:t>0</w:t>
      </w:r>
      <w:r>
        <w:rPr>
          <w:rFonts w:hint="default" w:ascii="MonoLisa-Regular" w:hAnsi="MonoLisa-Regular" w:eastAsia="Consolas" w:cs="MonoLisa-Regular"/>
          <w:i w:val="0"/>
          <w:caps w:val="0"/>
          <w:color w:val="5C5C5C"/>
          <w:spacing w:val="0"/>
          <w:sz w:val="20"/>
          <w:szCs w:val="20"/>
          <w:shd w:val="clear" w:fill="FFFFFF"/>
        </w:rPr>
        <w:t>, pos);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copyPath.erase(</w:t>
      </w:r>
      <w:r>
        <w:rPr>
          <w:rFonts w:hint="default" w:ascii="MonoLisa-Regular" w:hAnsi="MonoLisa-Regular" w:eastAsia="Consolas" w:cs="MonoLisa-Regular"/>
          <w:i w:val="0"/>
          <w:caps w:val="0"/>
          <w:color w:val="986801"/>
          <w:spacing w:val="0"/>
          <w:sz w:val="20"/>
          <w:szCs w:val="20"/>
          <w:shd w:val="clear" w:fill="F8F8F8"/>
        </w:rPr>
        <w:t>0</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986801"/>
          <w:spacing w:val="0"/>
          <w:sz w:val="20"/>
          <w:szCs w:val="20"/>
          <w:shd w:val="clear" w:fill="F8F8F8"/>
        </w:rPr>
        <w:t>1</w:t>
      </w:r>
      <w:r>
        <w:rPr>
          <w:rFonts w:hint="default" w:ascii="MonoLisa-Regular" w:hAnsi="MonoLisa-Regular" w:eastAsia="Consolas" w:cs="MonoLisa-Regular"/>
          <w:i w:val="0"/>
          <w:caps w:val="0"/>
          <w:color w:val="5C5C5C"/>
          <w:spacing w:val="0"/>
          <w:sz w:val="20"/>
          <w:szCs w:val="20"/>
          <w:shd w:val="clear" w:fill="F8F8F8"/>
        </w:rPr>
        <w:t> + pos);</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FFFFF"/>
        </w:rPr>
        <w:t>#endif</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由于我们进行了统一，因此对 / 进行 split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第二个参数表示是否保留分割出来的空字符串，因为我们把中间连续的 / 合并了，因此只用管首尾即可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m_pathList = copyPath.split(LChar(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0184BB"/>
          <w:spacing w:val="0"/>
          <w:sz w:val="20"/>
          <w:szCs w:val="20"/>
          <w:shd w:val="clear" w:fill="FFFFFF"/>
        </w:rPr>
        <w:t>false</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没有以 .. 和 . 命名的文件，用户可能输入 ./a/b/../.. ，这个最后的 .. 是没有 / 的，因此这里需要规范化一下</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(LString(</w:t>
      </w:r>
      <w:r>
        <w:rPr>
          <w:rFonts w:hint="default" w:ascii="MonoLisa-Regular" w:hAnsi="MonoLisa-Regular" w:eastAsia="Consolas" w:cs="MonoLisa-Regular"/>
          <w:i w:val="0"/>
          <w:caps w:val="0"/>
          <w:color w:val="50A14F"/>
          <w:spacing w:val="0"/>
          <w:sz w:val="20"/>
          <w:szCs w:val="20"/>
          <w:shd w:val="clear" w:fill="F8F8F8"/>
        </w:rPr>
        <w:t>"."</w:t>
      </w:r>
      <w:r>
        <w:rPr>
          <w:rFonts w:hint="default" w:ascii="MonoLisa-Regular" w:hAnsi="MonoLisa-Regular" w:eastAsia="Consolas" w:cs="MonoLisa-Regular"/>
          <w:i w:val="0"/>
          <w:caps w:val="0"/>
          <w:color w:val="5C5C5C"/>
          <w:spacing w:val="0"/>
          <w:sz w:val="20"/>
          <w:szCs w:val="20"/>
          <w:shd w:val="clear" w:fill="F8F8F8"/>
        </w:rPr>
        <w:t>) == m_pathList.last() || LString(</w:t>
      </w:r>
      <w:r>
        <w:rPr>
          <w:rFonts w:hint="default" w:ascii="MonoLisa-Regular" w:hAnsi="MonoLisa-Regular" w:eastAsia="Consolas" w:cs="MonoLisa-Regular"/>
          <w:i w:val="0"/>
          <w:caps w:val="0"/>
          <w:color w:val="50A14F"/>
          <w:spacing w:val="0"/>
          <w:sz w:val="20"/>
          <w:szCs w:val="20"/>
          <w:shd w:val="clear" w:fill="F8F8F8"/>
        </w:rPr>
        <w:t>".."</w:t>
      </w:r>
      <w:r>
        <w:rPr>
          <w:rFonts w:hint="default" w:ascii="MonoLisa-Regular" w:hAnsi="MonoLisa-Regular" w:eastAsia="Consolas" w:cs="MonoLisa-Regular"/>
          <w:i w:val="0"/>
          <w:caps w:val="0"/>
          <w:color w:val="5C5C5C"/>
          <w:spacing w:val="0"/>
          <w:sz w:val="20"/>
          <w:szCs w:val="20"/>
          <w:shd w:val="clear" w:fill="F8F8F8"/>
        </w:rPr>
        <w:t>) == m_pathList.last())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m_pathList.append(LString());</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FFFFF"/>
        </w:rPr>
        <w:t>#if _WIN32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如果是相对路径，那么盘符就没有意义了，直接将其置空即可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(!m_pathList.first().isEmpty())</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m_drive.clear();</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#endif</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caps w:val="0"/>
          <w:color w:val="A0A1A7"/>
          <w:spacing w:val="0"/>
          <w:sz w:val="20"/>
          <w:szCs w:val="20"/>
          <w:shd w:val="clear" w:fill="FFFFFF"/>
        </w:rPr>
        <w:t>// lfilesystementry.cpp</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A626A4"/>
          <w:spacing w:val="0"/>
          <w:sz w:val="20"/>
          <w:szCs w:val="20"/>
          <w:shd w:val="clear" w:fill="F8F8F8"/>
        </w:rPr>
        <w:t>void</w:t>
      </w: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4078F2"/>
          <w:spacing w:val="0"/>
          <w:sz w:val="20"/>
          <w:szCs w:val="20"/>
          <w:shd w:val="clear" w:fill="F8F8F8"/>
        </w:rPr>
        <w:t>LFileSystemEntry::setPath</w:t>
      </w:r>
      <w:r>
        <w:rPr>
          <w:rFonts w:hint="default" w:ascii="MonoLisa-Regular" w:hAnsi="MonoLisa-Regular" w:eastAsia="Consolas" w:cs="MonoLisa-Regular"/>
          <w:i w:val="0"/>
          <w:caps w:val="0"/>
          <w:color w:val="5C5C5C"/>
          <w:spacing w:val="0"/>
          <w:sz w:val="20"/>
          <w:szCs w:val="20"/>
          <w:shd w:val="clear" w:fill="F8F8F8"/>
        </w:rPr>
        <w:t>(</w:t>
      </w:r>
      <w:r>
        <w:rPr>
          <w:rFonts w:hint="default" w:ascii="MonoLisa-Regular" w:hAnsi="MonoLisa-Regular" w:eastAsia="Consolas" w:cs="MonoLisa-Regular"/>
          <w:i w:val="0"/>
          <w:caps w:val="0"/>
          <w:color w:val="A626A4"/>
          <w:spacing w:val="0"/>
          <w:sz w:val="20"/>
          <w:szCs w:val="20"/>
          <w:shd w:val="clear" w:fill="F8F8F8"/>
        </w:rPr>
        <w:t>const</w:t>
      </w:r>
      <w:r>
        <w:rPr>
          <w:rFonts w:hint="default" w:ascii="MonoLisa-Regular" w:hAnsi="MonoLisa-Regular" w:eastAsia="Consolas" w:cs="MonoLisa-Regular"/>
          <w:i w:val="0"/>
          <w:caps w:val="0"/>
          <w:color w:val="5C5C5C"/>
          <w:spacing w:val="0"/>
          <w:sz w:val="20"/>
          <w:szCs w:val="20"/>
          <w:shd w:val="clear" w:fill="F8F8F8"/>
        </w:rPr>
        <w:t> LFileSystemPath &amp;fileSystemPath)</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bdr w:val="single" w:color="6CE26C" w:sz="12" w:space="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处理传入 fileSystemPath 为空的特殊情况给，否则 windows 下，下面会异常</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(fileSystemPath.isEmpty())</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TODO 同 LFileSystemPath ，是否需要打印一个 warning 信息</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clear();</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return</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m_fileSystemPath = fileSystemPath;</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windows 下，不含有盘符的绝对路径是不合法的，这里抛出异常</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FFFFF"/>
        </w:rPr>
        <w:t>#if _WIN32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(m_fileSystemPath.m_pathList.first().isEmpty() &amp;&amp; m_fileSystemPath.m_drive.isEmpty())</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throw</w:t>
      </w:r>
      <w:r>
        <w:rPr>
          <w:rFonts w:hint="default" w:ascii="MonoLisa-Regular" w:hAnsi="MonoLisa-Regular" w:eastAsia="Consolas" w:cs="MonoLisa-Regular"/>
          <w:i w:val="0"/>
          <w:caps w:val="0"/>
          <w:color w:val="5C5C5C"/>
          <w:spacing w:val="0"/>
          <w:sz w:val="20"/>
          <w:szCs w:val="20"/>
          <w:shd w:val="clear" w:fill="F8F8F8"/>
        </w:rPr>
        <w:t> LException(</w:t>
      </w:r>
      <w:r>
        <w:rPr>
          <w:rFonts w:hint="default" w:ascii="MonoLisa-Regular" w:hAnsi="MonoLisa-Regular" w:eastAsia="Consolas" w:cs="MonoLisa-Regular"/>
          <w:i w:val="0"/>
          <w:caps w:val="0"/>
          <w:color w:val="50A14F"/>
          <w:spacing w:val="0"/>
          <w:sz w:val="20"/>
          <w:szCs w:val="20"/>
          <w:shd w:val="clear" w:fill="F8F8F8"/>
        </w:rPr>
        <w:t>"路径不合法，绝对路径未带盘符!"</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FFFFF"/>
        </w:rPr>
        <w:t>#endif</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处理目录或者文件名称是否包含不合法的字符</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Linux 下不能使用带 / 的字符串作为名字，但是带有 / 被认为是分隔符，因此不能出现在名字中，同时不能使用 . 和 .. 作为名字，这也被 LFileSystemPath 处理了，因此在这里是 ok 的</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windows 下不能使用 \ / : * ? " &lt; &gt; | ，其中 \ 和 / 已处理</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#if _WIN32</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for</w:t>
      </w: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auto</w:t>
      </w:r>
      <w:r>
        <w:rPr>
          <w:rFonts w:hint="default" w:ascii="MonoLisa-Regular" w:hAnsi="MonoLisa-Regular" w:eastAsia="Consolas" w:cs="MonoLisa-Regular"/>
          <w:i w:val="0"/>
          <w:caps w:val="0"/>
          <w:color w:val="5C5C5C"/>
          <w:spacing w:val="0"/>
          <w:sz w:val="20"/>
          <w:szCs w:val="20"/>
          <w:shd w:val="clear" w:fill="FFFFFF"/>
        </w:rPr>
        <w:t> &amp;e : fileSystemPath.m_pathList)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if</w:t>
      </w:r>
      <w:r>
        <w:rPr>
          <w:rFonts w:hint="default" w:ascii="MonoLisa-Regular" w:hAnsi="MonoLisa-Regular" w:eastAsia="Consolas" w:cs="MonoLisa-Regular"/>
          <w:i w:val="0"/>
          <w:caps w:val="0"/>
          <w:color w:val="5C5C5C"/>
          <w:spacing w:val="0"/>
          <w:sz w:val="20"/>
          <w:szCs w:val="20"/>
          <w:shd w:val="clear" w:fill="FFFFFF"/>
        </w:rPr>
        <w:t> (e.contains(LChar(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 e.contains(LChar(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 e.contains(LChar(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 e.contains(LChar(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 || e.contains(LChar(</w:t>
      </w:r>
      <w:r>
        <w:rPr>
          <w:rFonts w:hint="default" w:ascii="MonoLisa-Regular" w:hAnsi="MonoLisa-Regular" w:eastAsia="Consolas" w:cs="MonoLisa-Regular"/>
          <w:i w:val="0"/>
          <w:caps w:val="0"/>
          <w:color w:val="50A14F"/>
          <w:spacing w:val="0"/>
          <w:sz w:val="20"/>
          <w:szCs w:val="20"/>
          <w:shd w:val="clear" w:fill="FFFFFF"/>
        </w:rPr>
        <w:t>'&lt;'</w:t>
      </w:r>
      <w:r>
        <w:rPr>
          <w:rFonts w:hint="default" w:ascii="MonoLisa-Regular" w:hAnsi="MonoLisa-Regular" w:eastAsia="Consolas" w:cs="MonoLisa-Regular"/>
          <w:i w:val="0"/>
          <w:caps w:val="0"/>
          <w:color w:val="5C5C5C"/>
          <w:spacing w:val="0"/>
          <w:sz w:val="20"/>
          <w:szCs w:val="20"/>
          <w:shd w:val="clear" w:fill="FFFFFF"/>
        </w:rPr>
        <w:t>)) || e.contains(LChar(</w:t>
      </w:r>
      <w:r>
        <w:rPr>
          <w:rFonts w:hint="default" w:ascii="MonoLisa-Regular" w:hAnsi="MonoLisa-Regular" w:eastAsia="Consolas" w:cs="MonoLisa-Regular"/>
          <w:i w:val="0"/>
          <w:caps w:val="0"/>
          <w:color w:val="50A14F"/>
          <w:spacing w:val="0"/>
          <w:sz w:val="20"/>
          <w:szCs w:val="20"/>
          <w:shd w:val="clear" w:fill="FFFFFF"/>
        </w:rPr>
        <w:t>'&gt;'</w:t>
      </w:r>
      <w:r>
        <w:rPr>
          <w:rFonts w:hint="default" w:ascii="MonoLisa-Regular" w:hAnsi="MonoLisa-Regular" w:eastAsia="Consolas" w:cs="MonoLisa-Regular"/>
          <w:i w:val="0"/>
          <w:caps w:val="0"/>
          <w:color w:val="5C5C5C"/>
          <w:spacing w:val="0"/>
          <w:sz w:val="20"/>
          <w:szCs w:val="20"/>
          <w:shd w:val="clear" w:fill="FFFFFF"/>
        </w:rPr>
        <w:t>)) || e.contains(LChar(</w:t>
      </w:r>
      <w:r>
        <w:rPr>
          <w:rFonts w:hint="default" w:ascii="MonoLisa-Regular" w:hAnsi="MonoLisa-Regular" w:eastAsia="Consolas" w:cs="MonoLisa-Regular"/>
          <w:i w:val="0"/>
          <w:caps w:val="0"/>
          <w:color w:val="50A14F"/>
          <w:spacing w:val="0"/>
          <w:sz w:val="20"/>
          <w:szCs w:val="20"/>
          <w:shd w:val="clear" w:fill="FFFFFF"/>
        </w:rPr>
        <w:t>'|'</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throw</w:t>
      </w:r>
      <w:r>
        <w:rPr>
          <w:rFonts w:hint="default" w:ascii="MonoLisa-Regular" w:hAnsi="MonoLisa-Regular" w:eastAsia="Consolas" w:cs="MonoLisa-Regular"/>
          <w:i w:val="0"/>
          <w:caps w:val="0"/>
          <w:color w:val="5C5C5C"/>
          <w:spacing w:val="0"/>
          <w:sz w:val="20"/>
          <w:szCs w:val="20"/>
          <w:shd w:val="clear" w:fill="FFFFFF"/>
        </w:rPr>
        <w:t> LException(</w:t>
      </w:r>
      <w:r>
        <w:rPr>
          <w:rFonts w:hint="default" w:ascii="MonoLisa-Regular" w:hAnsi="MonoLisa-Regular" w:eastAsia="Consolas" w:cs="MonoLisa-Regular"/>
          <w:i w:val="0"/>
          <w:caps w:val="0"/>
          <w:color w:val="50A14F"/>
          <w:spacing w:val="0"/>
          <w:sz w:val="20"/>
          <w:szCs w:val="20"/>
          <w:shd w:val="clear" w:fill="FFFFFF"/>
        </w:rPr>
        <w:t>"路径含有非法字符!"</w:t>
      </w:r>
      <w:r>
        <w:rPr>
          <w:rFonts w:hint="default" w:ascii="MonoLisa-Regular" w:hAnsi="MonoLisa-Regular" w:eastAsia="Consolas" w:cs="MonoLisa-Regular"/>
          <w:i w:val="0"/>
          <w:caps w:val="0"/>
          <w:color w:val="5C5C5C"/>
          <w:spacing w:val="0"/>
          <w:sz w:val="20"/>
          <w:szCs w:val="20"/>
          <w:shd w:val="clear" w:fill="FFFFFF"/>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4078F2"/>
          <w:spacing w:val="0"/>
          <w:sz w:val="20"/>
          <w:szCs w:val="20"/>
          <w:shd w:val="clear" w:fill="F8F8F8"/>
        </w:rPr>
        <w:t>#endif</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windows 和 linux 下不能出现同名文件和目录，这其实也好理解，因为文件和目录本质上是一样的</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这里可能会出现这种情况，就是用户想要的是一个目录，但是他忘记写最后的 / 了，这很常见，就需要帮助补齐</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同时这里也是为了确定到底该路径指向的路径是文件还是目录</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需要明确一下 exists() 的返回结果，见 snippet/ExistsTest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首先，用户如果传入的是目录，那么只能去匹配目录，因此找不到就代表不存在</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其次，用户如果传入的是文件，那么能匹配到文件或者目录，需要进一步判断修正</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caps w:val="0"/>
          <w:color w:val="A0A1A7"/>
          <w:spacing w:val="0"/>
          <w:sz w:val="20"/>
          <w:szCs w:val="20"/>
          <w:shd w:val="clear" w:fill="F8F8F8"/>
        </w:rPr>
        <w:t>// 因此，只要检测用户传入的路径不存在，那么就一定是不存在的路径</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LString path = absolutePath();</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(!Lark::FileSystem::exists(path))</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LLog::warn() &lt;&lt; </w:t>
      </w:r>
      <w:r>
        <w:rPr>
          <w:rFonts w:hint="default" w:ascii="MonoLisa-Regular" w:hAnsi="MonoLisa-Regular" w:eastAsia="Consolas" w:cs="MonoLisa-Regular"/>
          <w:i w:val="0"/>
          <w:caps w:val="0"/>
          <w:color w:val="50A14F"/>
          <w:spacing w:val="0"/>
          <w:sz w:val="20"/>
          <w:szCs w:val="20"/>
          <w:shd w:val="clear" w:fill="F8F8F8"/>
        </w:rPr>
        <w:t>"当前文件或目录不存在!"</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clear();</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val="0"/>
          <w:caps w:val="0"/>
          <w:color w:val="A626A4"/>
          <w:spacing w:val="0"/>
          <w:sz w:val="20"/>
          <w:szCs w:val="20"/>
          <w:shd w:val="clear" w:fill="FFFFFF"/>
        </w:rPr>
        <w:t>else</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r>
        <w:rPr>
          <w:rFonts w:hint="default" w:ascii="MonoLisa-Regular" w:hAnsi="MonoLisa-Regular" w:eastAsia="Consolas" w:cs="MonoLisa-Regular"/>
          <w:i/>
          <w:caps w:val="0"/>
          <w:color w:val="A0A1A7"/>
          <w:spacing w:val="0"/>
          <w:sz w:val="20"/>
          <w:szCs w:val="20"/>
          <w:shd w:val="clear" w:fill="FFFFFF"/>
        </w:rPr>
        <w:t>// 如果用户传入的是文件类型的路径，那么仍有可能是目录，需要检测是否为目录做进一步的判断</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r>
        <w:rPr>
          <w:rFonts w:hint="default" w:ascii="MonoLisa-Regular" w:hAnsi="MonoLisa-Regular" w:eastAsia="Consolas" w:cs="MonoLisa-Regular"/>
          <w:i w:val="0"/>
          <w:caps w:val="0"/>
          <w:color w:val="A626A4"/>
          <w:spacing w:val="0"/>
          <w:sz w:val="20"/>
          <w:szCs w:val="20"/>
          <w:shd w:val="clear" w:fill="F8F8F8"/>
        </w:rPr>
        <w:t>if</w:t>
      </w:r>
      <w:r>
        <w:rPr>
          <w:rFonts w:hint="default" w:ascii="MonoLisa-Regular" w:hAnsi="MonoLisa-Regular" w:eastAsia="Consolas" w:cs="MonoLisa-Regular"/>
          <w:i w:val="0"/>
          <w:caps w:val="0"/>
          <w:color w:val="5C5C5C"/>
          <w:spacing w:val="0"/>
          <w:sz w:val="20"/>
          <w:szCs w:val="20"/>
          <w:shd w:val="clear" w:fill="F8F8F8"/>
        </w:rPr>
        <w:t> (!m_fileSystemPath.m_pathList.last().isEmpty() &amp;&amp; Lark::FileSystem::exists(path.append(LChar(</w:t>
      </w:r>
      <w:r>
        <w:rPr>
          <w:rFonts w:hint="default" w:ascii="MonoLisa-Regular" w:hAnsi="MonoLisa-Regular" w:eastAsia="Consolas" w:cs="MonoLisa-Regular"/>
          <w:i w:val="0"/>
          <w:caps w:val="0"/>
          <w:color w:val="50A14F"/>
          <w:spacing w:val="0"/>
          <w:sz w:val="20"/>
          <w:szCs w:val="20"/>
          <w:shd w:val="clear" w:fill="F8F8F8"/>
        </w:rPr>
        <w:t>'/'</w:t>
      </w:r>
      <w:r>
        <w:rPr>
          <w:rFonts w:hint="default" w:ascii="MonoLisa-Regular" w:hAnsi="MonoLisa-Regular" w:eastAsia="Consolas" w:cs="MonoLisa-Regular"/>
          <w:i w:val="0"/>
          <w:caps w:val="0"/>
          <w:color w:val="5C5C5C"/>
          <w:spacing w:val="0"/>
          <w:sz w:val="20"/>
          <w:szCs w:val="20"/>
          <w:shd w:val="clear" w:fill="F8F8F8"/>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m_fileSystemPath.m_pathList.append(LString())</w:t>
      </w:r>
      <w:r>
        <w:rPr>
          <w:rFonts w:hint="default" w:ascii="MonoLisa-Regular" w:hAnsi="MonoLisa-Regular" w:eastAsia="Consolas" w:cs="MonoLisa-Regular"/>
          <w:i w:val="0"/>
          <w:caps w:val="0"/>
          <w:color w:val="5C5C5C"/>
          <w:spacing w:val="0"/>
          <w:sz w:val="20"/>
          <w:szCs w:val="20"/>
          <w:shd w:val="clear" w:fill="F8F8F8"/>
          <w:lang w:val="en-US"/>
        </w:rPr>
        <w:t>;</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eastAsia="Consolas" w:cs="MonoLisa-Regular"/>
          <w:i w:val="0"/>
          <w:caps w:val="0"/>
          <w:color w:val="5C5C5C"/>
          <w:spacing w:val="0"/>
          <w:sz w:val="20"/>
          <w:szCs w:val="2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0"/>
          <w:szCs w:val="20"/>
        </w:rPr>
      </w:pPr>
      <w:r>
        <w:rPr>
          <w:rFonts w:hint="default" w:ascii="MonoLisa-Regular" w:hAnsi="MonoLisa-Regular" w:cs="MonoLisa-Regular"/>
          <w:color w:val="5C5C5C"/>
          <w:sz w:val="20"/>
          <w:szCs w:val="20"/>
          <w:lang w:val="en-US"/>
        </w:rPr>
        <w:t>}</w:t>
      </w:r>
    </w:p>
    <w:p>
      <w:pPr>
        <w:pStyle w:val="14"/>
        <w:keepNext w:val="0"/>
        <w:keepLines w:val="0"/>
        <w:widowControl/>
        <w:suppressLineNumbers w:val="0"/>
        <w:spacing w:before="0" w:beforeAutospacing="0" w:after="0" w:afterAutospacing="1"/>
        <w:ind w:right="0" w:firstLine="420" w:firstLineChars="0"/>
        <w:jc w:val="left"/>
        <w:rPr>
          <w:rFonts w:hint="eastAsia" w:ascii="Times New Roman" w:hAnsi="Times New Roman" w:eastAsia="宋体" w:cs="宋体"/>
          <w:b w:val="0"/>
          <w:kern w:val="2"/>
          <w:sz w:val="24"/>
          <w:szCs w:val="24"/>
          <w:lang w:val="en-US" w:eastAsia="zh-CN" w:bidi="ar-SA"/>
        </w:rPr>
      </w:pPr>
      <w:r>
        <w:rPr>
          <w:rFonts w:hint="eastAsia" w:ascii="Times New Roman" w:hAnsi="Times New Roman" w:cs="宋体"/>
          <w:b w:val="0"/>
          <w:kern w:val="2"/>
          <w:sz w:val="24"/>
          <w:szCs w:val="24"/>
          <w:lang w:val="en-US" w:eastAsia="zh-CN" w:bidi="ar-SA"/>
        </w:rPr>
        <w:t>从代码里，可以看到，这两个结构对于跨平台的要求也是非常严格的，因此不只因此在代码里面用到了#ifdef这样的预处理宏，当然经过更细节的设计，这样的预处理宏只在构造函数中使用，保证了代码的可读性和可维护性。</w:t>
      </w:r>
    </w:p>
    <w:p>
      <w:pPr>
        <w:pStyle w:val="14"/>
        <w:keepNext w:val="0"/>
        <w:keepLines w:val="0"/>
        <w:widowControl/>
        <w:suppressLineNumbers w:val="0"/>
        <w:spacing w:before="0" w:beforeAutospacing="0" w:after="0" w:afterAutospacing="1"/>
        <w:ind w:right="0"/>
        <w:jc w:val="both"/>
        <w:rPr>
          <w:rFonts w:hint="eastAsia" w:ascii="Times New Roman" w:hAnsi="Times New Roman" w:cs="宋体"/>
          <w:b w:val="0"/>
          <w:kern w:val="2"/>
          <w:sz w:val="24"/>
          <w:szCs w:val="24"/>
          <w:lang w:val="en-US" w:eastAsia="zh-CN" w:bidi="ar-SA"/>
        </w:rPr>
      </w:pPr>
    </w:p>
    <w:p>
      <w:pPr>
        <w:pStyle w:val="14"/>
        <w:keepNext w:val="0"/>
        <w:keepLines w:val="0"/>
        <w:widowControl/>
        <w:suppressLineNumbers w:val="0"/>
        <w:spacing w:before="0" w:beforeAutospacing="0" w:after="0" w:afterAutospacing="1"/>
        <w:ind w:right="0"/>
        <w:jc w:val="both"/>
        <w:rPr>
          <w:rFonts w:hint="eastAsia" w:ascii="Times New Roman" w:hAnsi="Times New Roman" w:cs="宋体"/>
          <w:b w:val="0"/>
          <w:kern w:val="2"/>
          <w:sz w:val="24"/>
          <w:szCs w:val="24"/>
          <w:lang w:val="en-US" w:eastAsia="zh-CN" w:bidi="ar-SA"/>
        </w:rPr>
      </w:pPr>
    </w:p>
    <w:p>
      <w:pPr>
        <w:pStyle w:val="14"/>
        <w:keepNext w:val="0"/>
        <w:keepLines w:val="0"/>
        <w:widowControl/>
        <w:suppressLineNumbers w:val="0"/>
        <w:spacing w:before="0" w:beforeAutospacing="0" w:after="0" w:afterAutospacing="1"/>
        <w:ind w:right="0"/>
        <w:jc w:val="both"/>
        <w:rPr>
          <w:rFonts w:hint="eastAsia" w:ascii="Times New Roman" w:hAnsi="Times New Roman" w:cs="宋体"/>
          <w:b w:val="0"/>
          <w:kern w:val="2"/>
          <w:sz w:val="24"/>
          <w:szCs w:val="24"/>
          <w:lang w:val="en-US" w:eastAsia="zh-CN" w:bidi="ar-SA"/>
        </w:rPr>
      </w:pPr>
    </w:p>
    <w:p>
      <w:pPr>
        <w:pStyle w:val="14"/>
        <w:keepNext w:val="0"/>
        <w:keepLines w:val="0"/>
        <w:widowControl/>
        <w:suppressLineNumbers w:val="0"/>
        <w:spacing w:before="0" w:beforeAutospacing="0" w:after="0" w:afterAutospacing="1"/>
        <w:ind w:right="0" w:firstLine="420" w:firstLineChars="0"/>
        <w:rPr>
          <w:rFonts w:hint="eastAsia" w:ascii="Times New Roman" w:hAnsi="Times New Roman" w:cs="宋体"/>
          <w:b w:val="0"/>
          <w:kern w:val="2"/>
          <w:sz w:val="24"/>
          <w:szCs w:val="24"/>
          <w:lang w:val="en-US" w:eastAsia="zh-CN" w:bidi="ar-SA"/>
        </w:rPr>
      </w:pPr>
    </w:p>
    <w:p>
      <w:pPr>
        <w:pStyle w:val="14"/>
        <w:keepNext w:val="0"/>
        <w:keepLines w:val="0"/>
        <w:widowControl/>
        <w:suppressLineNumbers w:val="0"/>
        <w:spacing w:before="0" w:beforeAutospacing="0" w:after="0" w:afterAutospacing="1"/>
        <w:ind w:right="0"/>
        <w:rPr>
          <w:rFonts w:hint="eastAsia" w:ascii="Times New Roman" w:hAnsi="Times New Roman" w:eastAsia="宋体" w:cs="宋体"/>
          <w:b w:val="0"/>
          <w:kern w:val="2"/>
          <w:sz w:val="24"/>
          <w:szCs w:val="24"/>
          <w:lang w:val="en-US" w:eastAsia="zh-CN" w:bidi="ar-SA"/>
        </w:rPr>
      </w:pPr>
    </w:p>
    <w:p>
      <w:pPr>
        <w:rPr>
          <w:rFonts w:hint="eastAsia"/>
          <w:szCs w:val="30"/>
          <w:lang w:val="en-US" w:eastAsia="zh-CN"/>
        </w:rPr>
      </w:pPr>
    </w:p>
    <w:p>
      <w:pPr>
        <w:pStyle w:val="3"/>
        <w:spacing w:before="0" w:after="0" w:line="360" w:lineRule="auto"/>
        <w:jc w:val="center"/>
        <w:rPr>
          <w:rFonts w:hint="eastAsia"/>
          <w:szCs w:val="30"/>
          <w:lang w:val="en-US" w:eastAsia="zh-CN"/>
        </w:rPr>
      </w:pPr>
      <w:r>
        <w:rPr>
          <w:rFonts w:hint="eastAsia"/>
          <w:szCs w:val="30"/>
          <w:lang w:val="en-US" w:eastAsia="zh-CN"/>
        </w:rPr>
        <w:br w:type="page"/>
      </w:r>
    </w:p>
    <w:p>
      <w:pPr>
        <w:pStyle w:val="3"/>
        <w:spacing w:before="0" w:after="0" w:line="360" w:lineRule="auto"/>
        <w:jc w:val="center"/>
        <w:rPr>
          <w:szCs w:val="30"/>
        </w:rPr>
      </w:pPr>
      <w:r>
        <w:rPr>
          <w:rFonts w:hint="eastAsia"/>
          <w:szCs w:val="30"/>
          <w:lang w:val="en-US" w:eastAsia="zh-CN"/>
        </w:rPr>
        <w:t xml:space="preserve">3 </w:t>
      </w:r>
      <w:r>
        <w:rPr>
          <w:szCs w:val="30"/>
        </w:rPr>
        <w:t>知识技能学习情况</w:t>
      </w:r>
      <w:bookmarkEnd w:id="6"/>
    </w:p>
    <w:p>
      <w:pPr>
        <w:spacing w:line="360" w:lineRule="auto"/>
        <w:ind w:firstLine="420" w:firstLineChars="0"/>
        <w:jc w:val="left"/>
        <w:rPr>
          <w:rFonts w:hint="eastAsia" w:cs="Times New Roman"/>
          <w:sz w:val="24"/>
          <w:szCs w:val="21"/>
          <w:lang w:val="en-US" w:eastAsia="zh-CN"/>
        </w:rPr>
      </w:pPr>
      <w:r>
        <w:rPr>
          <w:rFonts w:hint="eastAsia" w:cs="Times New Roman"/>
          <w:sz w:val="24"/>
          <w:szCs w:val="21"/>
          <w:lang w:val="en-US" w:eastAsia="zh-CN"/>
        </w:rPr>
        <w:t>在初期的工作当中，代码的研发工作都是在Linux系统上完成的，在我的电脑上就是通过windows宿主系统加上虚拟机vmware挂载Ubuntu系统完成的。但是在中期的工作中，由于部分功能涉及到跨平台的校验，因此就需要依赖windows的环境了。目前编译LarkSDK框架的windows系统推荐使用win10，需要使用编译器是微软官方提供的MSVC16，对应VS的版本是VS2019，同Linux，对应的c++语言版本严格规定为c++11，构建依赖的CMake版本不低于3.12。</w:t>
      </w:r>
    </w:p>
    <w:p>
      <w:pPr>
        <w:spacing w:line="360" w:lineRule="auto"/>
        <w:ind w:firstLine="420" w:firstLineChars="0"/>
        <w:jc w:val="left"/>
        <w:rPr>
          <w:rFonts w:hint="default" w:cs="Times New Roman"/>
          <w:sz w:val="24"/>
          <w:szCs w:val="21"/>
          <w:lang w:val="en-US" w:eastAsia="zh-CN"/>
        </w:rPr>
      </w:pPr>
      <w:r>
        <w:rPr>
          <w:rFonts w:hint="eastAsia" w:cs="Times New Roman"/>
          <w:sz w:val="24"/>
          <w:szCs w:val="21"/>
          <w:lang w:val="en-US" w:eastAsia="zh-CN"/>
        </w:rPr>
        <w:t>由于LarkSDK是一个跨平台的底层c++框架，因此兼容多个操作系统，例如linux和windows，是必然需要考虑的问题，在LarkSDK中体现的最突出的就是不同平台下的窗口逻辑处理的相关机制，包括但不限于事件循环，绘图机制等。目前LarkSDK中考虑了win32、x11和wayland的平台差异并分别处理，同时采用抽象父类指针多态的模式进行统一管理。这部分最核心的工作我目前尚未涉及到，但是在其他模块的工作中或多或少都涉及到了跨平台的相关需求。</w:t>
      </w:r>
    </w:p>
    <w:p>
      <w:pPr>
        <w:spacing w:line="360" w:lineRule="auto"/>
        <w:ind w:firstLine="420" w:firstLineChars="0"/>
        <w:rPr>
          <w:rFonts w:cs="宋体"/>
          <w:bCs/>
          <w:sz w:val="24"/>
          <w:szCs w:val="24"/>
        </w:rPr>
        <w:sectPr>
          <w:headerReference r:id="rId7" w:type="default"/>
          <w:footerReference r:id="rId9" w:type="default"/>
          <w:headerReference r:id="rId8" w:type="even"/>
          <w:footerReference r:id="rId10" w:type="even"/>
          <w:type w:val="continuous"/>
          <w:pgSz w:w="11906" w:h="16838"/>
          <w:pgMar w:top="1440" w:right="1800" w:bottom="1440" w:left="1800" w:header="850" w:footer="992" w:gutter="0"/>
          <w:cols w:space="720" w:num="1"/>
          <w:docGrid w:type="lines" w:linePitch="312" w:charSpace="0"/>
        </w:sectPr>
      </w:pPr>
      <w:r>
        <w:rPr>
          <w:rFonts w:hint="eastAsia" w:cs="宋体"/>
          <w:sz w:val="24"/>
          <w:szCs w:val="24"/>
          <w:lang w:val="en-US" w:eastAsia="zh-CN"/>
        </w:rPr>
        <w:t>TODO</w:t>
      </w:r>
    </w:p>
    <w:p>
      <w:pPr>
        <w:pStyle w:val="2"/>
        <w:spacing w:before="0" w:after="0" w:line="360" w:lineRule="auto"/>
        <w:jc w:val="left"/>
        <w:rPr>
          <w:rFonts w:hint="eastAsia"/>
          <w:szCs w:val="32"/>
          <w:lang w:val="en-US" w:eastAsia="zh-CN"/>
        </w:rPr>
      </w:pPr>
      <w:bookmarkStart w:id="7" w:name="_Toc20481"/>
      <w:bookmarkStart w:id="8" w:name="_Toc149117950"/>
    </w:p>
    <w:p>
      <w:pPr>
        <w:pStyle w:val="2"/>
        <w:spacing w:before="0" w:after="0" w:line="360" w:lineRule="auto"/>
        <w:jc w:val="both"/>
        <w:rPr>
          <w:rFonts w:hint="eastAsia"/>
          <w:szCs w:val="32"/>
          <w:lang w:val="en-US" w:eastAsia="zh-CN"/>
        </w:rPr>
      </w:pPr>
    </w:p>
    <w:p>
      <w:pPr>
        <w:pStyle w:val="2"/>
        <w:spacing w:before="0" w:after="0" w:line="360" w:lineRule="auto"/>
        <w:rPr>
          <w:rFonts w:hint="eastAsia"/>
          <w:szCs w:val="32"/>
          <w:lang w:val="en-US" w:eastAsia="zh-CN"/>
        </w:rPr>
      </w:pPr>
      <w:r>
        <w:rPr>
          <w:rFonts w:hint="eastAsia"/>
          <w:szCs w:val="32"/>
          <w:lang w:val="en-US" w:eastAsia="zh-CN"/>
        </w:rPr>
        <w:br w:type="page"/>
      </w:r>
    </w:p>
    <w:p>
      <w:pPr>
        <w:pStyle w:val="2"/>
        <w:spacing w:before="0" w:after="0" w:line="360" w:lineRule="auto"/>
        <w:rPr>
          <w:szCs w:val="32"/>
        </w:rPr>
      </w:pPr>
      <w:r>
        <w:rPr>
          <w:rFonts w:hint="eastAsia"/>
          <w:szCs w:val="32"/>
          <w:lang w:val="en-US" w:eastAsia="zh-CN"/>
        </w:rPr>
        <w:t>4</w:t>
      </w:r>
      <w:r>
        <w:rPr>
          <w:szCs w:val="32"/>
        </w:rPr>
        <w:t xml:space="preserve"> 前期任务完成度与后续实施</w:t>
      </w:r>
      <w:bookmarkEnd w:id="7"/>
      <w:bookmarkStart w:id="9" w:name="_Toc446407847"/>
      <w:r>
        <w:rPr>
          <w:szCs w:val="32"/>
        </w:rPr>
        <w:t>计划</w:t>
      </w:r>
      <w:bookmarkEnd w:id="8"/>
    </w:p>
    <w:p>
      <w:pPr>
        <w:pStyle w:val="3"/>
        <w:spacing w:before="0" w:after="0" w:line="360" w:lineRule="auto"/>
        <w:rPr>
          <w:szCs w:val="30"/>
        </w:rPr>
      </w:pPr>
      <w:bookmarkStart w:id="10" w:name="_Toc71278166"/>
      <w:bookmarkStart w:id="11" w:name="_Toc71296577"/>
      <w:bookmarkStart w:id="12" w:name="_Toc149117951"/>
      <w:r>
        <w:rPr>
          <w:rFonts w:hint="eastAsia"/>
          <w:szCs w:val="30"/>
          <w:lang w:val="en-US" w:eastAsia="zh-CN"/>
        </w:rPr>
        <w:t>4.</w:t>
      </w:r>
      <w:r>
        <w:rPr>
          <w:szCs w:val="30"/>
        </w:rPr>
        <w:t xml:space="preserve">1 </w:t>
      </w:r>
      <w:r>
        <w:rPr>
          <w:rFonts w:hint="eastAsia"/>
          <w:szCs w:val="30"/>
          <w:lang w:val="en-US" w:eastAsia="zh-CN"/>
        </w:rPr>
        <w:t>中</w:t>
      </w:r>
      <w:r>
        <w:rPr>
          <w:rFonts w:hint="eastAsia"/>
          <w:szCs w:val="30"/>
        </w:rPr>
        <w:t>期任务完成度</w:t>
      </w:r>
      <w:bookmarkEnd w:id="10"/>
      <w:bookmarkEnd w:id="11"/>
      <w:bookmarkEnd w:id="12"/>
    </w:p>
    <w:p>
      <w:pPr>
        <w:spacing w:line="360" w:lineRule="auto"/>
        <w:ind w:firstLine="480" w:firstLineChars="200"/>
        <w:rPr>
          <w:sz w:val="24"/>
          <w:szCs w:val="24"/>
        </w:rPr>
      </w:pPr>
      <w:r>
        <w:rPr>
          <w:sz w:val="24"/>
          <w:szCs w:val="24"/>
        </w:rPr>
        <w:t>请详细</w:t>
      </w:r>
      <w:r>
        <w:rPr>
          <w:rFonts w:hint="eastAsia"/>
          <w:sz w:val="24"/>
          <w:szCs w:val="24"/>
        </w:rPr>
        <w:t>列出目前已完成了哪些工作，还有哪些工作没有完成，已完成工作占总任务的百分比，注意要和前面的内容匹配。</w:t>
      </w:r>
    </w:p>
    <w:p>
      <w:pPr>
        <w:pStyle w:val="3"/>
        <w:spacing w:before="0" w:after="0" w:line="360" w:lineRule="auto"/>
        <w:rPr>
          <w:szCs w:val="30"/>
        </w:rPr>
      </w:pPr>
      <w:bookmarkStart w:id="13" w:name="_Toc149117952"/>
      <w:bookmarkStart w:id="14" w:name="_Toc71278167"/>
      <w:bookmarkStart w:id="15" w:name="_Toc71296578"/>
      <w:r>
        <w:rPr>
          <w:rFonts w:hint="eastAsia"/>
          <w:szCs w:val="30"/>
          <w:lang w:val="en-US" w:eastAsia="zh-CN"/>
        </w:rPr>
        <w:t>4.</w:t>
      </w:r>
      <w:r>
        <w:rPr>
          <w:szCs w:val="30"/>
        </w:rPr>
        <w:t xml:space="preserve">2 </w:t>
      </w:r>
      <w:r>
        <w:rPr>
          <w:rFonts w:hint="eastAsia"/>
          <w:szCs w:val="30"/>
        </w:rPr>
        <w:t>后续实施计划</w:t>
      </w:r>
      <w:bookmarkEnd w:id="13"/>
      <w:bookmarkEnd w:id="14"/>
      <w:bookmarkEnd w:id="15"/>
    </w:p>
    <w:p>
      <w:pPr>
        <w:spacing w:line="360" w:lineRule="auto"/>
        <w:ind w:firstLine="420"/>
        <w:rPr>
          <w:rFonts w:cs="宋体"/>
          <w:sz w:val="24"/>
          <w:szCs w:val="24"/>
        </w:rPr>
      </w:pPr>
      <w:r>
        <w:rPr>
          <w:rFonts w:cs="宋体"/>
          <w:sz w:val="24"/>
          <w:szCs w:val="24"/>
        </w:rPr>
        <w:t>请详细写出未完成工作内容后期的实施计划</w:t>
      </w:r>
      <w:r>
        <w:rPr>
          <w:rFonts w:hint="eastAsia" w:cs="宋体"/>
          <w:sz w:val="24"/>
          <w:szCs w:val="24"/>
        </w:rPr>
        <w:t>，</w:t>
      </w:r>
      <w:r>
        <w:rPr>
          <w:rFonts w:cs="宋体"/>
          <w:sz w:val="24"/>
          <w:szCs w:val="24"/>
        </w:rPr>
        <w:t>最好以表格形式来写</w:t>
      </w:r>
      <w:r>
        <w:rPr>
          <w:rFonts w:hint="eastAsia" w:cs="宋体"/>
          <w:sz w:val="24"/>
          <w:szCs w:val="24"/>
        </w:rPr>
        <w:t>，</w:t>
      </w:r>
      <w:r>
        <w:rPr>
          <w:rFonts w:cs="宋体"/>
          <w:sz w:val="24"/>
          <w:szCs w:val="24"/>
        </w:rPr>
        <w:t>参见</w:t>
      </w:r>
      <w:r>
        <w:rPr>
          <w:rFonts w:hint="eastAsia" w:cs="宋体"/>
          <w:sz w:val="24"/>
          <w:szCs w:val="24"/>
        </w:rPr>
        <w:t>表</w:t>
      </w:r>
      <w:r>
        <w:rPr>
          <w:rFonts w:hint="eastAsia" w:cs="宋体"/>
          <w:sz w:val="24"/>
          <w:szCs w:val="24"/>
          <w:lang w:val="en-US" w:eastAsia="zh-CN"/>
        </w:rPr>
        <w:t>4</w:t>
      </w:r>
      <w:r>
        <w:rPr>
          <w:rFonts w:hint="eastAsia" w:cs="宋体"/>
          <w:sz w:val="24"/>
          <w:szCs w:val="24"/>
        </w:rPr>
        <w:t>-</w:t>
      </w:r>
      <w:r>
        <w:rPr>
          <w:rFonts w:cs="宋体"/>
          <w:sz w:val="24"/>
          <w:szCs w:val="24"/>
        </w:rPr>
        <w:t>1</w:t>
      </w:r>
      <w:r>
        <w:rPr>
          <w:rFonts w:hint="eastAsia" w:cs="宋体"/>
          <w:sz w:val="24"/>
          <w:szCs w:val="24"/>
        </w:rPr>
        <w:t>所示：</w:t>
      </w:r>
    </w:p>
    <w:p>
      <w:pPr>
        <w:spacing w:line="400" w:lineRule="exact"/>
        <w:ind w:firstLine="420"/>
        <w:jc w:val="center"/>
        <w:rPr>
          <w:rFonts w:cs="宋体" w:asciiTheme="minorEastAsia" w:hAnsiTheme="minorEastAsia" w:eastAsiaTheme="minorEastAsia"/>
          <w:szCs w:val="21"/>
        </w:rPr>
      </w:pPr>
      <w:r>
        <w:rPr>
          <w:rFonts w:cs="宋体" w:asciiTheme="minorEastAsia" w:hAnsiTheme="minorEastAsia" w:eastAsiaTheme="minorEastAsia"/>
          <w:szCs w:val="21"/>
        </w:rPr>
        <w:t>表</w:t>
      </w:r>
      <w:r>
        <w:rPr>
          <w:rFonts w:hint="eastAsia" w:cs="宋体" w:asciiTheme="minorEastAsia" w:hAnsiTheme="minorEastAsia" w:eastAsiaTheme="minorEastAsia"/>
          <w:szCs w:val="21"/>
        </w:rPr>
        <w:t xml:space="preserve"> </w:t>
      </w:r>
      <w:r>
        <w:rPr>
          <w:rFonts w:cs="宋体" w:asciiTheme="minorEastAsia" w:hAnsiTheme="minorEastAsia" w:eastAsiaTheme="minorEastAsia"/>
          <w:szCs w:val="21"/>
        </w:rPr>
        <w:t>5-1  后期任务计划表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810"/>
        <w:gridCol w:w="1742"/>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序号</w:t>
            </w:r>
          </w:p>
        </w:tc>
        <w:tc>
          <w:tcPr>
            <w:tcW w:w="3810"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工作内容</w:t>
            </w:r>
          </w:p>
        </w:tc>
        <w:tc>
          <w:tcPr>
            <w:tcW w:w="1742"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工作开始时间</w:t>
            </w:r>
          </w:p>
        </w:tc>
        <w:tc>
          <w:tcPr>
            <w:tcW w:w="2124"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工作结束时间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1</w:t>
            </w:r>
          </w:p>
        </w:tc>
        <w:tc>
          <w:tcPr>
            <w:tcW w:w="3810" w:type="dxa"/>
          </w:tcPr>
          <w:p>
            <w:pPr>
              <w:spacing w:before="31" w:after="31" w:line="400" w:lineRule="exact"/>
              <w:ind w:left="420"/>
              <w:rPr>
                <w:rFonts w:cs="宋体" w:asciiTheme="minorEastAsia" w:hAnsiTheme="minorEastAsia" w:eastAsiaTheme="minorEastAsia"/>
                <w:szCs w:val="21"/>
              </w:rPr>
            </w:pPr>
          </w:p>
        </w:tc>
        <w:tc>
          <w:tcPr>
            <w:tcW w:w="1742" w:type="dxa"/>
          </w:tcPr>
          <w:p>
            <w:pPr>
              <w:spacing w:before="31" w:after="31" w:line="400" w:lineRule="exact"/>
              <w:ind w:left="420"/>
              <w:rPr>
                <w:rFonts w:cs="宋体" w:asciiTheme="minorEastAsia" w:hAnsiTheme="minorEastAsia" w:eastAsiaTheme="minorEastAsia"/>
                <w:szCs w:val="21"/>
              </w:rPr>
            </w:pPr>
          </w:p>
        </w:tc>
        <w:tc>
          <w:tcPr>
            <w:tcW w:w="2124" w:type="dxa"/>
          </w:tcPr>
          <w:p>
            <w:pPr>
              <w:spacing w:before="31" w:after="31" w:line="400" w:lineRule="exact"/>
              <w:ind w:left="420"/>
              <w:rPr>
                <w:rFonts w:cs="宋体"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2</w:t>
            </w:r>
          </w:p>
        </w:tc>
        <w:tc>
          <w:tcPr>
            <w:tcW w:w="3810" w:type="dxa"/>
          </w:tcPr>
          <w:p>
            <w:pPr>
              <w:spacing w:before="31" w:after="31" w:line="400" w:lineRule="exact"/>
              <w:ind w:left="420"/>
              <w:rPr>
                <w:rFonts w:cs="宋体" w:asciiTheme="minorEastAsia" w:hAnsiTheme="minorEastAsia" w:eastAsiaTheme="minorEastAsia"/>
                <w:szCs w:val="21"/>
              </w:rPr>
            </w:pPr>
          </w:p>
        </w:tc>
        <w:tc>
          <w:tcPr>
            <w:tcW w:w="1742" w:type="dxa"/>
          </w:tcPr>
          <w:p>
            <w:pPr>
              <w:spacing w:before="31" w:after="31" w:line="400" w:lineRule="exact"/>
              <w:ind w:left="420"/>
              <w:rPr>
                <w:rFonts w:cs="宋体" w:asciiTheme="minorEastAsia" w:hAnsiTheme="minorEastAsia" w:eastAsiaTheme="minorEastAsia"/>
                <w:szCs w:val="21"/>
              </w:rPr>
            </w:pPr>
          </w:p>
        </w:tc>
        <w:tc>
          <w:tcPr>
            <w:tcW w:w="2124" w:type="dxa"/>
          </w:tcPr>
          <w:p>
            <w:pPr>
              <w:spacing w:before="31" w:after="31" w:line="400" w:lineRule="exact"/>
              <w:ind w:left="420"/>
              <w:rPr>
                <w:rFonts w:cs="宋体"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before="31" w:after="31" w:line="400" w:lineRule="exact"/>
              <w:ind w:left="420"/>
              <w:rPr>
                <w:rFonts w:cs="宋体" w:asciiTheme="minorEastAsia" w:hAnsiTheme="minorEastAsia" w:eastAsiaTheme="minorEastAsia"/>
                <w:szCs w:val="21"/>
              </w:rPr>
            </w:pPr>
            <w:r>
              <w:rPr>
                <w:rFonts w:hint="eastAsia" w:cs="宋体" w:asciiTheme="minorEastAsia" w:hAnsiTheme="minorEastAsia" w:eastAsiaTheme="minorEastAsia"/>
                <w:szCs w:val="21"/>
              </w:rPr>
              <w:t>3</w:t>
            </w:r>
          </w:p>
        </w:tc>
        <w:tc>
          <w:tcPr>
            <w:tcW w:w="3810" w:type="dxa"/>
          </w:tcPr>
          <w:p>
            <w:pPr>
              <w:spacing w:before="31" w:after="31" w:line="400" w:lineRule="exact"/>
              <w:ind w:left="420"/>
              <w:rPr>
                <w:rFonts w:cs="宋体" w:asciiTheme="minorEastAsia" w:hAnsiTheme="minorEastAsia" w:eastAsiaTheme="minorEastAsia"/>
                <w:szCs w:val="21"/>
              </w:rPr>
            </w:pPr>
          </w:p>
        </w:tc>
        <w:tc>
          <w:tcPr>
            <w:tcW w:w="1742" w:type="dxa"/>
          </w:tcPr>
          <w:p>
            <w:pPr>
              <w:spacing w:before="31" w:after="31" w:line="400" w:lineRule="exact"/>
              <w:ind w:left="420"/>
              <w:rPr>
                <w:rFonts w:cs="宋体" w:asciiTheme="minorEastAsia" w:hAnsiTheme="minorEastAsia" w:eastAsiaTheme="minorEastAsia"/>
                <w:szCs w:val="21"/>
              </w:rPr>
            </w:pPr>
          </w:p>
        </w:tc>
        <w:tc>
          <w:tcPr>
            <w:tcW w:w="2124" w:type="dxa"/>
          </w:tcPr>
          <w:p>
            <w:pPr>
              <w:spacing w:before="31" w:after="31" w:line="400" w:lineRule="exact"/>
              <w:ind w:left="420"/>
              <w:rPr>
                <w:rFonts w:cs="宋体"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before="31" w:after="31" w:line="400" w:lineRule="exact"/>
              <w:ind w:left="420"/>
              <w:rPr>
                <w:rFonts w:cs="宋体" w:asciiTheme="minorEastAsia" w:hAnsiTheme="minorEastAsia" w:eastAsiaTheme="minorEastAsia"/>
                <w:szCs w:val="21"/>
              </w:rPr>
            </w:pPr>
          </w:p>
        </w:tc>
        <w:tc>
          <w:tcPr>
            <w:tcW w:w="3810" w:type="dxa"/>
          </w:tcPr>
          <w:p>
            <w:pPr>
              <w:spacing w:before="31" w:after="31" w:line="400" w:lineRule="exact"/>
              <w:ind w:left="420"/>
              <w:rPr>
                <w:rFonts w:cs="宋体" w:asciiTheme="minorEastAsia" w:hAnsiTheme="minorEastAsia" w:eastAsiaTheme="minorEastAsia"/>
                <w:szCs w:val="21"/>
              </w:rPr>
            </w:pPr>
          </w:p>
        </w:tc>
        <w:tc>
          <w:tcPr>
            <w:tcW w:w="1742" w:type="dxa"/>
          </w:tcPr>
          <w:p>
            <w:pPr>
              <w:spacing w:before="31" w:after="31" w:line="400" w:lineRule="exact"/>
              <w:ind w:left="420"/>
              <w:rPr>
                <w:rFonts w:cs="宋体" w:asciiTheme="minorEastAsia" w:hAnsiTheme="minorEastAsia" w:eastAsiaTheme="minorEastAsia"/>
                <w:szCs w:val="21"/>
              </w:rPr>
            </w:pPr>
          </w:p>
        </w:tc>
        <w:tc>
          <w:tcPr>
            <w:tcW w:w="2124" w:type="dxa"/>
          </w:tcPr>
          <w:p>
            <w:pPr>
              <w:spacing w:before="31" w:after="31" w:line="400" w:lineRule="exact"/>
              <w:ind w:left="420"/>
              <w:rPr>
                <w:rFonts w:cs="宋体" w:asciiTheme="minorEastAsia" w:hAnsiTheme="minorEastAsia" w:eastAsiaTheme="minorEastAsia"/>
                <w:szCs w:val="21"/>
              </w:rPr>
            </w:pPr>
          </w:p>
        </w:tc>
      </w:tr>
    </w:tbl>
    <w:p>
      <w:pPr>
        <w:pStyle w:val="14"/>
        <w:shd w:val="clear" w:color="auto" w:fill="FFFFFF"/>
        <w:spacing w:before="0" w:beforeAutospacing="0" w:after="400" w:afterAutospacing="0" w:line="400" w:lineRule="exact"/>
        <w:ind w:firstLine="420"/>
        <w:rPr>
          <w:rFonts w:ascii="Times New Roman" w:hAnsi="Times New Roman" w:cs="宋体"/>
          <w:bCs/>
          <w:szCs w:val="28"/>
        </w:rPr>
      </w:pPr>
    </w:p>
    <w:p>
      <w:pPr>
        <w:pStyle w:val="14"/>
        <w:shd w:val="clear" w:color="auto" w:fill="FFFFFF"/>
        <w:spacing w:before="0" w:beforeAutospacing="0" w:after="400" w:afterAutospacing="0" w:line="400" w:lineRule="exact"/>
        <w:ind w:firstLine="420"/>
        <w:rPr>
          <w:rFonts w:ascii="Times New Roman" w:hAnsi="Times New Roman" w:cs="宋体"/>
          <w:bCs/>
          <w:szCs w:val="28"/>
        </w:rPr>
      </w:pPr>
    </w:p>
    <w:p>
      <w:pPr>
        <w:pStyle w:val="14"/>
        <w:shd w:val="clear" w:color="auto" w:fill="FFFFFF"/>
        <w:spacing w:before="0" w:beforeAutospacing="0" w:after="400" w:afterAutospacing="0" w:line="400" w:lineRule="exact"/>
        <w:ind w:firstLine="420"/>
        <w:rPr>
          <w:rFonts w:ascii="Times New Roman" w:hAnsi="Times New Roman" w:cs="宋体"/>
          <w:bCs/>
          <w:szCs w:val="28"/>
        </w:rPr>
      </w:pPr>
    </w:p>
    <w:p>
      <w:pPr>
        <w:pStyle w:val="14"/>
        <w:shd w:val="clear" w:color="auto" w:fill="FFFFFF"/>
        <w:spacing w:before="0" w:beforeAutospacing="0" w:after="400" w:afterAutospacing="0" w:line="400" w:lineRule="exact"/>
        <w:ind w:firstLine="420"/>
        <w:rPr>
          <w:rFonts w:ascii="Times New Roman" w:hAnsi="Times New Roman" w:cs="宋体"/>
          <w:bCs/>
          <w:szCs w:val="28"/>
        </w:rPr>
      </w:pPr>
    </w:p>
    <w:p>
      <w:pPr>
        <w:pStyle w:val="14"/>
        <w:shd w:val="clear" w:color="auto" w:fill="FFFFFF"/>
        <w:spacing w:before="0" w:beforeAutospacing="0" w:after="400" w:afterAutospacing="0" w:line="400" w:lineRule="exact"/>
        <w:ind w:firstLine="420"/>
        <w:rPr>
          <w:rFonts w:ascii="Times New Roman" w:hAnsi="Times New Roman" w:cs="宋体"/>
          <w:bCs/>
          <w:szCs w:val="28"/>
        </w:rPr>
      </w:pPr>
    </w:p>
    <w:p>
      <w:pPr>
        <w:pStyle w:val="14"/>
        <w:shd w:val="clear" w:color="auto" w:fill="FFFFFF"/>
        <w:spacing w:before="0" w:beforeAutospacing="0" w:after="400" w:afterAutospacing="0" w:line="400" w:lineRule="exact"/>
        <w:ind w:firstLine="420"/>
        <w:rPr>
          <w:rFonts w:ascii="Times New Roman" w:hAnsi="Times New Roman" w:cs="宋体"/>
          <w:bCs/>
          <w:szCs w:val="28"/>
        </w:rPr>
      </w:pPr>
    </w:p>
    <w:p>
      <w:pPr>
        <w:spacing w:line="400" w:lineRule="exact"/>
        <w:rPr>
          <w:rFonts w:cs="宋体"/>
          <w:bCs/>
          <w:kern w:val="0"/>
          <w:sz w:val="24"/>
          <w:szCs w:val="28"/>
        </w:rPr>
      </w:pPr>
    </w:p>
    <w:p>
      <w:pPr>
        <w:spacing w:line="400" w:lineRule="exact"/>
        <w:rPr>
          <w:rFonts w:eastAsia="黑体"/>
          <w:bCs/>
          <w:sz w:val="28"/>
          <w:szCs w:val="28"/>
        </w:rPr>
      </w:pPr>
    </w:p>
    <w:p>
      <w:pPr>
        <w:spacing w:line="400" w:lineRule="exact"/>
        <w:rPr>
          <w:rFonts w:eastAsia="黑体"/>
          <w:bCs/>
          <w:sz w:val="28"/>
          <w:szCs w:val="28"/>
        </w:rPr>
      </w:pPr>
    </w:p>
    <w:p>
      <w:pPr>
        <w:spacing w:line="400" w:lineRule="exact"/>
        <w:rPr>
          <w:rFonts w:eastAsia="黑体"/>
          <w:bCs/>
          <w:sz w:val="28"/>
          <w:szCs w:val="28"/>
        </w:rPr>
      </w:pPr>
    </w:p>
    <w:p>
      <w:pPr>
        <w:spacing w:line="400" w:lineRule="exact"/>
        <w:rPr>
          <w:rFonts w:eastAsia="黑体"/>
          <w:bCs/>
          <w:sz w:val="28"/>
          <w:szCs w:val="28"/>
        </w:rPr>
      </w:pPr>
    </w:p>
    <w:p>
      <w:pPr>
        <w:spacing w:line="400" w:lineRule="exact"/>
        <w:rPr>
          <w:rFonts w:eastAsia="黑体"/>
          <w:bCs/>
          <w:sz w:val="28"/>
          <w:szCs w:val="28"/>
        </w:rPr>
        <w:sectPr>
          <w:headerReference r:id="rId11" w:type="even"/>
          <w:footerReference r:id="rId12" w:type="even"/>
          <w:type w:val="continuous"/>
          <w:pgSz w:w="11906" w:h="16838"/>
          <w:pgMar w:top="1440" w:right="1800" w:bottom="1440" w:left="1800" w:header="850" w:footer="992" w:gutter="0"/>
          <w:cols w:space="720" w:num="1"/>
          <w:docGrid w:type="lines" w:linePitch="312" w:charSpace="0"/>
        </w:sectPr>
      </w:pPr>
    </w:p>
    <w:bookmarkEnd w:id="9"/>
    <w:p>
      <w:pPr>
        <w:pStyle w:val="2"/>
        <w:spacing w:before="0" w:after="0" w:line="360" w:lineRule="auto"/>
      </w:pPr>
      <w:bookmarkStart w:id="16" w:name="_Toc149117953"/>
      <w:bookmarkStart w:id="17" w:name="_Toc493"/>
      <w:r>
        <w:rPr>
          <w:rFonts w:hint="eastAsia"/>
        </w:rPr>
        <w:t>参考文献</w:t>
      </w:r>
      <w:bookmarkEnd w:id="16"/>
      <w:bookmarkEnd w:id="17"/>
    </w:p>
    <w:p>
      <w:pPr>
        <w:spacing w:line="360" w:lineRule="auto"/>
        <w:ind w:firstLine="480" w:firstLineChars="200"/>
        <w:rPr>
          <w:sz w:val="24"/>
          <w:szCs w:val="24"/>
        </w:rPr>
      </w:pPr>
      <w:r>
        <w:rPr>
          <w:sz w:val="24"/>
          <w:szCs w:val="24"/>
        </w:rPr>
        <w:t xml:space="preserve">[1] </w:t>
      </w:r>
      <w:r>
        <w:rPr>
          <w:rFonts w:hAnsi="宋体"/>
          <w:sz w:val="24"/>
          <w:szCs w:val="24"/>
        </w:rPr>
        <w:t>王浩刚，聂在平</w:t>
      </w:r>
      <w:r>
        <w:rPr>
          <w:sz w:val="24"/>
          <w:szCs w:val="24"/>
        </w:rPr>
        <w:t>.</w:t>
      </w:r>
      <w:r>
        <w:rPr>
          <w:rFonts w:hAnsi="宋体"/>
          <w:sz w:val="24"/>
          <w:szCs w:val="24"/>
        </w:rPr>
        <w:t>三维矢量散射积分方程中奇异性分析</w:t>
      </w:r>
      <w:r>
        <w:rPr>
          <w:sz w:val="24"/>
          <w:szCs w:val="24"/>
        </w:rPr>
        <w:t xml:space="preserve">[J]. </w:t>
      </w:r>
      <w:r>
        <w:rPr>
          <w:rFonts w:hAnsi="宋体"/>
          <w:sz w:val="24"/>
          <w:szCs w:val="24"/>
        </w:rPr>
        <w:t>电子学报，</w:t>
      </w:r>
      <w:r>
        <w:rPr>
          <w:sz w:val="24"/>
          <w:szCs w:val="24"/>
        </w:rPr>
        <w:t>1999, 27(12): 68-71</w:t>
      </w:r>
    </w:p>
    <w:p>
      <w:pPr>
        <w:spacing w:line="360" w:lineRule="auto"/>
        <w:ind w:firstLine="480" w:firstLineChars="200"/>
        <w:rPr>
          <w:sz w:val="24"/>
          <w:szCs w:val="24"/>
        </w:rPr>
      </w:pPr>
      <w:r>
        <w:rPr>
          <w:sz w:val="24"/>
          <w:szCs w:val="24"/>
        </w:rPr>
        <w:t>[2] X. F. Liu, B. Z. Wang, W. Shao. A marching-on-in-order scheme for exact attenuation constant extraction of lossy transmission lines[C]. China-Japan Joint Microwave Conference Proceedings, Chengdu, 2006, 527-529</w:t>
      </w:r>
    </w:p>
    <w:p>
      <w:pPr>
        <w:spacing w:line="360" w:lineRule="auto"/>
        <w:ind w:firstLine="480" w:firstLineChars="200"/>
        <w:rPr>
          <w:sz w:val="24"/>
          <w:szCs w:val="24"/>
        </w:rPr>
      </w:pPr>
      <w:r>
        <w:rPr>
          <w:sz w:val="24"/>
          <w:szCs w:val="24"/>
        </w:rPr>
        <w:t xml:space="preserve">[3] </w:t>
      </w:r>
      <w:r>
        <w:rPr>
          <w:rFonts w:hAnsi="宋体"/>
          <w:sz w:val="24"/>
          <w:szCs w:val="24"/>
        </w:rPr>
        <w:t>竺可桢</w:t>
      </w:r>
      <w:r>
        <w:rPr>
          <w:sz w:val="24"/>
          <w:szCs w:val="24"/>
        </w:rPr>
        <w:t>.</w:t>
      </w:r>
      <w:r>
        <w:rPr>
          <w:rFonts w:hAnsi="宋体"/>
          <w:sz w:val="24"/>
          <w:szCs w:val="24"/>
        </w:rPr>
        <w:t>物理学</w:t>
      </w:r>
      <w:r>
        <w:rPr>
          <w:sz w:val="24"/>
          <w:szCs w:val="24"/>
        </w:rPr>
        <w:t xml:space="preserve">[M]. </w:t>
      </w:r>
      <w:r>
        <w:rPr>
          <w:rFonts w:hAnsi="宋体"/>
          <w:sz w:val="24"/>
          <w:szCs w:val="24"/>
        </w:rPr>
        <w:t>北京：科学出版社，</w:t>
      </w:r>
      <w:r>
        <w:rPr>
          <w:sz w:val="24"/>
          <w:szCs w:val="24"/>
        </w:rPr>
        <w:t>1973, 56-60</w:t>
      </w:r>
    </w:p>
    <w:p>
      <w:pPr>
        <w:spacing w:line="360" w:lineRule="auto"/>
        <w:rPr>
          <w:sz w:val="24"/>
          <w:szCs w:val="24"/>
        </w:rPr>
      </w:pPr>
    </w:p>
    <w:sectPr>
      <w:headerReference r:id="rId13" w:type="even"/>
      <w:type w:val="continuous"/>
      <w:pgSz w:w="11906" w:h="16838"/>
      <w:pgMar w:top="1440" w:right="1800" w:bottom="1440" w:left="1800" w:header="85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onoLisa-Regular">
    <w:panose1 w:val="00000500000000000000"/>
    <w:charset w:val="00"/>
    <w:family w:val="auto"/>
    <w:pitch w:val="default"/>
    <w:sig w:usb0="00000007" w:usb1="00000001" w:usb2="00000000" w:usb3="00000000" w:csb0="60000093"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Fira Code">
    <w:panose1 w:val="020B0509050000020004"/>
    <w:charset w:val="00"/>
    <w:family w:val="auto"/>
    <w:pitch w:val="default"/>
    <w:sig w:usb0="40000287" w:usb1="02003801" w:usb2="00000000" w:usb3="00000000" w:csb0="6000009F"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scadia cod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1903938"/>
    </w:sdtPr>
    <w:sdtContent>
      <w:p>
        <w:pPr>
          <w:pStyle w:val="10"/>
          <w:jc w:val="center"/>
        </w:pPr>
        <w:r>
          <w:fldChar w:fldCharType="begin"/>
        </w:r>
        <w:r>
          <w:instrText xml:space="preserve">PAGE   \* MERGEFORMAT</w:instrText>
        </w:r>
        <w:r>
          <w:fldChar w:fldCharType="separate"/>
        </w:r>
        <w:r>
          <w:rPr>
            <w:lang w:val="zh-CN"/>
          </w:rPr>
          <w:t>1</w:t>
        </w:r>
        <w:r>
          <w:fldChar w:fldCharType="end"/>
        </w:r>
      </w:p>
    </w:sdtContent>
  </w:sdt>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35502"/>
    </w:sdtPr>
    <w:sdtContent>
      <w:p>
        <w:pPr>
          <w:pStyle w:val="10"/>
          <w:jc w:val="center"/>
        </w:pPr>
        <w:r>
          <w:fldChar w:fldCharType="begin"/>
        </w:r>
        <w:r>
          <w:instrText xml:space="preserve">PAGE   \* MERGEFORMAT</w:instrText>
        </w:r>
        <w:r>
          <w:fldChar w:fldCharType="separate"/>
        </w:r>
        <w:r>
          <w:rPr>
            <w:lang w:val="zh-CN"/>
          </w:rPr>
          <w:t>4</w:t>
        </w:r>
        <w:r>
          <w:fldChar w:fldCharType="end"/>
        </w:r>
      </w:p>
    </w:sdtContent>
  </w:sdt>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35503"/>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89661"/>
    </w:sdtPr>
    <w:sdtContent>
      <w:p>
        <w:pPr>
          <w:pStyle w:val="10"/>
          <w:jc w:val="center"/>
        </w:pPr>
        <w:r>
          <w:fldChar w:fldCharType="begin"/>
        </w:r>
        <w:r>
          <w:instrText xml:space="preserve">PAGE   \* MERGEFORMAT</w:instrText>
        </w:r>
        <w:r>
          <w:fldChar w:fldCharType="separate"/>
        </w:r>
        <w:r>
          <w:rPr>
            <w:lang w:val="zh-CN"/>
          </w:rPr>
          <w:t>6</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asciiTheme="minorEastAsia" w:hAnsiTheme="minorEastAsia" w:eastAsiaTheme="minor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asciiTheme="minorEastAsia" w:hAnsiTheme="minorEastAsia" w:eastAsiaTheme="minorEastAsia"/>
      </w:rPr>
    </w:pPr>
    <w:r>
      <w:rPr>
        <w:rFonts w:hint="eastAsia" w:asciiTheme="minorEastAsia" w:hAnsiTheme="minorEastAsia" w:eastAsiaTheme="minorEastAsia"/>
      </w:rPr>
      <w:t>前期任务完成度与后续实施计划</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企业实习中期报告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毕业设计（顶岗实习）初期报告</w:t>
    </w:r>
  </w:p>
  <w:p>
    <w:pPr>
      <w:pStyle w:val="11"/>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企业实习中期报告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BFD7"/>
    <w:multiLevelType w:val="singleLevel"/>
    <w:tmpl w:val="665EBFD7"/>
    <w:lvl w:ilvl="0" w:tentative="0">
      <w:start w:val="1"/>
      <w:numFmt w:val="decimal"/>
      <w:suff w:val="space"/>
      <w:lvlText w:val="%1."/>
      <w:lvlJc w:val="left"/>
    </w:lvl>
  </w:abstractNum>
  <w:abstractNum w:abstractNumId="1">
    <w:nsid w:val="665EC030"/>
    <w:multiLevelType w:val="singleLevel"/>
    <w:tmpl w:val="665EC030"/>
    <w:lvl w:ilvl="0" w:tentative="0">
      <w:start w:val="1"/>
      <w:numFmt w:val="decimal"/>
      <w:suff w:val="space"/>
      <w:lvlText w:val="%1."/>
      <w:lvlJc w:val="left"/>
    </w:lvl>
  </w:abstractNum>
  <w:abstractNum w:abstractNumId="2">
    <w:nsid w:val="665EC2E2"/>
    <w:multiLevelType w:val="singleLevel"/>
    <w:tmpl w:val="665EC2E2"/>
    <w:lvl w:ilvl="0" w:tentative="0">
      <w:start w:val="1"/>
      <w:numFmt w:val="decimal"/>
      <w:suff w:val="space"/>
      <w:lvlText w:val="%1."/>
      <w:lvlJc w:val="left"/>
    </w:lvl>
  </w:abstractNum>
  <w:abstractNum w:abstractNumId="3">
    <w:nsid w:val="665EC3AF"/>
    <w:multiLevelType w:val="singleLevel"/>
    <w:tmpl w:val="665EC3AF"/>
    <w:lvl w:ilvl="0" w:tentative="0">
      <w:start w:val="1"/>
      <w:numFmt w:val="decimal"/>
      <w:suff w:val="space"/>
      <w:lvlText w:val="%1."/>
      <w:lvlJc w:val="left"/>
    </w:lvl>
  </w:abstractNum>
  <w:abstractNum w:abstractNumId="4">
    <w:nsid w:val="665ECE89"/>
    <w:multiLevelType w:val="multilevel"/>
    <w:tmpl w:val="665ECE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65ED026"/>
    <w:multiLevelType w:val="multilevel"/>
    <w:tmpl w:val="665ED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65ED0FA"/>
    <w:multiLevelType w:val="multilevel"/>
    <w:tmpl w:val="665ED0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65ED143"/>
    <w:multiLevelType w:val="multilevel"/>
    <w:tmpl w:val="665ED1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65ED280"/>
    <w:multiLevelType w:val="multilevel"/>
    <w:tmpl w:val="665ED2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65ED32F"/>
    <w:multiLevelType w:val="multilevel"/>
    <w:tmpl w:val="665ED3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65ED890"/>
    <w:multiLevelType w:val="singleLevel"/>
    <w:tmpl w:val="665ED890"/>
    <w:lvl w:ilvl="0" w:tentative="0">
      <w:start w:val="2"/>
      <w:numFmt w:val="decimal"/>
      <w:suff w:val="nothing"/>
      <w:lvlText w:val="%1）"/>
      <w:lvlJc w:val="left"/>
    </w:lvl>
  </w:abstractNum>
  <w:abstractNum w:abstractNumId="11">
    <w:nsid w:val="665EDD42"/>
    <w:multiLevelType w:val="multilevel"/>
    <w:tmpl w:val="665EDD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ˇˉ―‖’”…∶、。〃々〉》」』】〕〗﹜﹞！＂％＇），．：；？］｀｜｝～￠"/>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5AC9"/>
    <w:rsid w:val="000066F4"/>
    <w:rsid w:val="00012886"/>
    <w:rsid w:val="0001323B"/>
    <w:rsid w:val="00014E86"/>
    <w:rsid w:val="000161F1"/>
    <w:rsid w:val="00016AA0"/>
    <w:rsid w:val="00016E22"/>
    <w:rsid w:val="000217F8"/>
    <w:rsid w:val="00022113"/>
    <w:rsid w:val="00026191"/>
    <w:rsid w:val="000274C2"/>
    <w:rsid w:val="00030B80"/>
    <w:rsid w:val="00032B59"/>
    <w:rsid w:val="0003403D"/>
    <w:rsid w:val="00040951"/>
    <w:rsid w:val="000414F2"/>
    <w:rsid w:val="00041CE7"/>
    <w:rsid w:val="00042A53"/>
    <w:rsid w:val="00047D0E"/>
    <w:rsid w:val="00047E14"/>
    <w:rsid w:val="00050BD9"/>
    <w:rsid w:val="000516E1"/>
    <w:rsid w:val="00052B03"/>
    <w:rsid w:val="00055D1B"/>
    <w:rsid w:val="00056F10"/>
    <w:rsid w:val="00057256"/>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A3744"/>
    <w:rsid w:val="000B20A2"/>
    <w:rsid w:val="000B35A2"/>
    <w:rsid w:val="000B49E7"/>
    <w:rsid w:val="000B49F8"/>
    <w:rsid w:val="000B5577"/>
    <w:rsid w:val="000C0121"/>
    <w:rsid w:val="000C0288"/>
    <w:rsid w:val="000C1105"/>
    <w:rsid w:val="000C115D"/>
    <w:rsid w:val="000C149B"/>
    <w:rsid w:val="000C36E6"/>
    <w:rsid w:val="000C599C"/>
    <w:rsid w:val="000C6DAE"/>
    <w:rsid w:val="000C7D69"/>
    <w:rsid w:val="000D02EB"/>
    <w:rsid w:val="000D0DD7"/>
    <w:rsid w:val="000D1A05"/>
    <w:rsid w:val="000D4968"/>
    <w:rsid w:val="000D4D73"/>
    <w:rsid w:val="000D5CF4"/>
    <w:rsid w:val="000E0E46"/>
    <w:rsid w:val="000E1843"/>
    <w:rsid w:val="000E3BB7"/>
    <w:rsid w:val="000F2788"/>
    <w:rsid w:val="000F325B"/>
    <w:rsid w:val="00100357"/>
    <w:rsid w:val="00100A0D"/>
    <w:rsid w:val="00103D12"/>
    <w:rsid w:val="00105AD6"/>
    <w:rsid w:val="0010707A"/>
    <w:rsid w:val="00107D14"/>
    <w:rsid w:val="00110FF0"/>
    <w:rsid w:val="00111731"/>
    <w:rsid w:val="00112B57"/>
    <w:rsid w:val="00115DB4"/>
    <w:rsid w:val="001161CE"/>
    <w:rsid w:val="0011699D"/>
    <w:rsid w:val="00117C67"/>
    <w:rsid w:val="001209B2"/>
    <w:rsid w:val="001264D6"/>
    <w:rsid w:val="00131CB7"/>
    <w:rsid w:val="001331FB"/>
    <w:rsid w:val="00133BDD"/>
    <w:rsid w:val="001343EB"/>
    <w:rsid w:val="0013444C"/>
    <w:rsid w:val="001436F2"/>
    <w:rsid w:val="00146187"/>
    <w:rsid w:val="00147759"/>
    <w:rsid w:val="001501E7"/>
    <w:rsid w:val="00153536"/>
    <w:rsid w:val="00154E57"/>
    <w:rsid w:val="00155497"/>
    <w:rsid w:val="001577EA"/>
    <w:rsid w:val="00163735"/>
    <w:rsid w:val="00163ECF"/>
    <w:rsid w:val="00165200"/>
    <w:rsid w:val="00166673"/>
    <w:rsid w:val="00171507"/>
    <w:rsid w:val="00171959"/>
    <w:rsid w:val="00172170"/>
    <w:rsid w:val="00172A27"/>
    <w:rsid w:val="001731F6"/>
    <w:rsid w:val="00181105"/>
    <w:rsid w:val="00185555"/>
    <w:rsid w:val="0018687C"/>
    <w:rsid w:val="00187381"/>
    <w:rsid w:val="00192095"/>
    <w:rsid w:val="0019212D"/>
    <w:rsid w:val="0019381F"/>
    <w:rsid w:val="00196841"/>
    <w:rsid w:val="001A15BB"/>
    <w:rsid w:val="001A3074"/>
    <w:rsid w:val="001A59C1"/>
    <w:rsid w:val="001A5C7D"/>
    <w:rsid w:val="001A7D9A"/>
    <w:rsid w:val="001B1CBB"/>
    <w:rsid w:val="001C0265"/>
    <w:rsid w:val="001C353D"/>
    <w:rsid w:val="001C3869"/>
    <w:rsid w:val="001C4107"/>
    <w:rsid w:val="001C61FD"/>
    <w:rsid w:val="001C7C70"/>
    <w:rsid w:val="001D0CD8"/>
    <w:rsid w:val="001D2286"/>
    <w:rsid w:val="001D22D4"/>
    <w:rsid w:val="001D2E76"/>
    <w:rsid w:val="001D716B"/>
    <w:rsid w:val="001E03A5"/>
    <w:rsid w:val="001E05B9"/>
    <w:rsid w:val="001E344E"/>
    <w:rsid w:val="001E4263"/>
    <w:rsid w:val="001E4BEA"/>
    <w:rsid w:val="001F01FB"/>
    <w:rsid w:val="001F1DA7"/>
    <w:rsid w:val="001F343A"/>
    <w:rsid w:val="001F439F"/>
    <w:rsid w:val="001F5680"/>
    <w:rsid w:val="001F5819"/>
    <w:rsid w:val="00204959"/>
    <w:rsid w:val="0020564B"/>
    <w:rsid w:val="00206727"/>
    <w:rsid w:val="0020677B"/>
    <w:rsid w:val="00206B97"/>
    <w:rsid w:val="002116D5"/>
    <w:rsid w:val="00211D65"/>
    <w:rsid w:val="0021435A"/>
    <w:rsid w:val="00214C1A"/>
    <w:rsid w:val="00216100"/>
    <w:rsid w:val="002162E1"/>
    <w:rsid w:val="002207DE"/>
    <w:rsid w:val="002213E3"/>
    <w:rsid w:val="00223B83"/>
    <w:rsid w:val="0022728C"/>
    <w:rsid w:val="00240B89"/>
    <w:rsid w:val="0024138E"/>
    <w:rsid w:val="0024161B"/>
    <w:rsid w:val="0024172E"/>
    <w:rsid w:val="00245611"/>
    <w:rsid w:val="00247A4B"/>
    <w:rsid w:val="0025015B"/>
    <w:rsid w:val="0025130F"/>
    <w:rsid w:val="002517A1"/>
    <w:rsid w:val="00252BE6"/>
    <w:rsid w:val="00253CB6"/>
    <w:rsid w:val="00256318"/>
    <w:rsid w:val="002602A3"/>
    <w:rsid w:val="00262D3A"/>
    <w:rsid w:val="0026616C"/>
    <w:rsid w:val="0026650F"/>
    <w:rsid w:val="0026763A"/>
    <w:rsid w:val="00270E42"/>
    <w:rsid w:val="0027103A"/>
    <w:rsid w:val="00274C0F"/>
    <w:rsid w:val="00280CC2"/>
    <w:rsid w:val="00282F36"/>
    <w:rsid w:val="00284DD3"/>
    <w:rsid w:val="002850A9"/>
    <w:rsid w:val="002858F3"/>
    <w:rsid w:val="00286761"/>
    <w:rsid w:val="0029011C"/>
    <w:rsid w:val="002942F9"/>
    <w:rsid w:val="00295EBA"/>
    <w:rsid w:val="00296C7B"/>
    <w:rsid w:val="00296CBC"/>
    <w:rsid w:val="00297898"/>
    <w:rsid w:val="002A0561"/>
    <w:rsid w:val="002A211F"/>
    <w:rsid w:val="002A3E04"/>
    <w:rsid w:val="002A4183"/>
    <w:rsid w:val="002A5739"/>
    <w:rsid w:val="002A7C67"/>
    <w:rsid w:val="002B0596"/>
    <w:rsid w:val="002B5789"/>
    <w:rsid w:val="002B655E"/>
    <w:rsid w:val="002B669F"/>
    <w:rsid w:val="002B77A4"/>
    <w:rsid w:val="002C0887"/>
    <w:rsid w:val="002C1103"/>
    <w:rsid w:val="002C1141"/>
    <w:rsid w:val="002C116E"/>
    <w:rsid w:val="002C2BB9"/>
    <w:rsid w:val="002C69CA"/>
    <w:rsid w:val="002D008D"/>
    <w:rsid w:val="002D0F18"/>
    <w:rsid w:val="002D1DEB"/>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37E8"/>
    <w:rsid w:val="003040DB"/>
    <w:rsid w:val="003110E7"/>
    <w:rsid w:val="003121D2"/>
    <w:rsid w:val="00313A47"/>
    <w:rsid w:val="0031422D"/>
    <w:rsid w:val="00315292"/>
    <w:rsid w:val="00320650"/>
    <w:rsid w:val="003214C4"/>
    <w:rsid w:val="00321797"/>
    <w:rsid w:val="00333D3F"/>
    <w:rsid w:val="00334A78"/>
    <w:rsid w:val="00335C3A"/>
    <w:rsid w:val="003368FC"/>
    <w:rsid w:val="003405F2"/>
    <w:rsid w:val="0034333C"/>
    <w:rsid w:val="00347933"/>
    <w:rsid w:val="0035254F"/>
    <w:rsid w:val="00353B5D"/>
    <w:rsid w:val="00354383"/>
    <w:rsid w:val="00354630"/>
    <w:rsid w:val="00355198"/>
    <w:rsid w:val="00361EBD"/>
    <w:rsid w:val="003628DB"/>
    <w:rsid w:val="003640CC"/>
    <w:rsid w:val="0036468D"/>
    <w:rsid w:val="003651A7"/>
    <w:rsid w:val="00365216"/>
    <w:rsid w:val="00365B5E"/>
    <w:rsid w:val="003669B5"/>
    <w:rsid w:val="0036751F"/>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072"/>
    <w:rsid w:val="00397D6B"/>
    <w:rsid w:val="003A21E6"/>
    <w:rsid w:val="003A2E9B"/>
    <w:rsid w:val="003A3E02"/>
    <w:rsid w:val="003A70F4"/>
    <w:rsid w:val="003A7FF1"/>
    <w:rsid w:val="003B1735"/>
    <w:rsid w:val="003B1CB2"/>
    <w:rsid w:val="003B3CB1"/>
    <w:rsid w:val="003B623A"/>
    <w:rsid w:val="003C1334"/>
    <w:rsid w:val="003C1CA2"/>
    <w:rsid w:val="003C24AF"/>
    <w:rsid w:val="003C42FE"/>
    <w:rsid w:val="003C49BA"/>
    <w:rsid w:val="003C5DCB"/>
    <w:rsid w:val="003C76AF"/>
    <w:rsid w:val="003C7F64"/>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63D1"/>
    <w:rsid w:val="003E671C"/>
    <w:rsid w:val="003E7663"/>
    <w:rsid w:val="003F2716"/>
    <w:rsid w:val="003F33AC"/>
    <w:rsid w:val="003F453F"/>
    <w:rsid w:val="003F6299"/>
    <w:rsid w:val="0040088E"/>
    <w:rsid w:val="00404C90"/>
    <w:rsid w:val="00404E9D"/>
    <w:rsid w:val="0040501C"/>
    <w:rsid w:val="0040512C"/>
    <w:rsid w:val="00405C57"/>
    <w:rsid w:val="00406360"/>
    <w:rsid w:val="00407060"/>
    <w:rsid w:val="00413E5B"/>
    <w:rsid w:val="0041787E"/>
    <w:rsid w:val="004202DB"/>
    <w:rsid w:val="00420A8C"/>
    <w:rsid w:val="00421997"/>
    <w:rsid w:val="00422F2B"/>
    <w:rsid w:val="0042629E"/>
    <w:rsid w:val="004302BA"/>
    <w:rsid w:val="00437317"/>
    <w:rsid w:val="0044021A"/>
    <w:rsid w:val="00444DF6"/>
    <w:rsid w:val="0044628A"/>
    <w:rsid w:val="00446BEE"/>
    <w:rsid w:val="00446DDD"/>
    <w:rsid w:val="00451B74"/>
    <w:rsid w:val="004536BE"/>
    <w:rsid w:val="0045401C"/>
    <w:rsid w:val="00455111"/>
    <w:rsid w:val="00456020"/>
    <w:rsid w:val="00464CF5"/>
    <w:rsid w:val="004661E6"/>
    <w:rsid w:val="00467434"/>
    <w:rsid w:val="004678F1"/>
    <w:rsid w:val="00470149"/>
    <w:rsid w:val="00470BEC"/>
    <w:rsid w:val="00471910"/>
    <w:rsid w:val="004725CC"/>
    <w:rsid w:val="004726B9"/>
    <w:rsid w:val="00475DB9"/>
    <w:rsid w:val="004779FB"/>
    <w:rsid w:val="00483B1C"/>
    <w:rsid w:val="00485385"/>
    <w:rsid w:val="00486544"/>
    <w:rsid w:val="004878FA"/>
    <w:rsid w:val="0049089A"/>
    <w:rsid w:val="0049172D"/>
    <w:rsid w:val="00493075"/>
    <w:rsid w:val="00495DB3"/>
    <w:rsid w:val="00496CC7"/>
    <w:rsid w:val="004A01AF"/>
    <w:rsid w:val="004A1347"/>
    <w:rsid w:val="004A13E7"/>
    <w:rsid w:val="004A158E"/>
    <w:rsid w:val="004A4566"/>
    <w:rsid w:val="004A6C7E"/>
    <w:rsid w:val="004A7978"/>
    <w:rsid w:val="004A7E76"/>
    <w:rsid w:val="004B085F"/>
    <w:rsid w:val="004B230E"/>
    <w:rsid w:val="004B2994"/>
    <w:rsid w:val="004B3526"/>
    <w:rsid w:val="004B506C"/>
    <w:rsid w:val="004B5A96"/>
    <w:rsid w:val="004B63E2"/>
    <w:rsid w:val="004B7603"/>
    <w:rsid w:val="004B7E12"/>
    <w:rsid w:val="004C0CC7"/>
    <w:rsid w:val="004C1A2B"/>
    <w:rsid w:val="004C2E11"/>
    <w:rsid w:val="004C5688"/>
    <w:rsid w:val="004C77E3"/>
    <w:rsid w:val="004D07BE"/>
    <w:rsid w:val="004D172C"/>
    <w:rsid w:val="004D1DD7"/>
    <w:rsid w:val="004D4059"/>
    <w:rsid w:val="004D6AEF"/>
    <w:rsid w:val="004E1F32"/>
    <w:rsid w:val="004E410D"/>
    <w:rsid w:val="004E41E6"/>
    <w:rsid w:val="004E66A6"/>
    <w:rsid w:val="004E7585"/>
    <w:rsid w:val="004F1489"/>
    <w:rsid w:val="004F5F76"/>
    <w:rsid w:val="004F76DF"/>
    <w:rsid w:val="00500306"/>
    <w:rsid w:val="00502ACF"/>
    <w:rsid w:val="00504A77"/>
    <w:rsid w:val="00505F68"/>
    <w:rsid w:val="005077BD"/>
    <w:rsid w:val="0051367E"/>
    <w:rsid w:val="00520D6B"/>
    <w:rsid w:val="00521B95"/>
    <w:rsid w:val="00522757"/>
    <w:rsid w:val="00522F10"/>
    <w:rsid w:val="00523810"/>
    <w:rsid w:val="00523E4E"/>
    <w:rsid w:val="005273C3"/>
    <w:rsid w:val="00527B74"/>
    <w:rsid w:val="005305FF"/>
    <w:rsid w:val="0053163B"/>
    <w:rsid w:val="00531A6C"/>
    <w:rsid w:val="0053326E"/>
    <w:rsid w:val="0053370F"/>
    <w:rsid w:val="005353DF"/>
    <w:rsid w:val="00535F37"/>
    <w:rsid w:val="005360B4"/>
    <w:rsid w:val="0053768A"/>
    <w:rsid w:val="005379B8"/>
    <w:rsid w:val="00541BF4"/>
    <w:rsid w:val="00542056"/>
    <w:rsid w:val="00543F84"/>
    <w:rsid w:val="00544D72"/>
    <w:rsid w:val="00544E21"/>
    <w:rsid w:val="0054683F"/>
    <w:rsid w:val="00546B66"/>
    <w:rsid w:val="00546C45"/>
    <w:rsid w:val="00551B58"/>
    <w:rsid w:val="00554B6F"/>
    <w:rsid w:val="00556028"/>
    <w:rsid w:val="00556C30"/>
    <w:rsid w:val="00564421"/>
    <w:rsid w:val="00566E42"/>
    <w:rsid w:val="00570546"/>
    <w:rsid w:val="00570641"/>
    <w:rsid w:val="00571673"/>
    <w:rsid w:val="0057351E"/>
    <w:rsid w:val="00573A82"/>
    <w:rsid w:val="005748BE"/>
    <w:rsid w:val="00575258"/>
    <w:rsid w:val="00580E41"/>
    <w:rsid w:val="0058133F"/>
    <w:rsid w:val="00582B53"/>
    <w:rsid w:val="005834F4"/>
    <w:rsid w:val="00585CAE"/>
    <w:rsid w:val="00585ECE"/>
    <w:rsid w:val="005864FB"/>
    <w:rsid w:val="00587D83"/>
    <w:rsid w:val="00590F68"/>
    <w:rsid w:val="005912DF"/>
    <w:rsid w:val="00593811"/>
    <w:rsid w:val="00593AB9"/>
    <w:rsid w:val="00596670"/>
    <w:rsid w:val="005A0EF6"/>
    <w:rsid w:val="005A2685"/>
    <w:rsid w:val="005A2AE4"/>
    <w:rsid w:val="005A2E89"/>
    <w:rsid w:val="005A33EB"/>
    <w:rsid w:val="005A4752"/>
    <w:rsid w:val="005B0D56"/>
    <w:rsid w:val="005B2D15"/>
    <w:rsid w:val="005B717D"/>
    <w:rsid w:val="005B7B06"/>
    <w:rsid w:val="005C15EA"/>
    <w:rsid w:val="005C2937"/>
    <w:rsid w:val="005C3DA7"/>
    <w:rsid w:val="005C4189"/>
    <w:rsid w:val="005C5DB0"/>
    <w:rsid w:val="005D330C"/>
    <w:rsid w:val="005D4454"/>
    <w:rsid w:val="005D5C24"/>
    <w:rsid w:val="005D5F2C"/>
    <w:rsid w:val="005D5FF0"/>
    <w:rsid w:val="005D6089"/>
    <w:rsid w:val="005D6AAD"/>
    <w:rsid w:val="005E08C0"/>
    <w:rsid w:val="005E1DF9"/>
    <w:rsid w:val="005E2733"/>
    <w:rsid w:val="005E319C"/>
    <w:rsid w:val="005E4FEB"/>
    <w:rsid w:val="005E5336"/>
    <w:rsid w:val="005E5450"/>
    <w:rsid w:val="005E6A1C"/>
    <w:rsid w:val="005E74AD"/>
    <w:rsid w:val="005E7A7D"/>
    <w:rsid w:val="005F2231"/>
    <w:rsid w:val="005F3C8C"/>
    <w:rsid w:val="005F3CDA"/>
    <w:rsid w:val="005F55BC"/>
    <w:rsid w:val="00600458"/>
    <w:rsid w:val="00601904"/>
    <w:rsid w:val="00602528"/>
    <w:rsid w:val="00602A12"/>
    <w:rsid w:val="00605FB1"/>
    <w:rsid w:val="00606C39"/>
    <w:rsid w:val="006116FD"/>
    <w:rsid w:val="0061202A"/>
    <w:rsid w:val="00613825"/>
    <w:rsid w:val="006155A6"/>
    <w:rsid w:val="006170D4"/>
    <w:rsid w:val="00617296"/>
    <w:rsid w:val="00620C0E"/>
    <w:rsid w:val="006249A5"/>
    <w:rsid w:val="00625D81"/>
    <w:rsid w:val="006261BD"/>
    <w:rsid w:val="006266CF"/>
    <w:rsid w:val="00627092"/>
    <w:rsid w:val="00633B0C"/>
    <w:rsid w:val="00633DFC"/>
    <w:rsid w:val="0063483C"/>
    <w:rsid w:val="00634E86"/>
    <w:rsid w:val="006377F7"/>
    <w:rsid w:val="00642818"/>
    <w:rsid w:val="00650E32"/>
    <w:rsid w:val="00653824"/>
    <w:rsid w:val="0065666C"/>
    <w:rsid w:val="00657552"/>
    <w:rsid w:val="006616B1"/>
    <w:rsid w:val="00662819"/>
    <w:rsid w:val="00662F78"/>
    <w:rsid w:val="0066371F"/>
    <w:rsid w:val="006646EC"/>
    <w:rsid w:val="00670E85"/>
    <w:rsid w:val="00671487"/>
    <w:rsid w:val="006725A2"/>
    <w:rsid w:val="00673AA0"/>
    <w:rsid w:val="00673D29"/>
    <w:rsid w:val="00680BBB"/>
    <w:rsid w:val="006877BF"/>
    <w:rsid w:val="0069120E"/>
    <w:rsid w:val="006940CC"/>
    <w:rsid w:val="00695FA2"/>
    <w:rsid w:val="00696836"/>
    <w:rsid w:val="00696B3A"/>
    <w:rsid w:val="006A078E"/>
    <w:rsid w:val="006A34AC"/>
    <w:rsid w:val="006A4EFC"/>
    <w:rsid w:val="006A5423"/>
    <w:rsid w:val="006A5AD4"/>
    <w:rsid w:val="006A76D5"/>
    <w:rsid w:val="006B085B"/>
    <w:rsid w:val="006B0F62"/>
    <w:rsid w:val="006B3556"/>
    <w:rsid w:val="006B6079"/>
    <w:rsid w:val="006B6D4E"/>
    <w:rsid w:val="006B7870"/>
    <w:rsid w:val="006C1E73"/>
    <w:rsid w:val="006C24D8"/>
    <w:rsid w:val="006C37E0"/>
    <w:rsid w:val="006C3B19"/>
    <w:rsid w:val="006C3CCB"/>
    <w:rsid w:val="006C42E2"/>
    <w:rsid w:val="006C5EED"/>
    <w:rsid w:val="006C7E61"/>
    <w:rsid w:val="006D1183"/>
    <w:rsid w:val="006D2508"/>
    <w:rsid w:val="006D28F7"/>
    <w:rsid w:val="006D2D63"/>
    <w:rsid w:val="006D6332"/>
    <w:rsid w:val="006D745D"/>
    <w:rsid w:val="006E3F8B"/>
    <w:rsid w:val="006E49C2"/>
    <w:rsid w:val="006E51E2"/>
    <w:rsid w:val="006E5816"/>
    <w:rsid w:val="006E5EA5"/>
    <w:rsid w:val="006F055E"/>
    <w:rsid w:val="006F3303"/>
    <w:rsid w:val="006F4FB1"/>
    <w:rsid w:val="006F56A8"/>
    <w:rsid w:val="006F6912"/>
    <w:rsid w:val="006F7D61"/>
    <w:rsid w:val="007015A0"/>
    <w:rsid w:val="007041C4"/>
    <w:rsid w:val="00706D9F"/>
    <w:rsid w:val="00707426"/>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0B70"/>
    <w:rsid w:val="007643B1"/>
    <w:rsid w:val="00764645"/>
    <w:rsid w:val="00764D0A"/>
    <w:rsid w:val="007657E7"/>
    <w:rsid w:val="00773B7C"/>
    <w:rsid w:val="007763BB"/>
    <w:rsid w:val="007769DC"/>
    <w:rsid w:val="00776B6D"/>
    <w:rsid w:val="00777A65"/>
    <w:rsid w:val="00777B13"/>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1B44"/>
    <w:rsid w:val="007C565C"/>
    <w:rsid w:val="007C5976"/>
    <w:rsid w:val="007C5EA3"/>
    <w:rsid w:val="007C7743"/>
    <w:rsid w:val="007D0841"/>
    <w:rsid w:val="007D1892"/>
    <w:rsid w:val="007D2500"/>
    <w:rsid w:val="007D460F"/>
    <w:rsid w:val="007D6FC1"/>
    <w:rsid w:val="007D750E"/>
    <w:rsid w:val="007E0E8E"/>
    <w:rsid w:val="007E2DB3"/>
    <w:rsid w:val="007E4338"/>
    <w:rsid w:val="007E5D79"/>
    <w:rsid w:val="007E6C7F"/>
    <w:rsid w:val="007F2378"/>
    <w:rsid w:val="007F2DE1"/>
    <w:rsid w:val="007F3D81"/>
    <w:rsid w:val="007F48FD"/>
    <w:rsid w:val="007F62DF"/>
    <w:rsid w:val="008024C0"/>
    <w:rsid w:val="00803431"/>
    <w:rsid w:val="008056E2"/>
    <w:rsid w:val="008069E4"/>
    <w:rsid w:val="00806AAC"/>
    <w:rsid w:val="00806CAC"/>
    <w:rsid w:val="00812339"/>
    <w:rsid w:val="00813143"/>
    <w:rsid w:val="00813C59"/>
    <w:rsid w:val="00813DAF"/>
    <w:rsid w:val="00816980"/>
    <w:rsid w:val="0081774B"/>
    <w:rsid w:val="00821DDD"/>
    <w:rsid w:val="00825067"/>
    <w:rsid w:val="008301C3"/>
    <w:rsid w:val="00830A86"/>
    <w:rsid w:val="00833AB0"/>
    <w:rsid w:val="00833D48"/>
    <w:rsid w:val="008343B8"/>
    <w:rsid w:val="00837BF2"/>
    <w:rsid w:val="00843D16"/>
    <w:rsid w:val="008470EB"/>
    <w:rsid w:val="00852C2D"/>
    <w:rsid w:val="00853FD5"/>
    <w:rsid w:val="00854074"/>
    <w:rsid w:val="00856C34"/>
    <w:rsid w:val="00860E56"/>
    <w:rsid w:val="00861488"/>
    <w:rsid w:val="008617A8"/>
    <w:rsid w:val="00864C21"/>
    <w:rsid w:val="00865AF4"/>
    <w:rsid w:val="0087068B"/>
    <w:rsid w:val="00872C64"/>
    <w:rsid w:val="00873B1C"/>
    <w:rsid w:val="00876B08"/>
    <w:rsid w:val="00876CFB"/>
    <w:rsid w:val="00880961"/>
    <w:rsid w:val="00880DE7"/>
    <w:rsid w:val="00882E23"/>
    <w:rsid w:val="0088420F"/>
    <w:rsid w:val="00885342"/>
    <w:rsid w:val="00886EC0"/>
    <w:rsid w:val="008957DF"/>
    <w:rsid w:val="00896145"/>
    <w:rsid w:val="008973C3"/>
    <w:rsid w:val="008977C0"/>
    <w:rsid w:val="008A278B"/>
    <w:rsid w:val="008A3247"/>
    <w:rsid w:val="008A354E"/>
    <w:rsid w:val="008A364B"/>
    <w:rsid w:val="008A4458"/>
    <w:rsid w:val="008A5474"/>
    <w:rsid w:val="008A7849"/>
    <w:rsid w:val="008A7CC2"/>
    <w:rsid w:val="008B0F8F"/>
    <w:rsid w:val="008B2448"/>
    <w:rsid w:val="008B38FB"/>
    <w:rsid w:val="008B41AF"/>
    <w:rsid w:val="008B7A4B"/>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71C"/>
    <w:rsid w:val="008D4A6B"/>
    <w:rsid w:val="008D5A57"/>
    <w:rsid w:val="008D5E1A"/>
    <w:rsid w:val="008D6D9A"/>
    <w:rsid w:val="008E0841"/>
    <w:rsid w:val="008E5A61"/>
    <w:rsid w:val="008E60AE"/>
    <w:rsid w:val="008E6FBF"/>
    <w:rsid w:val="008F1E91"/>
    <w:rsid w:val="008F64C1"/>
    <w:rsid w:val="009013B1"/>
    <w:rsid w:val="009016A7"/>
    <w:rsid w:val="00901AC8"/>
    <w:rsid w:val="009053AF"/>
    <w:rsid w:val="0091176B"/>
    <w:rsid w:val="00911C72"/>
    <w:rsid w:val="00911CF5"/>
    <w:rsid w:val="00913640"/>
    <w:rsid w:val="00913B41"/>
    <w:rsid w:val="0091607D"/>
    <w:rsid w:val="00916AF8"/>
    <w:rsid w:val="009205FB"/>
    <w:rsid w:val="00922751"/>
    <w:rsid w:val="0092431B"/>
    <w:rsid w:val="00926091"/>
    <w:rsid w:val="00926506"/>
    <w:rsid w:val="00926DC2"/>
    <w:rsid w:val="00930647"/>
    <w:rsid w:val="009343C2"/>
    <w:rsid w:val="00934FF1"/>
    <w:rsid w:val="0093619E"/>
    <w:rsid w:val="00936315"/>
    <w:rsid w:val="00936903"/>
    <w:rsid w:val="00936A63"/>
    <w:rsid w:val="00940BEE"/>
    <w:rsid w:val="00943245"/>
    <w:rsid w:val="00945F3E"/>
    <w:rsid w:val="00947B1E"/>
    <w:rsid w:val="009507B3"/>
    <w:rsid w:val="009508D9"/>
    <w:rsid w:val="00950FBC"/>
    <w:rsid w:val="00952A66"/>
    <w:rsid w:val="00954B62"/>
    <w:rsid w:val="00956326"/>
    <w:rsid w:val="00957AE8"/>
    <w:rsid w:val="009602A1"/>
    <w:rsid w:val="00961670"/>
    <w:rsid w:val="00961751"/>
    <w:rsid w:val="00962249"/>
    <w:rsid w:val="0096295B"/>
    <w:rsid w:val="009662BD"/>
    <w:rsid w:val="00967D6D"/>
    <w:rsid w:val="00980886"/>
    <w:rsid w:val="009840CB"/>
    <w:rsid w:val="0098696D"/>
    <w:rsid w:val="00987412"/>
    <w:rsid w:val="009901DE"/>
    <w:rsid w:val="00990FFA"/>
    <w:rsid w:val="0099220E"/>
    <w:rsid w:val="00992335"/>
    <w:rsid w:val="0099242B"/>
    <w:rsid w:val="00992F2B"/>
    <w:rsid w:val="00993235"/>
    <w:rsid w:val="00996E93"/>
    <w:rsid w:val="00996FEF"/>
    <w:rsid w:val="00997F6E"/>
    <w:rsid w:val="009A195F"/>
    <w:rsid w:val="009B000C"/>
    <w:rsid w:val="009B078E"/>
    <w:rsid w:val="009B3B65"/>
    <w:rsid w:val="009B461E"/>
    <w:rsid w:val="009B6F8C"/>
    <w:rsid w:val="009C51C9"/>
    <w:rsid w:val="009C5313"/>
    <w:rsid w:val="009C5941"/>
    <w:rsid w:val="009D0CE2"/>
    <w:rsid w:val="009D13C7"/>
    <w:rsid w:val="009D2351"/>
    <w:rsid w:val="009D3A2E"/>
    <w:rsid w:val="009D5698"/>
    <w:rsid w:val="009E084B"/>
    <w:rsid w:val="009E1525"/>
    <w:rsid w:val="009E1E56"/>
    <w:rsid w:val="009E5187"/>
    <w:rsid w:val="009E6F0C"/>
    <w:rsid w:val="009F021C"/>
    <w:rsid w:val="009F1865"/>
    <w:rsid w:val="009F34F6"/>
    <w:rsid w:val="009F71B1"/>
    <w:rsid w:val="00A00819"/>
    <w:rsid w:val="00A01F34"/>
    <w:rsid w:val="00A020A1"/>
    <w:rsid w:val="00A023E8"/>
    <w:rsid w:val="00A0413C"/>
    <w:rsid w:val="00A053A2"/>
    <w:rsid w:val="00A06895"/>
    <w:rsid w:val="00A17689"/>
    <w:rsid w:val="00A22C87"/>
    <w:rsid w:val="00A24BC4"/>
    <w:rsid w:val="00A26016"/>
    <w:rsid w:val="00A30DD1"/>
    <w:rsid w:val="00A31599"/>
    <w:rsid w:val="00A31603"/>
    <w:rsid w:val="00A3402F"/>
    <w:rsid w:val="00A37829"/>
    <w:rsid w:val="00A402A1"/>
    <w:rsid w:val="00A419BC"/>
    <w:rsid w:val="00A41B9A"/>
    <w:rsid w:val="00A441FB"/>
    <w:rsid w:val="00A45043"/>
    <w:rsid w:val="00A46078"/>
    <w:rsid w:val="00A5047C"/>
    <w:rsid w:val="00A50D69"/>
    <w:rsid w:val="00A5121C"/>
    <w:rsid w:val="00A5276E"/>
    <w:rsid w:val="00A53A4B"/>
    <w:rsid w:val="00A53EDB"/>
    <w:rsid w:val="00A54BB5"/>
    <w:rsid w:val="00A56936"/>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A1767"/>
    <w:rsid w:val="00AA2901"/>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B7D75"/>
    <w:rsid w:val="00AC04CD"/>
    <w:rsid w:val="00AC10CB"/>
    <w:rsid w:val="00AC16B9"/>
    <w:rsid w:val="00AC1BB9"/>
    <w:rsid w:val="00AC2256"/>
    <w:rsid w:val="00AC399D"/>
    <w:rsid w:val="00AC4FD3"/>
    <w:rsid w:val="00AC5378"/>
    <w:rsid w:val="00AC5BBE"/>
    <w:rsid w:val="00AC5F41"/>
    <w:rsid w:val="00AC6967"/>
    <w:rsid w:val="00AC6D82"/>
    <w:rsid w:val="00AC747F"/>
    <w:rsid w:val="00AD3A0B"/>
    <w:rsid w:val="00AD58AD"/>
    <w:rsid w:val="00AE0DFC"/>
    <w:rsid w:val="00AE38EC"/>
    <w:rsid w:val="00AE5AC3"/>
    <w:rsid w:val="00AE67C9"/>
    <w:rsid w:val="00AE70E2"/>
    <w:rsid w:val="00AF123C"/>
    <w:rsid w:val="00AF1856"/>
    <w:rsid w:val="00AF5197"/>
    <w:rsid w:val="00AF5729"/>
    <w:rsid w:val="00B004AA"/>
    <w:rsid w:val="00B02CF8"/>
    <w:rsid w:val="00B02F02"/>
    <w:rsid w:val="00B069D9"/>
    <w:rsid w:val="00B13A1C"/>
    <w:rsid w:val="00B145E9"/>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16A4"/>
    <w:rsid w:val="00B44023"/>
    <w:rsid w:val="00B44B33"/>
    <w:rsid w:val="00B4524C"/>
    <w:rsid w:val="00B552E3"/>
    <w:rsid w:val="00B56994"/>
    <w:rsid w:val="00B56EAD"/>
    <w:rsid w:val="00B57DD5"/>
    <w:rsid w:val="00B6124D"/>
    <w:rsid w:val="00B61F9B"/>
    <w:rsid w:val="00B64BB2"/>
    <w:rsid w:val="00B66809"/>
    <w:rsid w:val="00B6783A"/>
    <w:rsid w:val="00B73901"/>
    <w:rsid w:val="00B73B29"/>
    <w:rsid w:val="00B80566"/>
    <w:rsid w:val="00B83150"/>
    <w:rsid w:val="00B83881"/>
    <w:rsid w:val="00B847E3"/>
    <w:rsid w:val="00B85890"/>
    <w:rsid w:val="00B90C28"/>
    <w:rsid w:val="00B93144"/>
    <w:rsid w:val="00B9529C"/>
    <w:rsid w:val="00B95F61"/>
    <w:rsid w:val="00B9794F"/>
    <w:rsid w:val="00BA0905"/>
    <w:rsid w:val="00BA4016"/>
    <w:rsid w:val="00BA4750"/>
    <w:rsid w:val="00BA6095"/>
    <w:rsid w:val="00BB18DC"/>
    <w:rsid w:val="00BB3F15"/>
    <w:rsid w:val="00BC09BF"/>
    <w:rsid w:val="00BC2091"/>
    <w:rsid w:val="00BC2A00"/>
    <w:rsid w:val="00BC2F53"/>
    <w:rsid w:val="00BD0218"/>
    <w:rsid w:val="00BD0E60"/>
    <w:rsid w:val="00BD4762"/>
    <w:rsid w:val="00BD6C4A"/>
    <w:rsid w:val="00BD75A7"/>
    <w:rsid w:val="00BD766F"/>
    <w:rsid w:val="00BE1F48"/>
    <w:rsid w:val="00BE3CCA"/>
    <w:rsid w:val="00BE5BB2"/>
    <w:rsid w:val="00BE6CDD"/>
    <w:rsid w:val="00BF3B18"/>
    <w:rsid w:val="00BF5D13"/>
    <w:rsid w:val="00BF6D21"/>
    <w:rsid w:val="00BF7F60"/>
    <w:rsid w:val="00C00607"/>
    <w:rsid w:val="00C01B87"/>
    <w:rsid w:val="00C02444"/>
    <w:rsid w:val="00C03C5D"/>
    <w:rsid w:val="00C03E0A"/>
    <w:rsid w:val="00C06167"/>
    <w:rsid w:val="00C070B3"/>
    <w:rsid w:val="00C0711C"/>
    <w:rsid w:val="00C077B7"/>
    <w:rsid w:val="00C12286"/>
    <w:rsid w:val="00C12CFD"/>
    <w:rsid w:val="00C12E4B"/>
    <w:rsid w:val="00C14CE1"/>
    <w:rsid w:val="00C14EB4"/>
    <w:rsid w:val="00C160A7"/>
    <w:rsid w:val="00C17EC4"/>
    <w:rsid w:val="00C20914"/>
    <w:rsid w:val="00C22178"/>
    <w:rsid w:val="00C22274"/>
    <w:rsid w:val="00C22668"/>
    <w:rsid w:val="00C2455E"/>
    <w:rsid w:val="00C25994"/>
    <w:rsid w:val="00C27E35"/>
    <w:rsid w:val="00C31ADD"/>
    <w:rsid w:val="00C334E4"/>
    <w:rsid w:val="00C34988"/>
    <w:rsid w:val="00C362A8"/>
    <w:rsid w:val="00C36FB9"/>
    <w:rsid w:val="00C4031C"/>
    <w:rsid w:val="00C43132"/>
    <w:rsid w:val="00C44C10"/>
    <w:rsid w:val="00C4532E"/>
    <w:rsid w:val="00C45E74"/>
    <w:rsid w:val="00C45F46"/>
    <w:rsid w:val="00C4601F"/>
    <w:rsid w:val="00C464AB"/>
    <w:rsid w:val="00C47167"/>
    <w:rsid w:val="00C475C7"/>
    <w:rsid w:val="00C53B02"/>
    <w:rsid w:val="00C54224"/>
    <w:rsid w:val="00C621E4"/>
    <w:rsid w:val="00C6226B"/>
    <w:rsid w:val="00C628D2"/>
    <w:rsid w:val="00C64240"/>
    <w:rsid w:val="00C64A77"/>
    <w:rsid w:val="00C64D28"/>
    <w:rsid w:val="00C67982"/>
    <w:rsid w:val="00C67A0B"/>
    <w:rsid w:val="00C702FC"/>
    <w:rsid w:val="00C714EB"/>
    <w:rsid w:val="00C7159F"/>
    <w:rsid w:val="00C72CDE"/>
    <w:rsid w:val="00C72E6A"/>
    <w:rsid w:val="00C732BF"/>
    <w:rsid w:val="00C736D2"/>
    <w:rsid w:val="00C73BF1"/>
    <w:rsid w:val="00C74E52"/>
    <w:rsid w:val="00C7528D"/>
    <w:rsid w:val="00C9174D"/>
    <w:rsid w:val="00C9217D"/>
    <w:rsid w:val="00C92970"/>
    <w:rsid w:val="00C92F5A"/>
    <w:rsid w:val="00C92F7F"/>
    <w:rsid w:val="00C96708"/>
    <w:rsid w:val="00C97A5E"/>
    <w:rsid w:val="00CA5A0C"/>
    <w:rsid w:val="00CA6D0B"/>
    <w:rsid w:val="00CA7CF7"/>
    <w:rsid w:val="00CB0502"/>
    <w:rsid w:val="00CB0BCF"/>
    <w:rsid w:val="00CB1680"/>
    <w:rsid w:val="00CB3A0E"/>
    <w:rsid w:val="00CB5221"/>
    <w:rsid w:val="00CB52AD"/>
    <w:rsid w:val="00CB53D2"/>
    <w:rsid w:val="00CB5577"/>
    <w:rsid w:val="00CB6926"/>
    <w:rsid w:val="00CC34E5"/>
    <w:rsid w:val="00CC6BCB"/>
    <w:rsid w:val="00CC7E41"/>
    <w:rsid w:val="00CD2C56"/>
    <w:rsid w:val="00CD3060"/>
    <w:rsid w:val="00CD33D8"/>
    <w:rsid w:val="00CD35CF"/>
    <w:rsid w:val="00CD40FD"/>
    <w:rsid w:val="00CD61FC"/>
    <w:rsid w:val="00CE5933"/>
    <w:rsid w:val="00CE619B"/>
    <w:rsid w:val="00CE71D3"/>
    <w:rsid w:val="00CF187D"/>
    <w:rsid w:val="00CF4915"/>
    <w:rsid w:val="00CF4DA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2286"/>
    <w:rsid w:val="00D23914"/>
    <w:rsid w:val="00D249A1"/>
    <w:rsid w:val="00D25529"/>
    <w:rsid w:val="00D268DD"/>
    <w:rsid w:val="00D30392"/>
    <w:rsid w:val="00D323B5"/>
    <w:rsid w:val="00D33C6A"/>
    <w:rsid w:val="00D35891"/>
    <w:rsid w:val="00D36F30"/>
    <w:rsid w:val="00D37054"/>
    <w:rsid w:val="00D40AF7"/>
    <w:rsid w:val="00D428ED"/>
    <w:rsid w:val="00D42D9D"/>
    <w:rsid w:val="00D4566C"/>
    <w:rsid w:val="00D50626"/>
    <w:rsid w:val="00D51F80"/>
    <w:rsid w:val="00D52ED3"/>
    <w:rsid w:val="00D53274"/>
    <w:rsid w:val="00D53BAB"/>
    <w:rsid w:val="00D5453C"/>
    <w:rsid w:val="00D54CEA"/>
    <w:rsid w:val="00D54D2D"/>
    <w:rsid w:val="00D55848"/>
    <w:rsid w:val="00D5671F"/>
    <w:rsid w:val="00D63864"/>
    <w:rsid w:val="00D64415"/>
    <w:rsid w:val="00D64B94"/>
    <w:rsid w:val="00D70114"/>
    <w:rsid w:val="00D720B6"/>
    <w:rsid w:val="00D727F4"/>
    <w:rsid w:val="00D72B8F"/>
    <w:rsid w:val="00D73E20"/>
    <w:rsid w:val="00D77BB6"/>
    <w:rsid w:val="00D81D06"/>
    <w:rsid w:val="00D81D17"/>
    <w:rsid w:val="00D82B29"/>
    <w:rsid w:val="00D848CB"/>
    <w:rsid w:val="00D850B9"/>
    <w:rsid w:val="00D85ED5"/>
    <w:rsid w:val="00D86FDE"/>
    <w:rsid w:val="00D90AD3"/>
    <w:rsid w:val="00D92EE3"/>
    <w:rsid w:val="00D93B66"/>
    <w:rsid w:val="00DA02D2"/>
    <w:rsid w:val="00DA47AD"/>
    <w:rsid w:val="00DA66CC"/>
    <w:rsid w:val="00DB2254"/>
    <w:rsid w:val="00DB4D0D"/>
    <w:rsid w:val="00DB53C8"/>
    <w:rsid w:val="00DB5C3C"/>
    <w:rsid w:val="00DB608B"/>
    <w:rsid w:val="00DB6860"/>
    <w:rsid w:val="00DB6FEA"/>
    <w:rsid w:val="00DB7907"/>
    <w:rsid w:val="00DC4A8E"/>
    <w:rsid w:val="00DC4BDF"/>
    <w:rsid w:val="00DD0236"/>
    <w:rsid w:val="00DD1960"/>
    <w:rsid w:val="00DD414D"/>
    <w:rsid w:val="00DD5766"/>
    <w:rsid w:val="00DD5D84"/>
    <w:rsid w:val="00DD61C5"/>
    <w:rsid w:val="00DE40BB"/>
    <w:rsid w:val="00DE448B"/>
    <w:rsid w:val="00DE640D"/>
    <w:rsid w:val="00DE7558"/>
    <w:rsid w:val="00DE7711"/>
    <w:rsid w:val="00DF001F"/>
    <w:rsid w:val="00DF0FC2"/>
    <w:rsid w:val="00DF1CB2"/>
    <w:rsid w:val="00DF1F12"/>
    <w:rsid w:val="00DF421A"/>
    <w:rsid w:val="00DF4FD4"/>
    <w:rsid w:val="00DF52F7"/>
    <w:rsid w:val="00DF5F82"/>
    <w:rsid w:val="00DF68AC"/>
    <w:rsid w:val="00DF6B5A"/>
    <w:rsid w:val="00DF791C"/>
    <w:rsid w:val="00E01832"/>
    <w:rsid w:val="00E05B0E"/>
    <w:rsid w:val="00E11B18"/>
    <w:rsid w:val="00E12037"/>
    <w:rsid w:val="00E13363"/>
    <w:rsid w:val="00E1372E"/>
    <w:rsid w:val="00E14A8E"/>
    <w:rsid w:val="00E14BA5"/>
    <w:rsid w:val="00E150F2"/>
    <w:rsid w:val="00E15AF0"/>
    <w:rsid w:val="00E1724A"/>
    <w:rsid w:val="00E207A6"/>
    <w:rsid w:val="00E226FD"/>
    <w:rsid w:val="00E30CA9"/>
    <w:rsid w:val="00E32267"/>
    <w:rsid w:val="00E33EFC"/>
    <w:rsid w:val="00E35634"/>
    <w:rsid w:val="00E37238"/>
    <w:rsid w:val="00E37B8F"/>
    <w:rsid w:val="00E40C9C"/>
    <w:rsid w:val="00E430A6"/>
    <w:rsid w:val="00E43F41"/>
    <w:rsid w:val="00E47B2F"/>
    <w:rsid w:val="00E47D23"/>
    <w:rsid w:val="00E50202"/>
    <w:rsid w:val="00E544CE"/>
    <w:rsid w:val="00E55392"/>
    <w:rsid w:val="00E5539B"/>
    <w:rsid w:val="00E55781"/>
    <w:rsid w:val="00E55B16"/>
    <w:rsid w:val="00E5620E"/>
    <w:rsid w:val="00E56809"/>
    <w:rsid w:val="00E57392"/>
    <w:rsid w:val="00E606B5"/>
    <w:rsid w:val="00E62A61"/>
    <w:rsid w:val="00E63B85"/>
    <w:rsid w:val="00E649AA"/>
    <w:rsid w:val="00E64C01"/>
    <w:rsid w:val="00E67372"/>
    <w:rsid w:val="00E67E8C"/>
    <w:rsid w:val="00E709C3"/>
    <w:rsid w:val="00E70B2D"/>
    <w:rsid w:val="00E70CDB"/>
    <w:rsid w:val="00E749C4"/>
    <w:rsid w:val="00E83127"/>
    <w:rsid w:val="00E83D2A"/>
    <w:rsid w:val="00E9065C"/>
    <w:rsid w:val="00E91115"/>
    <w:rsid w:val="00E916FD"/>
    <w:rsid w:val="00E91F29"/>
    <w:rsid w:val="00E959ED"/>
    <w:rsid w:val="00E964EC"/>
    <w:rsid w:val="00E96DAC"/>
    <w:rsid w:val="00EA2925"/>
    <w:rsid w:val="00EA3CBB"/>
    <w:rsid w:val="00EA4039"/>
    <w:rsid w:val="00EA54A8"/>
    <w:rsid w:val="00EA55B0"/>
    <w:rsid w:val="00EA5B9A"/>
    <w:rsid w:val="00EA5D0A"/>
    <w:rsid w:val="00EB1A40"/>
    <w:rsid w:val="00EB3B4E"/>
    <w:rsid w:val="00EB4A79"/>
    <w:rsid w:val="00EB4F8B"/>
    <w:rsid w:val="00EB7612"/>
    <w:rsid w:val="00EC12CB"/>
    <w:rsid w:val="00EC268B"/>
    <w:rsid w:val="00EC57DC"/>
    <w:rsid w:val="00EC5B21"/>
    <w:rsid w:val="00EC6E69"/>
    <w:rsid w:val="00ED2D52"/>
    <w:rsid w:val="00ED3671"/>
    <w:rsid w:val="00ED523B"/>
    <w:rsid w:val="00ED606C"/>
    <w:rsid w:val="00EE0F8B"/>
    <w:rsid w:val="00EE1A5D"/>
    <w:rsid w:val="00EE2E54"/>
    <w:rsid w:val="00EE3078"/>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7D7"/>
    <w:rsid w:val="00F14923"/>
    <w:rsid w:val="00F14967"/>
    <w:rsid w:val="00F149DF"/>
    <w:rsid w:val="00F16E5D"/>
    <w:rsid w:val="00F20610"/>
    <w:rsid w:val="00F20615"/>
    <w:rsid w:val="00F22910"/>
    <w:rsid w:val="00F24351"/>
    <w:rsid w:val="00F249CA"/>
    <w:rsid w:val="00F266D1"/>
    <w:rsid w:val="00F30EEC"/>
    <w:rsid w:val="00F310D9"/>
    <w:rsid w:val="00F3215B"/>
    <w:rsid w:val="00F33988"/>
    <w:rsid w:val="00F35BD7"/>
    <w:rsid w:val="00F41AC5"/>
    <w:rsid w:val="00F425DA"/>
    <w:rsid w:val="00F514B6"/>
    <w:rsid w:val="00F52CB4"/>
    <w:rsid w:val="00F6284B"/>
    <w:rsid w:val="00F63D4E"/>
    <w:rsid w:val="00F66FBA"/>
    <w:rsid w:val="00F702CD"/>
    <w:rsid w:val="00F71065"/>
    <w:rsid w:val="00F742A7"/>
    <w:rsid w:val="00F7544C"/>
    <w:rsid w:val="00F7623E"/>
    <w:rsid w:val="00F76626"/>
    <w:rsid w:val="00F7671C"/>
    <w:rsid w:val="00F776A9"/>
    <w:rsid w:val="00F832A5"/>
    <w:rsid w:val="00F83F4A"/>
    <w:rsid w:val="00F862C7"/>
    <w:rsid w:val="00F8675B"/>
    <w:rsid w:val="00F87B41"/>
    <w:rsid w:val="00F95E51"/>
    <w:rsid w:val="00F95E77"/>
    <w:rsid w:val="00F96359"/>
    <w:rsid w:val="00FA0194"/>
    <w:rsid w:val="00FA0F82"/>
    <w:rsid w:val="00FA1790"/>
    <w:rsid w:val="00FA52D1"/>
    <w:rsid w:val="00FA6227"/>
    <w:rsid w:val="00FB14F5"/>
    <w:rsid w:val="00FB43C3"/>
    <w:rsid w:val="00FB5A02"/>
    <w:rsid w:val="00FB62F0"/>
    <w:rsid w:val="00FB7613"/>
    <w:rsid w:val="00FC0054"/>
    <w:rsid w:val="00FC04C1"/>
    <w:rsid w:val="00FC1010"/>
    <w:rsid w:val="00FC333C"/>
    <w:rsid w:val="00FC55C8"/>
    <w:rsid w:val="00FC7B52"/>
    <w:rsid w:val="00FD0D1A"/>
    <w:rsid w:val="00FD0F86"/>
    <w:rsid w:val="00FD34B1"/>
    <w:rsid w:val="00FD36FA"/>
    <w:rsid w:val="00FD37D2"/>
    <w:rsid w:val="00FD464E"/>
    <w:rsid w:val="00FE0E2A"/>
    <w:rsid w:val="00FE166B"/>
    <w:rsid w:val="00FE22C5"/>
    <w:rsid w:val="00FE2B17"/>
    <w:rsid w:val="00FE379E"/>
    <w:rsid w:val="00FE4908"/>
    <w:rsid w:val="00FE492A"/>
    <w:rsid w:val="00FE5F3C"/>
    <w:rsid w:val="00FE7677"/>
    <w:rsid w:val="00FF0C23"/>
    <w:rsid w:val="00FF511F"/>
    <w:rsid w:val="00FF6650"/>
    <w:rsid w:val="00FF73A5"/>
    <w:rsid w:val="00FF79B0"/>
    <w:rsid w:val="00FF7AE6"/>
    <w:rsid w:val="01233243"/>
    <w:rsid w:val="014A340D"/>
    <w:rsid w:val="014D2D99"/>
    <w:rsid w:val="015654C1"/>
    <w:rsid w:val="015D5E62"/>
    <w:rsid w:val="01656B7D"/>
    <w:rsid w:val="0166174F"/>
    <w:rsid w:val="0185044E"/>
    <w:rsid w:val="01A65801"/>
    <w:rsid w:val="01AE5B4F"/>
    <w:rsid w:val="01C42D91"/>
    <w:rsid w:val="01D01FBC"/>
    <w:rsid w:val="01FE3053"/>
    <w:rsid w:val="020950AC"/>
    <w:rsid w:val="02637AC3"/>
    <w:rsid w:val="026F6A10"/>
    <w:rsid w:val="02A6764E"/>
    <w:rsid w:val="02AC4925"/>
    <w:rsid w:val="02AD60D5"/>
    <w:rsid w:val="02C63A2B"/>
    <w:rsid w:val="02D768B7"/>
    <w:rsid w:val="02F406AB"/>
    <w:rsid w:val="02F93816"/>
    <w:rsid w:val="02FD390B"/>
    <w:rsid w:val="02FE1C5E"/>
    <w:rsid w:val="030A0A07"/>
    <w:rsid w:val="033D02C1"/>
    <w:rsid w:val="03405662"/>
    <w:rsid w:val="03476350"/>
    <w:rsid w:val="036A03C0"/>
    <w:rsid w:val="036E69F7"/>
    <w:rsid w:val="03733B4E"/>
    <w:rsid w:val="03746240"/>
    <w:rsid w:val="03A630EF"/>
    <w:rsid w:val="03AE770F"/>
    <w:rsid w:val="03ED7B4F"/>
    <w:rsid w:val="03F653B4"/>
    <w:rsid w:val="040644E2"/>
    <w:rsid w:val="04110DA5"/>
    <w:rsid w:val="043E6500"/>
    <w:rsid w:val="04466CF2"/>
    <w:rsid w:val="044730D0"/>
    <w:rsid w:val="04517F65"/>
    <w:rsid w:val="04582D3E"/>
    <w:rsid w:val="046105BC"/>
    <w:rsid w:val="047D3EB1"/>
    <w:rsid w:val="047F52CB"/>
    <w:rsid w:val="04875D6D"/>
    <w:rsid w:val="0490767E"/>
    <w:rsid w:val="049B281F"/>
    <w:rsid w:val="04C66A75"/>
    <w:rsid w:val="04C82E0F"/>
    <w:rsid w:val="04C870B7"/>
    <w:rsid w:val="04DB32E3"/>
    <w:rsid w:val="04ED3D98"/>
    <w:rsid w:val="050C7B43"/>
    <w:rsid w:val="0537011A"/>
    <w:rsid w:val="05501B2F"/>
    <w:rsid w:val="055617CD"/>
    <w:rsid w:val="05563902"/>
    <w:rsid w:val="055700E0"/>
    <w:rsid w:val="055C3C1A"/>
    <w:rsid w:val="055F47DA"/>
    <w:rsid w:val="05600AED"/>
    <w:rsid w:val="05823187"/>
    <w:rsid w:val="058A5232"/>
    <w:rsid w:val="05C05A87"/>
    <w:rsid w:val="05C62CDE"/>
    <w:rsid w:val="05CB6F9D"/>
    <w:rsid w:val="05D15D07"/>
    <w:rsid w:val="06234FB0"/>
    <w:rsid w:val="06357C7D"/>
    <w:rsid w:val="06484ED9"/>
    <w:rsid w:val="064E36BA"/>
    <w:rsid w:val="065751F3"/>
    <w:rsid w:val="069E35C8"/>
    <w:rsid w:val="06B155BE"/>
    <w:rsid w:val="06BB3A11"/>
    <w:rsid w:val="06C9422E"/>
    <w:rsid w:val="06DF5D00"/>
    <w:rsid w:val="06E15F90"/>
    <w:rsid w:val="06E21FEA"/>
    <w:rsid w:val="06F647EC"/>
    <w:rsid w:val="06FC1359"/>
    <w:rsid w:val="0707617A"/>
    <w:rsid w:val="072A660D"/>
    <w:rsid w:val="073E5442"/>
    <w:rsid w:val="07433EF7"/>
    <w:rsid w:val="07524740"/>
    <w:rsid w:val="075C1DA5"/>
    <w:rsid w:val="07655731"/>
    <w:rsid w:val="07832DE3"/>
    <w:rsid w:val="07935931"/>
    <w:rsid w:val="07A1766C"/>
    <w:rsid w:val="07D94AC1"/>
    <w:rsid w:val="07F371CA"/>
    <w:rsid w:val="0801010D"/>
    <w:rsid w:val="08131B73"/>
    <w:rsid w:val="08263F16"/>
    <w:rsid w:val="083A04DA"/>
    <w:rsid w:val="0849279A"/>
    <w:rsid w:val="08582CAE"/>
    <w:rsid w:val="086D5EC2"/>
    <w:rsid w:val="0880790C"/>
    <w:rsid w:val="08940E61"/>
    <w:rsid w:val="08A60FE3"/>
    <w:rsid w:val="08AF7E15"/>
    <w:rsid w:val="08B579D1"/>
    <w:rsid w:val="08CD458D"/>
    <w:rsid w:val="08D14908"/>
    <w:rsid w:val="091607E9"/>
    <w:rsid w:val="094354BF"/>
    <w:rsid w:val="09544116"/>
    <w:rsid w:val="095E4146"/>
    <w:rsid w:val="097527EA"/>
    <w:rsid w:val="0990315E"/>
    <w:rsid w:val="09A519BE"/>
    <w:rsid w:val="09A61A86"/>
    <w:rsid w:val="09B26F2A"/>
    <w:rsid w:val="09E1260B"/>
    <w:rsid w:val="09FB5682"/>
    <w:rsid w:val="0A021FA0"/>
    <w:rsid w:val="0A05609A"/>
    <w:rsid w:val="0A056F7E"/>
    <w:rsid w:val="0A2A194A"/>
    <w:rsid w:val="0A541E30"/>
    <w:rsid w:val="0A706E0D"/>
    <w:rsid w:val="0ABF6175"/>
    <w:rsid w:val="0AFB7734"/>
    <w:rsid w:val="0B0A513A"/>
    <w:rsid w:val="0B135151"/>
    <w:rsid w:val="0B2F7965"/>
    <w:rsid w:val="0B3A60B9"/>
    <w:rsid w:val="0B69775D"/>
    <w:rsid w:val="0B6F6706"/>
    <w:rsid w:val="0B7B2BBF"/>
    <w:rsid w:val="0B9F1A31"/>
    <w:rsid w:val="0BA166EE"/>
    <w:rsid w:val="0BBC6D35"/>
    <w:rsid w:val="0BBD37A3"/>
    <w:rsid w:val="0BCD4FDC"/>
    <w:rsid w:val="0BDA3CDD"/>
    <w:rsid w:val="0BEE42D1"/>
    <w:rsid w:val="0BF81C32"/>
    <w:rsid w:val="0BFB2FC1"/>
    <w:rsid w:val="0C182A84"/>
    <w:rsid w:val="0C2D67A5"/>
    <w:rsid w:val="0C3402D7"/>
    <w:rsid w:val="0C57459B"/>
    <w:rsid w:val="0CC9044C"/>
    <w:rsid w:val="0CDC0F73"/>
    <w:rsid w:val="0CE07361"/>
    <w:rsid w:val="0CF33FB0"/>
    <w:rsid w:val="0D0B788F"/>
    <w:rsid w:val="0D200443"/>
    <w:rsid w:val="0D487473"/>
    <w:rsid w:val="0D572D51"/>
    <w:rsid w:val="0D643C53"/>
    <w:rsid w:val="0D6A7CFB"/>
    <w:rsid w:val="0D7229EA"/>
    <w:rsid w:val="0DB22960"/>
    <w:rsid w:val="0E0B3040"/>
    <w:rsid w:val="0E114625"/>
    <w:rsid w:val="0E1862F0"/>
    <w:rsid w:val="0E245C44"/>
    <w:rsid w:val="0E3C6F39"/>
    <w:rsid w:val="0E3D527A"/>
    <w:rsid w:val="0E4013AD"/>
    <w:rsid w:val="0E500807"/>
    <w:rsid w:val="0E576201"/>
    <w:rsid w:val="0E695348"/>
    <w:rsid w:val="0E8F65B5"/>
    <w:rsid w:val="0E960DEA"/>
    <w:rsid w:val="0E96281F"/>
    <w:rsid w:val="0E9F6D8E"/>
    <w:rsid w:val="0EC379AB"/>
    <w:rsid w:val="0ED2156B"/>
    <w:rsid w:val="0ED22B93"/>
    <w:rsid w:val="0EE3177D"/>
    <w:rsid w:val="0EEE780A"/>
    <w:rsid w:val="0EF3173B"/>
    <w:rsid w:val="0F156A9D"/>
    <w:rsid w:val="0F1E43FF"/>
    <w:rsid w:val="0F3F536D"/>
    <w:rsid w:val="0F543DA1"/>
    <w:rsid w:val="0F735015"/>
    <w:rsid w:val="0F9E2A42"/>
    <w:rsid w:val="0FB513D3"/>
    <w:rsid w:val="0FB571D5"/>
    <w:rsid w:val="0FBC6A89"/>
    <w:rsid w:val="0FC400CF"/>
    <w:rsid w:val="0FDC3DC7"/>
    <w:rsid w:val="0FF15E67"/>
    <w:rsid w:val="0FF65CC2"/>
    <w:rsid w:val="1003772A"/>
    <w:rsid w:val="10177244"/>
    <w:rsid w:val="10222376"/>
    <w:rsid w:val="102A3BF8"/>
    <w:rsid w:val="102B3D0C"/>
    <w:rsid w:val="102F0359"/>
    <w:rsid w:val="10340C73"/>
    <w:rsid w:val="105071F2"/>
    <w:rsid w:val="1057145C"/>
    <w:rsid w:val="106B3859"/>
    <w:rsid w:val="106E0C66"/>
    <w:rsid w:val="10796EA7"/>
    <w:rsid w:val="10982F5A"/>
    <w:rsid w:val="10A92F65"/>
    <w:rsid w:val="10B965C9"/>
    <w:rsid w:val="10C63C3C"/>
    <w:rsid w:val="10DA4389"/>
    <w:rsid w:val="10E245D4"/>
    <w:rsid w:val="10E2792E"/>
    <w:rsid w:val="10E372B8"/>
    <w:rsid w:val="10E67D0F"/>
    <w:rsid w:val="10F51B47"/>
    <w:rsid w:val="10FD0E88"/>
    <w:rsid w:val="11032F1F"/>
    <w:rsid w:val="11044A5D"/>
    <w:rsid w:val="11096EC7"/>
    <w:rsid w:val="111D74E2"/>
    <w:rsid w:val="114F36F3"/>
    <w:rsid w:val="116E7A3C"/>
    <w:rsid w:val="11844432"/>
    <w:rsid w:val="119C0A2B"/>
    <w:rsid w:val="11AB5AFA"/>
    <w:rsid w:val="11BE3809"/>
    <w:rsid w:val="11D26D97"/>
    <w:rsid w:val="11E3254C"/>
    <w:rsid w:val="12263823"/>
    <w:rsid w:val="122767F3"/>
    <w:rsid w:val="12366390"/>
    <w:rsid w:val="12480D13"/>
    <w:rsid w:val="12590CF2"/>
    <w:rsid w:val="125A467E"/>
    <w:rsid w:val="126164B5"/>
    <w:rsid w:val="126E743D"/>
    <w:rsid w:val="126F6C59"/>
    <w:rsid w:val="127A5DEE"/>
    <w:rsid w:val="12906203"/>
    <w:rsid w:val="12934284"/>
    <w:rsid w:val="12D43898"/>
    <w:rsid w:val="12FF5637"/>
    <w:rsid w:val="13115E5F"/>
    <w:rsid w:val="131B20D8"/>
    <w:rsid w:val="133A0BBB"/>
    <w:rsid w:val="13443D01"/>
    <w:rsid w:val="134C74D2"/>
    <w:rsid w:val="136D490A"/>
    <w:rsid w:val="13740E79"/>
    <w:rsid w:val="138269AA"/>
    <w:rsid w:val="13903DD6"/>
    <w:rsid w:val="13A170F0"/>
    <w:rsid w:val="13B74DE6"/>
    <w:rsid w:val="13C12C89"/>
    <w:rsid w:val="13C85243"/>
    <w:rsid w:val="13F71C7D"/>
    <w:rsid w:val="13FC04B2"/>
    <w:rsid w:val="1408635C"/>
    <w:rsid w:val="14090452"/>
    <w:rsid w:val="141407D8"/>
    <w:rsid w:val="14532D0E"/>
    <w:rsid w:val="14735234"/>
    <w:rsid w:val="147506D0"/>
    <w:rsid w:val="147C398A"/>
    <w:rsid w:val="14883251"/>
    <w:rsid w:val="148941F7"/>
    <w:rsid w:val="148D1DB8"/>
    <w:rsid w:val="14A63867"/>
    <w:rsid w:val="14A8419D"/>
    <w:rsid w:val="14BC2918"/>
    <w:rsid w:val="14BE14D8"/>
    <w:rsid w:val="14C34958"/>
    <w:rsid w:val="14F77A65"/>
    <w:rsid w:val="15032AAB"/>
    <w:rsid w:val="15062A0F"/>
    <w:rsid w:val="150C260B"/>
    <w:rsid w:val="15231C8E"/>
    <w:rsid w:val="152C17BB"/>
    <w:rsid w:val="15357DDE"/>
    <w:rsid w:val="15434C6B"/>
    <w:rsid w:val="15484278"/>
    <w:rsid w:val="15517BF9"/>
    <w:rsid w:val="155B73C6"/>
    <w:rsid w:val="156F4137"/>
    <w:rsid w:val="157D6927"/>
    <w:rsid w:val="15A3495A"/>
    <w:rsid w:val="15BA32E6"/>
    <w:rsid w:val="16097A74"/>
    <w:rsid w:val="160C7D6D"/>
    <w:rsid w:val="165068EF"/>
    <w:rsid w:val="165504D6"/>
    <w:rsid w:val="165661E8"/>
    <w:rsid w:val="165825FF"/>
    <w:rsid w:val="166D0106"/>
    <w:rsid w:val="166F6F6C"/>
    <w:rsid w:val="16714FDF"/>
    <w:rsid w:val="168025CE"/>
    <w:rsid w:val="16A256AC"/>
    <w:rsid w:val="16AB5F82"/>
    <w:rsid w:val="16B0015F"/>
    <w:rsid w:val="16B01AE5"/>
    <w:rsid w:val="16CA3DBB"/>
    <w:rsid w:val="16D93D9D"/>
    <w:rsid w:val="16E16DD5"/>
    <w:rsid w:val="170E28DF"/>
    <w:rsid w:val="17506CA5"/>
    <w:rsid w:val="17590A23"/>
    <w:rsid w:val="177015E4"/>
    <w:rsid w:val="17751A7A"/>
    <w:rsid w:val="177D116D"/>
    <w:rsid w:val="179C2D2E"/>
    <w:rsid w:val="17B116D2"/>
    <w:rsid w:val="17B3465C"/>
    <w:rsid w:val="17C26484"/>
    <w:rsid w:val="17C4040A"/>
    <w:rsid w:val="17E448A8"/>
    <w:rsid w:val="17FA0778"/>
    <w:rsid w:val="182A5635"/>
    <w:rsid w:val="1834578D"/>
    <w:rsid w:val="183C0EE5"/>
    <w:rsid w:val="183C36B3"/>
    <w:rsid w:val="184E46AE"/>
    <w:rsid w:val="188E1DA8"/>
    <w:rsid w:val="189E2882"/>
    <w:rsid w:val="18D214B3"/>
    <w:rsid w:val="18D52B4E"/>
    <w:rsid w:val="190F1A33"/>
    <w:rsid w:val="1912455C"/>
    <w:rsid w:val="19124B88"/>
    <w:rsid w:val="19320C9E"/>
    <w:rsid w:val="194C4682"/>
    <w:rsid w:val="19620EE8"/>
    <w:rsid w:val="19694BB0"/>
    <w:rsid w:val="19906C3A"/>
    <w:rsid w:val="19A210FF"/>
    <w:rsid w:val="19BC6D2F"/>
    <w:rsid w:val="19CD49E1"/>
    <w:rsid w:val="19D40C9F"/>
    <w:rsid w:val="19E10353"/>
    <w:rsid w:val="19E971CE"/>
    <w:rsid w:val="1A093625"/>
    <w:rsid w:val="1A1E2270"/>
    <w:rsid w:val="1A433143"/>
    <w:rsid w:val="1A462F25"/>
    <w:rsid w:val="1A5432CE"/>
    <w:rsid w:val="1A5C1743"/>
    <w:rsid w:val="1A973FE3"/>
    <w:rsid w:val="1AA8145F"/>
    <w:rsid w:val="1AAD2D4B"/>
    <w:rsid w:val="1AB65631"/>
    <w:rsid w:val="1AB87DB2"/>
    <w:rsid w:val="1B0A4629"/>
    <w:rsid w:val="1B1148DA"/>
    <w:rsid w:val="1B1767DB"/>
    <w:rsid w:val="1B1D5B0C"/>
    <w:rsid w:val="1B25412A"/>
    <w:rsid w:val="1B2A39E7"/>
    <w:rsid w:val="1B2D3BE9"/>
    <w:rsid w:val="1B6433E4"/>
    <w:rsid w:val="1B795D21"/>
    <w:rsid w:val="1B8801EB"/>
    <w:rsid w:val="1B93180A"/>
    <w:rsid w:val="1BAF1FE6"/>
    <w:rsid w:val="1BBB420C"/>
    <w:rsid w:val="1BD54D09"/>
    <w:rsid w:val="1C180D21"/>
    <w:rsid w:val="1C267EF8"/>
    <w:rsid w:val="1C3C0A0A"/>
    <w:rsid w:val="1C534448"/>
    <w:rsid w:val="1C5A1C75"/>
    <w:rsid w:val="1C5B653F"/>
    <w:rsid w:val="1C5E1813"/>
    <w:rsid w:val="1C64044D"/>
    <w:rsid w:val="1C6E5335"/>
    <w:rsid w:val="1C71538F"/>
    <w:rsid w:val="1C743C2F"/>
    <w:rsid w:val="1C783335"/>
    <w:rsid w:val="1C7A4648"/>
    <w:rsid w:val="1C7A6D30"/>
    <w:rsid w:val="1CD124A8"/>
    <w:rsid w:val="1CD76FCE"/>
    <w:rsid w:val="1CD85A39"/>
    <w:rsid w:val="1CD951CA"/>
    <w:rsid w:val="1CE16A1F"/>
    <w:rsid w:val="1CE40701"/>
    <w:rsid w:val="1CED7C0D"/>
    <w:rsid w:val="1CF477F8"/>
    <w:rsid w:val="1CFD009B"/>
    <w:rsid w:val="1D146764"/>
    <w:rsid w:val="1D2B43BE"/>
    <w:rsid w:val="1D3C4CE2"/>
    <w:rsid w:val="1D3E5B18"/>
    <w:rsid w:val="1D4F5373"/>
    <w:rsid w:val="1D567831"/>
    <w:rsid w:val="1D5C222D"/>
    <w:rsid w:val="1D6E73DD"/>
    <w:rsid w:val="1D72253A"/>
    <w:rsid w:val="1D7238DD"/>
    <w:rsid w:val="1D7E7410"/>
    <w:rsid w:val="1D8179B9"/>
    <w:rsid w:val="1D870AAF"/>
    <w:rsid w:val="1D906E2D"/>
    <w:rsid w:val="1D9F25FC"/>
    <w:rsid w:val="1DA73D14"/>
    <w:rsid w:val="1DB41D35"/>
    <w:rsid w:val="1DC36CDD"/>
    <w:rsid w:val="1DCC05F6"/>
    <w:rsid w:val="1DCD3AEC"/>
    <w:rsid w:val="1DE02D4E"/>
    <w:rsid w:val="1DF15840"/>
    <w:rsid w:val="1DFB4190"/>
    <w:rsid w:val="1E07780D"/>
    <w:rsid w:val="1E1A6321"/>
    <w:rsid w:val="1E327698"/>
    <w:rsid w:val="1E3B0DA8"/>
    <w:rsid w:val="1E565293"/>
    <w:rsid w:val="1E6233A2"/>
    <w:rsid w:val="1E6D3E0B"/>
    <w:rsid w:val="1E8D589D"/>
    <w:rsid w:val="1E957549"/>
    <w:rsid w:val="1EAB6B01"/>
    <w:rsid w:val="1EB54DBA"/>
    <w:rsid w:val="1ECA4B87"/>
    <w:rsid w:val="1EE47602"/>
    <w:rsid w:val="1F04690F"/>
    <w:rsid w:val="1F126CEA"/>
    <w:rsid w:val="1F1B7A5C"/>
    <w:rsid w:val="1F2828DA"/>
    <w:rsid w:val="1F374D6C"/>
    <w:rsid w:val="1F490EAE"/>
    <w:rsid w:val="1F59377E"/>
    <w:rsid w:val="1F6801EE"/>
    <w:rsid w:val="1F6A3995"/>
    <w:rsid w:val="1F6F567A"/>
    <w:rsid w:val="1F731264"/>
    <w:rsid w:val="1F837BA6"/>
    <w:rsid w:val="1FB172E5"/>
    <w:rsid w:val="1FBF3A8F"/>
    <w:rsid w:val="1FCC1F43"/>
    <w:rsid w:val="1FD0063A"/>
    <w:rsid w:val="1FF04D62"/>
    <w:rsid w:val="200F7690"/>
    <w:rsid w:val="2059713F"/>
    <w:rsid w:val="20695B39"/>
    <w:rsid w:val="20727DC6"/>
    <w:rsid w:val="207A402E"/>
    <w:rsid w:val="20B27F09"/>
    <w:rsid w:val="20BB5DCC"/>
    <w:rsid w:val="20BC60D4"/>
    <w:rsid w:val="20CB5036"/>
    <w:rsid w:val="20E90896"/>
    <w:rsid w:val="21394DC8"/>
    <w:rsid w:val="2142440A"/>
    <w:rsid w:val="21793098"/>
    <w:rsid w:val="217F7880"/>
    <w:rsid w:val="218822CF"/>
    <w:rsid w:val="21931DA4"/>
    <w:rsid w:val="21947825"/>
    <w:rsid w:val="21B84903"/>
    <w:rsid w:val="21D90A7A"/>
    <w:rsid w:val="220C6707"/>
    <w:rsid w:val="22125CE6"/>
    <w:rsid w:val="221A5314"/>
    <w:rsid w:val="223B313C"/>
    <w:rsid w:val="22464AF0"/>
    <w:rsid w:val="2260127A"/>
    <w:rsid w:val="22616603"/>
    <w:rsid w:val="226F4D40"/>
    <w:rsid w:val="22786657"/>
    <w:rsid w:val="227E6665"/>
    <w:rsid w:val="22994365"/>
    <w:rsid w:val="229F1979"/>
    <w:rsid w:val="22B212A5"/>
    <w:rsid w:val="22C056B0"/>
    <w:rsid w:val="22C83A6E"/>
    <w:rsid w:val="22DC546B"/>
    <w:rsid w:val="22E551F1"/>
    <w:rsid w:val="22F36497"/>
    <w:rsid w:val="232D44C2"/>
    <w:rsid w:val="233F4112"/>
    <w:rsid w:val="234E7E7B"/>
    <w:rsid w:val="23527B4D"/>
    <w:rsid w:val="237837FF"/>
    <w:rsid w:val="23875AB3"/>
    <w:rsid w:val="2391084C"/>
    <w:rsid w:val="23977044"/>
    <w:rsid w:val="23A25FD7"/>
    <w:rsid w:val="23AB7AD7"/>
    <w:rsid w:val="23B95768"/>
    <w:rsid w:val="23BE1434"/>
    <w:rsid w:val="23EE7EB7"/>
    <w:rsid w:val="23F610CF"/>
    <w:rsid w:val="24251FA0"/>
    <w:rsid w:val="245506DA"/>
    <w:rsid w:val="245E54C2"/>
    <w:rsid w:val="246747AC"/>
    <w:rsid w:val="24681BF0"/>
    <w:rsid w:val="24870DFE"/>
    <w:rsid w:val="24882A8E"/>
    <w:rsid w:val="248979FB"/>
    <w:rsid w:val="248E2C38"/>
    <w:rsid w:val="24921A0F"/>
    <w:rsid w:val="24A93AE7"/>
    <w:rsid w:val="24AD30FB"/>
    <w:rsid w:val="24BA28C5"/>
    <w:rsid w:val="24D062B7"/>
    <w:rsid w:val="24D22F79"/>
    <w:rsid w:val="24D47C87"/>
    <w:rsid w:val="24F44286"/>
    <w:rsid w:val="24FB7C4A"/>
    <w:rsid w:val="250D1B73"/>
    <w:rsid w:val="252E507C"/>
    <w:rsid w:val="25317132"/>
    <w:rsid w:val="25547D00"/>
    <w:rsid w:val="25734E49"/>
    <w:rsid w:val="25A845F0"/>
    <w:rsid w:val="25B0130A"/>
    <w:rsid w:val="25B40790"/>
    <w:rsid w:val="25B828AF"/>
    <w:rsid w:val="25CE0E70"/>
    <w:rsid w:val="25D638DA"/>
    <w:rsid w:val="25F82E36"/>
    <w:rsid w:val="2604196A"/>
    <w:rsid w:val="26234121"/>
    <w:rsid w:val="262A1E7D"/>
    <w:rsid w:val="263017A6"/>
    <w:rsid w:val="26386EB5"/>
    <w:rsid w:val="264B187A"/>
    <w:rsid w:val="265107ED"/>
    <w:rsid w:val="26542D0A"/>
    <w:rsid w:val="26547F0D"/>
    <w:rsid w:val="26565B9B"/>
    <w:rsid w:val="266410F0"/>
    <w:rsid w:val="26822C5C"/>
    <w:rsid w:val="268911A2"/>
    <w:rsid w:val="268B4ADE"/>
    <w:rsid w:val="269967AB"/>
    <w:rsid w:val="26A57A9F"/>
    <w:rsid w:val="26AA4E94"/>
    <w:rsid w:val="26B35144"/>
    <w:rsid w:val="26CA43A1"/>
    <w:rsid w:val="26D40D8E"/>
    <w:rsid w:val="26DE3BB8"/>
    <w:rsid w:val="26E0491E"/>
    <w:rsid w:val="26EE736E"/>
    <w:rsid w:val="26F75FF0"/>
    <w:rsid w:val="26F7797C"/>
    <w:rsid w:val="26F92EED"/>
    <w:rsid w:val="26FC49EC"/>
    <w:rsid w:val="26FD2A95"/>
    <w:rsid w:val="270E3E0F"/>
    <w:rsid w:val="271C6EE7"/>
    <w:rsid w:val="27460FEA"/>
    <w:rsid w:val="274B3C0B"/>
    <w:rsid w:val="27504E71"/>
    <w:rsid w:val="275D4CA2"/>
    <w:rsid w:val="279C201D"/>
    <w:rsid w:val="27A724BB"/>
    <w:rsid w:val="27B04063"/>
    <w:rsid w:val="27B512DA"/>
    <w:rsid w:val="27B644DE"/>
    <w:rsid w:val="27C7615B"/>
    <w:rsid w:val="27D05CDF"/>
    <w:rsid w:val="27E37C2A"/>
    <w:rsid w:val="27ED098E"/>
    <w:rsid w:val="27F40AF2"/>
    <w:rsid w:val="282865CC"/>
    <w:rsid w:val="28470438"/>
    <w:rsid w:val="28554C2D"/>
    <w:rsid w:val="287326EC"/>
    <w:rsid w:val="287547B1"/>
    <w:rsid w:val="287A4CD8"/>
    <w:rsid w:val="287B1583"/>
    <w:rsid w:val="288C1992"/>
    <w:rsid w:val="288E2F16"/>
    <w:rsid w:val="288E6D07"/>
    <w:rsid w:val="28D20C76"/>
    <w:rsid w:val="28F60D1D"/>
    <w:rsid w:val="29071040"/>
    <w:rsid w:val="293911E1"/>
    <w:rsid w:val="294E53E6"/>
    <w:rsid w:val="29511A82"/>
    <w:rsid w:val="295D5626"/>
    <w:rsid w:val="296C4236"/>
    <w:rsid w:val="298C334B"/>
    <w:rsid w:val="298C63DB"/>
    <w:rsid w:val="29A966AB"/>
    <w:rsid w:val="29AC1AAB"/>
    <w:rsid w:val="29B76477"/>
    <w:rsid w:val="29E14F3E"/>
    <w:rsid w:val="2A055081"/>
    <w:rsid w:val="2A1B3A43"/>
    <w:rsid w:val="2A2333FB"/>
    <w:rsid w:val="2A79654A"/>
    <w:rsid w:val="2A882842"/>
    <w:rsid w:val="2A892251"/>
    <w:rsid w:val="2AAF0E31"/>
    <w:rsid w:val="2ADF5DC8"/>
    <w:rsid w:val="2B1419BB"/>
    <w:rsid w:val="2B1C5100"/>
    <w:rsid w:val="2B3247EE"/>
    <w:rsid w:val="2B38184A"/>
    <w:rsid w:val="2B4B1F4F"/>
    <w:rsid w:val="2B5A2551"/>
    <w:rsid w:val="2B5C23A9"/>
    <w:rsid w:val="2B5C64EE"/>
    <w:rsid w:val="2B650475"/>
    <w:rsid w:val="2B6D13EE"/>
    <w:rsid w:val="2B7370C5"/>
    <w:rsid w:val="2B783A59"/>
    <w:rsid w:val="2B7D1D70"/>
    <w:rsid w:val="2B964E7F"/>
    <w:rsid w:val="2B9D661C"/>
    <w:rsid w:val="2BB62794"/>
    <w:rsid w:val="2BB90411"/>
    <w:rsid w:val="2BEC415C"/>
    <w:rsid w:val="2BF1440D"/>
    <w:rsid w:val="2BFB7850"/>
    <w:rsid w:val="2C255569"/>
    <w:rsid w:val="2C364505"/>
    <w:rsid w:val="2C570D4D"/>
    <w:rsid w:val="2C763616"/>
    <w:rsid w:val="2C7D03EE"/>
    <w:rsid w:val="2CB950CE"/>
    <w:rsid w:val="2CB95FD8"/>
    <w:rsid w:val="2CD26C29"/>
    <w:rsid w:val="2CEC544D"/>
    <w:rsid w:val="2CF26726"/>
    <w:rsid w:val="2D02732F"/>
    <w:rsid w:val="2D0E6EC7"/>
    <w:rsid w:val="2D2D5EEF"/>
    <w:rsid w:val="2D526557"/>
    <w:rsid w:val="2D5E4A46"/>
    <w:rsid w:val="2D6503F3"/>
    <w:rsid w:val="2D65409D"/>
    <w:rsid w:val="2D8F6E34"/>
    <w:rsid w:val="2D955A8A"/>
    <w:rsid w:val="2D9F7221"/>
    <w:rsid w:val="2DA3312E"/>
    <w:rsid w:val="2DA66DA5"/>
    <w:rsid w:val="2DB41558"/>
    <w:rsid w:val="2DDF62AB"/>
    <w:rsid w:val="2DE05024"/>
    <w:rsid w:val="2DE927E2"/>
    <w:rsid w:val="2DEA2C4D"/>
    <w:rsid w:val="2DFB2A80"/>
    <w:rsid w:val="2DFF6526"/>
    <w:rsid w:val="2E09510C"/>
    <w:rsid w:val="2E1741DC"/>
    <w:rsid w:val="2E1A50CC"/>
    <w:rsid w:val="2E25508F"/>
    <w:rsid w:val="2E2F17E1"/>
    <w:rsid w:val="2E6C4768"/>
    <w:rsid w:val="2E775ECA"/>
    <w:rsid w:val="2E86285E"/>
    <w:rsid w:val="2E8A193F"/>
    <w:rsid w:val="2E8E2B8E"/>
    <w:rsid w:val="2E971C21"/>
    <w:rsid w:val="2E994839"/>
    <w:rsid w:val="2EA510CD"/>
    <w:rsid w:val="2EA52D61"/>
    <w:rsid w:val="2EA96B32"/>
    <w:rsid w:val="2EC9436E"/>
    <w:rsid w:val="2ED15F5E"/>
    <w:rsid w:val="2ED66B53"/>
    <w:rsid w:val="2ED83F0A"/>
    <w:rsid w:val="2F21294B"/>
    <w:rsid w:val="2F3132E3"/>
    <w:rsid w:val="2F414B7F"/>
    <w:rsid w:val="2F4407A8"/>
    <w:rsid w:val="2F4A7E80"/>
    <w:rsid w:val="2F4F7B96"/>
    <w:rsid w:val="2F61025A"/>
    <w:rsid w:val="2F6E7FBB"/>
    <w:rsid w:val="2F8534A0"/>
    <w:rsid w:val="2F8564F9"/>
    <w:rsid w:val="2F893A21"/>
    <w:rsid w:val="2F8C63BA"/>
    <w:rsid w:val="2FBD186E"/>
    <w:rsid w:val="2FBE7A1B"/>
    <w:rsid w:val="2FCE6D7B"/>
    <w:rsid w:val="2FD5243B"/>
    <w:rsid w:val="2FF54F3D"/>
    <w:rsid w:val="30070FF3"/>
    <w:rsid w:val="30383D63"/>
    <w:rsid w:val="304E11AC"/>
    <w:rsid w:val="30897460"/>
    <w:rsid w:val="30B30A31"/>
    <w:rsid w:val="30C4423A"/>
    <w:rsid w:val="30FF11E8"/>
    <w:rsid w:val="31080D88"/>
    <w:rsid w:val="310F591C"/>
    <w:rsid w:val="311C2889"/>
    <w:rsid w:val="311F19CB"/>
    <w:rsid w:val="313C60A7"/>
    <w:rsid w:val="31835AC1"/>
    <w:rsid w:val="319626DB"/>
    <w:rsid w:val="31AE0E86"/>
    <w:rsid w:val="31BC7B2F"/>
    <w:rsid w:val="31C46491"/>
    <w:rsid w:val="31D22686"/>
    <w:rsid w:val="31D47F91"/>
    <w:rsid w:val="31DA35B5"/>
    <w:rsid w:val="32191807"/>
    <w:rsid w:val="321F26E1"/>
    <w:rsid w:val="32241C63"/>
    <w:rsid w:val="32250FF3"/>
    <w:rsid w:val="32510A9A"/>
    <w:rsid w:val="325C5583"/>
    <w:rsid w:val="32686AE3"/>
    <w:rsid w:val="32793300"/>
    <w:rsid w:val="327B737F"/>
    <w:rsid w:val="327F3111"/>
    <w:rsid w:val="329B222A"/>
    <w:rsid w:val="329F4B0E"/>
    <w:rsid w:val="32E26388"/>
    <w:rsid w:val="32FB081C"/>
    <w:rsid w:val="330F7E59"/>
    <w:rsid w:val="33462BED"/>
    <w:rsid w:val="335027DC"/>
    <w:rsid w:val="33636689"/>
    <w:rsid w:val="33915228"/>
    <w:rsid w:val="339E02A1"/>
    <w:rsid w:val="33A0325F"/>
    <w:rsid w:val="33AC2ED1"/>
    <w:rsid w:val="33AF2244"/>
    <w:rsid w:val="33B45F61"/>
    <w:rsid w:val="33F15040"/>
    <w:rsid w:val="34211BE6"/>
    <w:rsid w:val="34226C90"/>
    <w:rsid w:val="34346D8D"/>
    <w:rsid w:val="34655B44"/>
    <w:rsid w:val="348F625E"/>
    <w:rsid w:val="34A57936"/>
    <w:rsid w:val="34B11082"/>
    <w:rsid w:val="34BB33DC"/>
    <w:rsid w:val="34C67C22"/>
    <w:rsid w:val="34CA7E02"/>
    <w:rsid w:val="34DC77C8"/>
    <w:rsid w:val="35027C5A"/>
    <w:rsid w:val="350B7664"/>
    <w:rsid w:val="35143FCA"/>
    <w:rsid w:val="3530520A"/>
    <w:rsid w:val="35597E1A"/>
    <w:rsid w:val="355B5B18"/>
    <w:rsid w:val="356F6699"/>
    <w:rsid w:val="35777829"/>
    <w:rsid w:val="35843503"/>
    <w:rsid w:val="359F7922"/>
    <w:rsid w:val="35B73B1C"/>
    <w:rsid w:val="35B90FB5"/>
    <w:rsid w:val="35EC7A58"/>
    <w:rsid w:val="36063A32"/>
    <w:rsid w:val="360D784B"/>
    <w:rsid w:val="36174CCC"/>
    <w:rsid w:val="362430DF"/>
    <w:rsid w:val="36272C75"/>
    <w:rsid w:val="36331A04"/>
    <w:rsid w:val="363755A8"/>
    <w:rsid w:val="36522F6A"/>
    <w:rsid w:val="36553EB0"/>
    <w:rsid w:val="366D50CC"/>
    <w:rsid w:val="36782A6C"/>
    <w:rsid w:val="367A695F"/>
    <w:rsid w:val="36855D59"/>
    <w:rsid w:val="3692485B"/>
    <w:rsid w:val="369F278C"/>
    <w:rsid w:val="36DA0DBF"/>
    <w:rsid w:val="36E42DCF"/>
    <w:rsid w:val="36F34F20"/>
    <w:rsid w:val="36FC0057"/>
    <w:rsid w:val="370804E8"/>
    <w:rsid w:val="371605F1"/>
    <w:rsid w:val="372D78C6"/>
    <w:rsid w:val="37332062"/>
    <w:rsid w:val="374F7CC0"/>
    <w:rsid w:val="3753236C"/>
    <w:rsid w:val="375D5B8A"/>
    <w:rsid w:val="375E06E0"/>
    <w:rsid w:val="37881FC9"/>
    <w:rsid w:val="37997E71"/>
    <w:rsid w:val="37A26872"/>
    <w:rsid w:val="37B51C1E"/>
    <w:rsid w:val="37CF6E31"/>
    <w:rsid w:val="37D77103"/>
    <w:rsid w:val="37DA443A"/>
    <w:rsid w:val="37DE115B"/>
    <w:rsid w:val="37F0592D"/>
    <w:rsid w:val="37FD037D"/>
    <w:rsid w:val="3811663D"/>
    <w:rsid w:val="3831110E"/>
    <w:rsid w:val="38335695"/>
    <w:rsid w:val="38590D81"/>
    <w:rsid w:val="38741436"/>
    <w:rsid w:val="387C2D2C"/>
    <w:rsid w:val="38821943"/>
    <w:rsid w:val="3888131E"/>
    <w:rsid w:val="38A96204"/>
    <w:rsid w:val="38DE6143"/>
    <w:rsid w:val="38F22CEC"/>
    <w:rsid w:val="38FA5446"/>
    <w:rsid w:val="38FF73C0"/>
    <w:rsid w:val="3911492F"/>
    <w:rsid w:val="396C3704"/>
    <w:rsid w:val="39764653"/>
    <w:rsid w:val="398C7258"/>
    <w:rsid w:val="39A940F4"/>
    <w:rsid w:val="39BC49C0"/>
    <w:rsid w:val="39C75357"/>
    <w:rsid w:val="39D17DCB"/>
    <w:rsid w:val="39DA680C"/>
    <w:rsid w:val="39DE6BE3"/>
    <w:rsid w:val="39ED2528"/>
    <w:rsid w:val="39F325BD"/>
    <w:rsid w:val="3A107EA8"/>
    <w:rsid w:val="3A2E6AB6"/>
    <w:rsid w:val="3A5B0DCD"/>
    <w:rsid w:val="3A612AA5"/>
    <w:rsid w:val="3A7E31BB"/>
    <w:rsid w:val="3A8E23CA"/>
    <w:rsid w:val="3A97173D"/>
    <w:rsid w:val="3AA0062D"/>
    <w:rsid w:val="3AA9470A"/>
    <w:rsid w:val="3AB33C98"/>
    <w:rsid w:val="3ABA1196"/>
    <w:rsid w:val="3ACA59D7"/>
    <w:rsid w:val="3ACF03E4"/>
    <w:rsid w:val="3ADE6548"/>
    <w:rsid w:val="3AFD61C5"/>
    <w:rsid w:val="3B380D7F"/>
    <w:rsid w:val="3B464C2B"/>
    <w:rsid w:val="3B5F5129"/>
    <w:rsid w:val="3B766853"/>
    <w:rsid w:val="3B7F7A29"/>
    <w:rsid w:val="3B934559"/>
    <w:rsid w:val="3B9C4E8D"/>
    <w:rsid w:val="3BC70832"/>
    <w:rsid w:val="3BD53C32"/>
    <w:rsid w:val="3C0E6663"/>
    <w:rsid w:val="3C1319F8"/>
    <w:rsid w:val="3C1F4265"/>
    <w:rsid w:val="3C421289"/>
    <w:rsid w:val="3C671FD0"/>
    <w:rsid w:val="3C673579"/>
    <w:rsid w:val="3C742D5D"/>
    <w:rsid w:val="3C794B6C"/>
    <w:rsid w:val="3C7A41A2"/>
    <w:rsid w:val="3CAB7EE7"/>
    <w:rsid w:val="3CAD56F9"/>
    <w:rsid w:val="3CD8349C"/>
    <w:rsid w:val="3CDB28B7"/>
    <w:rsid w:val="3CEA1111"/>
    <w:rsid w:val="3CF16874"/>
    <w:rsid w:val="3CFA0E7F"/>
    <w:rsid w:val="3D0465DB"/>
    <w:rsid w:val="3D284C6C"/>
    <w:rsid w:val="3D353DAD"/>
    <w:rsid w:val="3D391BD4"/>
    <w:rsid w:val="3D4448A7"/>
    <w:rsid w:val="3D5129B5"/>
    <w:rsid w:val="3D7311DF"/>
    <w:rsid w:val="3D796104"/>
    <w:rsid w:val="3D7D49E3"/>
    <w:rsid w:val="3D8C63FF"/>
    <w:rsid w:val="3D9220DC"/>
    <w:rsid w:val="3DB51316"/>
    <w:rsid w:val="3DC42773"/>
    <w:rsid w:val="3DC50392"/>
    <w:rsid w:val="3DC56C43"/>
    <w:rsid w:val="3DC609C0"/>
    <w:rsid w:val="3E096415"/>
    <w:rsid w:val="3E24085D"/>
    <w:rsid w:val="3E244922"/>
    <w:rsid w:val="3E332268"/>
    <w:rsid w:val="3E3C23BF"/>
    <w:rsid w:val="3E504437"/>
    <w:rsid w:val="3E5977B7"/>
    <w:rsid w:val="3E6B17DE"/>
    <w:rsid w:val="3E7C58F8"/>
    <w:rsid w:val="3E8C014F"/>
    <w:rsid w:val="3E943FF6"/>
    <w:rsid w:val="3EC04082"/>
    <w:rsid w:val="3EC92A43"/>
    <w:rsid w:val="3EE4501C"/>
    <w:rsid w:val="3EEB6C79"/>
    <w:rsid w:val="3EF22B04"/>
    <w:rsid w:val="3F32539F"/>
    <w:rsid w:val="3F3512C1"/>
    <w:rsid w:val="3F5153F5"/>
    <w:rsid w:val="3F6815C7"/>
    <w:rsid w:val="3F6A6B6E"/>
    <w:rsid w:val="3F721C73"/>
    <w:rsid w:val="3F744634"/>
    <w:rsid w:val="3F865FB9"/>
    <w:rsid w:val="3F9D5252"/>
    <w:rsid w:val="3FAA64EC"/>
    <w:rsid w:val="3FC41F75"/>
    <w:rsid w:val="3FC57D29"/>
    <w:rsid w:val="3FCE0059"/>
    <w:rsid w:val="3FFF66D6"/>
    <w:rsid w:val="400A1100"/>
    <w:rsid w:val="40101BA0"/>
    <w:rsid w:val="40201565"/>
    <w:rsid w:val="402C10E2"/>
    <w:rsid w:val="402E5E08"/>
    <w:rsid w:val="404212CB"/>
    <w:rsid w:val="4046044D"/>
    <w:rsid w:val="404A21CD"/>
    <w:rsid w:val="40850142"/>
    <w:rsid w:val="408A79EB"/>
    <w:rsid w:val="40A03EF5"/>
    <w:rsid w:val="40C65501"/>
    <w:rsid w:val="40CF4F6F"/>
    <w:rsid w:val="40D01062"/>
    <w:rsid w:val="40F45D9F"/>
    <w:rsid w:val="40F75C70"/>
    <w:rsid w:val="4112048A"/>
    <w:rsid w:val="4126794B"/>
    <w:rsid w:val="41444390"/>
    <w:rsid w:val="416635EA"/>
    <w:rsid w:val="416A281A"/>
    <w:rsid w:val="41C5157E"/>
    <w:rsid w:val="41DF2926"/>
    <w:rsid w:val="420A3CFE"/>
    <w:rsid w:val="42217D4B"/>
    <w:rsid w:val="42547312"/>
    <w:rsid w:val="42550E51"/>
    <w:rsid w:val="425E6F71"/>
    <w:rsid w:val="426B1A8E"/>
    <w:rsid w:val="42840928"/>
    <w:rsid w:val="42B761E7"/>
    <w:rsid w:val="42B80CEB"/>
    <w:rsid w:val="42B84786"/>
    <w:rsid w:val="42BE6861"/>
    <w:rsid w:val="42CC6F12"/>
    <w:rsid w:val="42DD5AB1"/>
    <w:rsid w:val="42ED594B"/>
    <w:rsid w:val="42F5274E"/>
    <w:rsid w:val="42F76469"/>
    <w:rsid w:val="42FC5D8C"/>
    <w:rsid w:val="431A3DC9"/>
    <w:rsid w:val="43436C10"/>
    <w:rsid w:val="43820D98"/>
    <w:rsid w:val="43836B16"/>
    <w:rsid w:val="438D72E3"/>
    <w:rsid w:val="438F3626"/>
    <w:rsid w:val="4396183F"/>
    <w:rsid w:val="439953B0"/>
    <w:rsid w:val="43DF508D"/>
    <w:rsid w:val="43F70C8D"/>
    <w:rsid w:val="44187F50"/>
    <w:rsid w:val="44212C40"/>
    <w:rsid w:val="44272582"/>
    <w:rsid w:val="443D0E57"/>
    <w:rsid w:val="44513222"/>
    <w:rsid w:val="44845F14"/>
    <w:rsid w:val="449D1C49"/>
    <w:rsid w:val="44B760A0"/>
    <w:rsid w:val="44C476A3"/>
    <w:rsid w:val="44CC3073"/>
    <w:rsid w:val="44D011FE"/>
    <w:rsid w:val="44E41AA1"/>
    <w:rsid w:val="44F0502E"/>
    <w:rsid w:val="4520279C"/>
    <w:rsid w:val="45554DA0"/>
    <w:rsid w:val="45643FE4"/>
    <w:rsid w:val="458B0C58"/>
    <w:rsid w:val="458C002C"/>
    <w:rsid w:val="458F1011"/>
    <w:rsid w:val="45A5782E"/>
    <w:rsid w:val="45BB0402"/>
    <w:rsid w:val="45C06C86"/>
    <w:rsid w:val="45C121E3"/>
    <w:rsid w:val="45C43104"/>
    <w:rsid w:val="45D66960"/>
    <w:rsid w:val="45F92C50"/>
    <w:rsid w:val="460F6ECC"/>
    <w:rsid w:val="461F0C23"/>
    <w:rsid w:val="4659632D"/>
    <w:rsid w:val="466C3A48"/>
    <w:rsid w:val="466E62E7"/>
    <w:rsid w:val="46716473"/>
    <w:rsid w:val="46731B12"/>
    <w:rsid w:val="46876E0E"/>
    <w:rsid w:val="469965DF"/>
    <w:rsid w:val="46A217AA"/>
    <w:rsid w:val="46A65411"/>
    <w:rsid w:val="46C57D82"/>
    <w:rsid w:val="46C80181"/>
    <w:rsid w:val="46CB1954"/>
    <w:rsid w:val="46E87FE2"/>
    <w:rsid w:val="46EB3644"/>
    <w:rsid w:val="4706624D"/>
    <w:rsid w:val="47107E79"/>
    <w:rsid w:val="47113054"/>
    <w:rsid w:val="471419B2"/>
    <w:rsid w:val="47167E35"/>
    <w:rsid w:val="47466C5E"/>
    <w:rsid w:val="477A7735"/>
    <w:rsid w:val="479A37BA"/>
    <w:rsid w:val="47B200D0"/>
    <w:rsid w:val="47BD7A36"/>
    <w:rsid w:val="47D95F29"/>
    <w:rsid w:val="47DC5B6D"/>
    <w:rsid w:val="47EF51EB"/>
    <w:rsid w:val="47F00216"/>
    <w:rsid w:val="48025CB8"/>
    <w:rsid w:val="480C2F4C"/>
    <w:rsid w:val="48214270"/>
    <w:rsid w:val="48272E50"/>
    <w:rsid w:val="482C0264"/>
    <w:rsid w:val="484B1829"/>
    <w:rsid w:val="48501334"/>
    <w:rsid w:val="486A21FF"/>
    <w:rsid w:val="486A7E1B"/>
    <w:rsid w:val="486E48A4"/>
    <w:rsid w:val="48770F3F"/>
    <w:rsid w:val="488D1DE7"/>
    <w:rsid w:val="48990680"/>
    <w:rsid w:val="489A6476"/>
    <w:rsid w:val="48BB66A4"/>
    <w:rsid w:val="48D24E97"/>
    <w:rsid w:val="48F07DB8"/>
    <w:rsid w:val="48F13F98"/>
    <w:rsid w:val="491B34B9"/>
    <w:rsid w:val="49342F0D"/>
    <w:rsid w:val="4958581D"/>
    <w:rsid w:val="49624302"/>
    <w:rsid w:val="49A70900"/>
    <w:rsid w:val="49BD38C1"/>
    <w:rsid w:val="4A2D5B25"/>
    <w:rsid w:val="4A315785"/>
    <w:rsid w:val="4A3B6052"/>
    <w:rsid w:val="4A3E02E2"/>
    <w:rsid w:val="4A4F3C1F"/>
    <w:rsid w:val="4A8E7D05"/>
    <w:rsid w:val="4A8F6D1A"/>
    <w:rsid w:val="4A9C5E8B"/>
    <w:rsid w:val="4ABC663F"/>
    <w:rsid w:val="4AC07A2C"/>
    <w:rsid w:val="4AC5136F"/>
    <w:rsid w:val="4ACB0324"/>
    <w:rsid w:val="4AD54A57"/>
    <w:rsid w:val="4AD56CD4"/>
    <w:rsid w:val="4B0401B7"/>
    <w:rsid w:val="4B0B0804"/>
    <w:rsid w:val="4B4A029B"/>
    <w:rsid w:val="4B4C3037"/>
    <w:rsid w:val="4B7C6F83"/>
    <w:rsid w:val="4B8134BC"/>
    <w:rsid w:val="4B94388F"/>
    <w:rsid w:val="4B952198"/>
    <w:rsid w:val="4B9623A2"/>
    <w:rsid w:val="4B9F01F6"/>
    <w:rsid w:val="4BA67844"/>
    <w:rsid w:val="4BCD5C88"/>
    <w:rsid w:val="4BD03190"/>
    <w:rsid w:val="4BF30430"/>
    <w:rsid w:val="4BF51ACF"/>
    <w:rsid w:val="4BF6262F"/>
    <w:rsid w:val="4C0E293C"/>
    <w:rsid w:val="4C270017"/>
    <w:rsid w:val="4C4C6DDF"/>
    <w:rsid w:val="4C7B05FC"/>
    <w:rsid w:val="4C7E21AC"/>
    <w:rsid w:val="4CBF3CBD"/>
    <w:rsid w:val="4CD37F36"/>
    <w:rsid w:val="4CDA412F"/>
    <w:rsid w:val="4CE1302B"/>
    <w:rsid w:val="4CE35F47"/>
    <w:rsid w:val="4D0A49D5"/>
    <w:rsid w:val="4D1C794B"/>
    <w:rsid w:val="4D403D66"/>
    <w:rsid w:val="4D4F0D57"/>
    <w:rsid w:val="4D521266"/>
    <w:rsid w:val="4D861C16"/>
    <w:rsid w:val="4D927D03"/>
    <w:rsid w:val="4D9F0745"/>
    <w:rsid w:val="4DA03329"/>
    <w:rsid w:val="4DBD6446"/>
    <w:rsid w:val="4DC0189A"/>
    <w:rsid w:val="4DD604A1"/>
    <w:rsid w:val="4DE1563D"/>
    <w:rsid w:val="4DEA4032"/>
    <w:rsid w:val="4DEA5356"/>
    <w:rsid w:val="4DEC4292"/>
    <w:rsid w:val="4DF919CD"/>
    <w:rsid w:val="4E0D0ED5"/>
    <w:rsid w:val="4E114CE7"/>
    <w:rsid w:val="4E1E2449"/>
    <w:rsid w:val="4E237520"/>
    <w:rsid w:val="4E257033"/>
    <w:rsid w:val="4E3000D1"/>
    <w:rsid w:val="4E473EAA"/>
    <w:rsid w:val="4E4A018B"/>
    <w:rsid w:val="4E505236"/>
    <w:rsid w:val="4E5E38F2"/>
    <w:rsid w:val="4E645C1C"/>
    <w:rsid w:val="4E6E4D7B"/>
    <w:rsid w:val="4E70144E"/>
    <w:rsid w:val="4E7054CB"/>
    <w:rsid w:val="4E782F1A"/>
    <w:rsid w:val="4E7A27A1"/>
    <w:rsid w:val="4E7C1BCB"/>
    <w:rsid w:val="4E9D1289"/>
    <w:rsid w:val="4EA57D3B"/>
    <w:rsid w:val="4EAD7325"/>
    <w:rsid w:val="4EB84DA0"/>
    <w:rsid w:val="4ECC7296"/>
    <w:rsid w:val="4ECE1395"/>
    <w:rsid w:val="4ED62C40"/>
    <w:rsid w:val="4EDE0154"/>
    <w:rsid w:val="4EFA0335"/>
    <w:rsid w:val="4EFE7E70"/>
    <w:rsid w:val="4F0903B4"/>
    <w:rsid w:val="4F223321"/>
    <w:rsid w:val="4F4824E3"/>
    <w:rsid w:val="4F681665"/>
    <w:rsid w:val="4F685554"/>
    <w:rsid w:val="4F8F781C"/>
    <w:rsid w:val="4F9C11AB"/>
    <w:rsid w:val="4FC91E56"/>
    <w:rsid w:val="4FD364B1"/>
    <w:rsid w:val="4FDF64DB"/>
    <w:rsid w:val="4FE368D1"/>
    <w:rsid w:val="4FF82D6E"/>
    <w:rsid w:val="500C403B"/>
    <w:rsid w:val="50144BB5"/>
    <w:rsid w:val="501E13EC"/>
    <w:rsid w:val="5023607C"/>
    <w:rsid w:val="503E0303"/>
    <w:rsid w:val="504D5A8D"/>
    <w:rsid w:val="50626182"/>
    <w:rsid w:val="507C65F4"/>
    <w:rsid w:val="50D103F0"/>
    <w:rsid w:val="50D74348"/>
    <w:rsid w:val="50FD7AEE"/>
    <w:rsid w:val="51100643"/>
    <w:rsid w:val="51192975"/>
    <w:rsid w:val="511E6F1C"/>
    <w:rsid w:val="5120233E"/>
    <w:rsid w:val="51390496"/>
    <w:rsid w:val="5153745D"/>
    <w:rsid w:val="515F0CAD"/>
    <w:rsid w:val="51897558"/>
    <w:rsid w:val="51944D9F"/>
    <w:rsid w:val="51EC19F3"/>
    <w:rsid w:val="51F03BFE"/>
    <w:rsid w:val="521E7560"/>
    <w:rsid w:val="522D123A"/>
    <w:rsid w:val="523C2146"/>
    <w:rsid w:val="524D3BFA"/>
    <w:rsid w:val="52531DA8"/>
    <w:rsid w:val="52536209"/>
    <w:rsid w:val="5262473A"/>
    <w:rsid w:val="52814197"/>
    <w:rsid w:val="52827096"/>
    <w:rsid w:val="528444EB"/>
    <w:rsid w:val="52864376"/>
    <w:rsid w:val="52A77BF8"/>
    <w:rsid w:val="52A86007"/>
    <w:rsid w:val="52B15956"/>
    <w:rsid w:val="52C47532"/>
    <w:rsid w:val="52D03650"/>
    <w:rsid w:val="52EE3C53"/>
    <w:rsid w:val="52F85552"/>
    <w:rsid w:val="530C6D22"/>
    <w:rsid w:val="53157E79"/>
    <w:rsid w:val="531A3C59"/>
    <w:rsid w:val="538A3C7D"/>
    <w:rsid w:val="53971C73"/>
    <w:rsid w:val="53A03E56"/>
    <w:rsid w:val="53A9778D"/>
    <w:rsid w:val="53BD196D"/>
    <w:rsid w:val="53D4759F"/>
    <w:rsid w:val="53E13FF1"/>
    <w:rsid w:val="53E84AAB"/>
    <w:rsid w:val="53F14CC0"/>
    <w:rsid w:val="53F727F0"/>
    <w:rsid w:val="53F838A2"/>
    <w:rsid w:val="53FE2659"/>
    <w:rsid w:val="54022953"/>
    <w:rsid w:val="54127780"/>
    <w:rsid w:val="54240E9F"/>
    <w:rsid w:val="546A5F6B"/>
    <w:rsid w:val="54785910"/>
    <w:rsid w:val="54967355"/>
    <w:rsid w:val="54A14F0C"/>
    <w:rsid w:val="54D86574"/>
    <w:rsid w:val="54DA29BA"/>
    <w:rsid w:val="54EF5296"/>
    <w:rsid w:val="5510787F"/>
    <w:rsid w:val="552936E3"/>
    <w:rsid w:val="553024E4"/>
    <w:rsid w:val="55325DC8"/>
    <w:rsid w:val="55395A36"/>
    <w:rsid w:val="55444EA3"/>
    <w:rsid w:val="55535F2B"/>
    <w:rsid w:val="557876F1"/>
    <w:rsid w:val="557B640A"/>
    <w:rsid w:val="559C5AB3"/>
    <w:rsid w:val="55F2152B"/>
    <w:rsid w:val="56037D2F"/>
    <w:rsid w:val="560D22A0"/>
    <w:rsid w:val="56166213"/>
    <w:rsid w:val="561878D9"/>
    <w:rsid w:val="56195C8B"/>
    <w:rsid w:val="561D7834"/>
    <w:rsid w:val="563B5255"/>
    <w:rsid w:val="564F78C5"/>
    <w:rsid w:val="565A345F"/>
    <w:rsid w:val="56760E54"/>
    <w:rsid w:val="56856CA9"/>
    <w:rsid w:val="56965701"/>
    <w:rsid w:val="56A0353A"/>
    <w:rsid w:val="56A67E72"/>
    <w:rsid w:val="56B82651"/>
    <w:rsid w:val="56DC1EEF"/>
    <w:rsid w:val="56DC49A4"/>
    <w:rsid w:val="56DC7AEA"/>
    <w:rsid w:val="56E6646C"/>
    <w:rsid w:val="56F1338C"/>
    <w:rsid w:val="57225154"/>
    <w:rsid w:val="573226B5"/>
    <w:rsid w:val="5739551A"/>
    <w:rsid w:val="574B2E40"/>
    <w:rsid w:val="579C151D"/>
    <w:rsid w:val="579E2707"/>
    <w:rsid w:val="57B2414B"/>
    <w:rsid w:val="57C046FE"/>
    <w:rsid w:val="57C70B63"/>
    <w:rsid w:val="57CB1E5B"/>
    <w:rsid w:val="57D84551"/>
    <w:rsid w:val="57E657A9"/>
    <w:rsid w:val="57F05B50"/>
    <w:rsid w:val="580B7C81"/>
    <w:rsid w:val="581856B6"/>
    <w:rsid w:val="581D6A04"/>
    <w:rsid w:val="581F5B30"/>
    <w:rsid w:val="585747C2"/>
    <w:rsid w:val="58803EFB"/>
    <w:rsid w:val="588E1DD8"/>
    <w:rsid w:val="58901E1C"/>
    <w:rsid w:val="589F6079"/>
    <w:rsid w:val="58A555A7"/>
    <w:rsid w:val="590266D9"/>
    <w:rsid w:val="591E27CA"/>
    <w:rsid w:val="592503CD"/>
    <w:rsid w:val="592D7569"/>
    <w:rsid w:val="593D5F1A"/>
    <w:rsid w:val="593F7118"/>
    <w:rsid w:val="59517F98"/>
    <w:rsid w:val="5957272A"/>
    <w:rsid w:val="59696C27"/>
    <w:rsid w:val="596D1C6F"/>
    <w:rsid w:val="596F686F"/>
    <w:rsid w:val="59885EF4"/>
    <w:rsid w:val="5989282C"/>
    <w:rsid w:val="59B91A4D"/>
    <w:rsid w:val="59E370D2"/>
    <w:rsid w:val="59FE017B"/>
    <w:rsid w:val="5A131211"/>
    <w:rsid w:val="5A4575C0"/>
    <w:rsid w:val="5A751B53"/>
    <w:rsid w:val="5A7A0696"/>
    <w:rsid w:val="5A872252"/>
    <w:rsid w:val="5A9F1EE0"/>
    <w:rsid w:val="5AD52020"/>
    <w:rsid w:val="5AE70EA6"/>
    <w:rsid w:val="5AED57BB"/>
    <w:rsid w:val="5B0362E2"/>
    <w:rsid w:val="5B093846"/>
    <w:rsid w:val="5B451939"/>
    <w:rsid w:val="5B693A71"/>
    <w:rsid w:val="5B6E294C"/>
    <w:rsid w:val="5B760811"/>
    <w:rsid w:val="5B7770CA"/>
    <w:rsid w:val="5B813EF8"/>
    <w:rsid w:val="5B82007F"/>
    <w:rsid w:val="5B8A2C71"/>
    <w:rsid w:val="5B9012CA"/>
    <w:rsid w:val="5BB526BF"/>
    <w:rsid w:val="5BC43BB3"/>
    <w:rsid w:val="5BCA0D67"/>
    <w:rsid w:val="5BD7290B"/>
    <w:rsid w:val="5BE24EF7"/>
    <w:rsid w:val="5C025028"/>
    <w:rsid w:val="5C094D9C"/>
    <w:rsid w:val="5C112888"/>
    <w:rsid w:val="5C3C44FE"/>
    <w:rsid w:val="5C5767D7"/>
    <w:rsid w:val="5C6A55C1"/>
    <w:rsid w:val="5C905861"/>
    <w:rsid w:val="5C915E6B"/>
    <w:rsid w:val="5CAD5584"/>
    <w:rsid w:val="5CB21D37"/>
    <w:rsid w:val="5CC96E90"/>
    <w:rsid w:val="5CCC0D4F"/>
    <w:rsid w:val="5CCF5218"/>
    <w:rsid w:val="5CE929F5"/>
    <w:rsid w:val="5D03664E"/>
    <w:rsid w:val="5D086E3C"/>
    <w:rsid w:val="5D2648EE"/>
    <w:rsid w:val="5D3B4A65"/>
    <w:rsid w:val="5D450818"/>
    <w:rsid w:val="5D5D5EBC"/>
    <w:rsid w:val="5D5E42B6"/>
    <w:rsid w:val="5D872619"/>
    <w:rsid w:val="5D91361E"/>
    <w:rsid w:val="5DA5408E"/>
    <w:rsid w:val="5DB974D1"/>
    <w:rsid w:val="5DCA4C7D"/>
    <w:rsid w:val="5DCE6E60"/>
    <w:rsid w:val="5DD02289"/>
    <w:rsid w:val="5DE5700B"/>
    <w:rsid w:val="5DEE069E"/>
    <w:rsid w:val="5E0A35A0"/>
    <w:rsid w:val="5E514056"/>
    <w:rsid w:val="5E53622A"/>
    <w:rsid w:val="5E694BBF"/>
    <w:rsid w:val="5E7B7E97"/>
    <w:rsid w:val="5E7F553F"/>
    <w:rsid w:val="5EA17523"/>
    <w:rsid w:val="5EA77340"/>
    <w:rsid w:val="5EB73D3F"/>
    <w:rsid w:val="5EBF39D7"/>
    <w:rsid w:val="5EF73D83"/>
    <w:rsid w:val="5EF77D33"/>
    <w:rsid w:val="5EFF47AF"/>
    <w:rsid w:val="5F0C2FEA"/>
    <w:rsid w:val="5F101076"/>
    <w:rsid w:val="5F141513"/>
    <w:rsid w:val="5F174494"/>
    <w:rsid w:val="5F1D5CB6"/>
    <w:rsid w:val="5F280348"/>
    <w:rsid w:val="5F2F6275"/>
    <w:rsid w:val="5F3A72EF"/>
    <w:rsid w:val="5F3F3553"/>
    <w:rsid w:val="5F5A0F66"/>
    <w:rsid w:val="5F661B13"/>
    <w:rsid w:val="5F74201A"/>
    <w:rsid w:val="5F8B602C"/>
    <w:rsid w:val="5FB33B9F"/>
    <w:rsid w:val="5FB45008"/>
    <w:rsid w:val="5FCE3570"/>
    <w:rsid w:val="5FD16595"/>
    <w:rsid w:val="5FD24AEA"/>
    <w:rsid w:val="5FDF478C"/>
    <w:rsid w:val="5FF7332D"/>
    <w:rsid w:val="601E5AB2"/>
    <w:rsid w:val="603C5B25"/>
    <w:rsid w:val="605B4DC0"/>
    <w:rsid w:val="606162A2"/>
    <w:rsid w:val="60701453"/>
    <w:rsid w:val="60726A7F"/>
    <w:rsid w:val="60762BC8"/>
    <w:rsid w:val="60843857"/>
    <w:rsid w:val="60867DCA"/>
    <w:rsid w:val="60976BE4"/>
    <w:rsid w:val="60B33855"/>
    <w:rsid w:val="60B665BB"/>
    <w:rsid w:val="60E871FE"/>
    <w:rsid w:val="60E9228D"/>
    <w:rsid w:val="60F21DAD"/>
    <w:rsid w:val="60F72F26"/>
    <w:rsid w:val="612E3127"/>
    <w:rsid w:val="613874F6"/>
    <w:rsid w:val="613F5F40"/>
    <w:rsid w:val="61794062"/>
    <w:rsid w:val="619A0056"/>
    <w:rsid w:val="619C3E16"/>
    <w:rsid w:val="61B52C5B"/>
    <w:rsid w:val="61DD08BB"/>
    <w:rsid w:val="61E15AFC"/>
    <w:rsid w:val="620419AA"/>
    <w:rsid w:val="62050658"/>
    <w:rsid w:val="62406A9C"/>
    <w:rsid w:val="62551EFD"/>
    <w:rsid w:val="626E2089"/>
    <w:rsid w:val="627006CF"/>
    <w:rsid w:val="62B14E3A"/>
    <w:rsid w:val="62BD17FF"/>
    <w:rsid w:val="62BD29CF"/>
    <w:rsid w:val="62DC2C80"/>
    <w:rsid w:val="62EE075C"/>
    <w:rsid w:val="62F062A4"/>
    <w:rsid w:val="62FE7840"/>
    <w:rsid w:val="630D4511"/>
    <w:rsid w:val="632C2215"/>
    <w:rsid w:val="634210C4"/>
    <w:rsid w:val="634A678A"/>
    <w:rsid w:val="634D244E"/>
    <w:rsid w:val="635F5592"/>
    <w:rsid w:val="636354C4"/>
    <w:rsid w:val="63A05BD9"/>
    <w:rsid w:val="63B02389"/>
    <w:rsid w:val="63B21CD7"/>
    <w:rsid w:val="63B94787"/>
    <w:rsid w:val="63CA74C2"/>
    <w:rsid w:val="63D77256"/>
    <w:rsid w:val="64247164"/>
    <w:rsid w:val="64362575"/>
    <w:rsid w:val="643B7181"/>
    <w:rsid w:val="644514D7"/>
    <w:rsid w:val="6467493D"/>
    <w:rsid w:val="64803A61"/>
    <w:rsid w:val="648920A7"/>
    <w:rsid w:val="64B70CC9"/>
    <w:rsid w:val="64D54DD0"/>
    <w:rsid w:val="64E864B8"/>
    <w:rsid w:val="64EF0A89"/>
    <w:rsid w:val="650F29DD"/>
    <w:rsid w:val="652D1F8D"/>
    <w:rsid w:val="652F552A"/>
    <w:rsid w:val="65317D12"/>
    <w:rsid w:val="65456411"/>
    <w:rsid w:val="65565350"/>
    <w:rsid w:val="65765C68"/>
    <w:rsid w:val="657B7B0E"/>
    <w:rsid w:val="65BA37E2"/>
    <w:rsid w:val="65C92E49"/>
    <w:rsid w:val="65ED3160"/>
    <w:rsid w:val="65EE0AD4"/>
    <w:rsid w:val="65F82FE1"/>
    <w:rsid w:val="661261DE"/>
    <w:rsid w:val="663C51F7"/>
    <w:rsid w:val="665242EE"/>
    <w:rsid w:val="66535A89"/>
    <w:rsid w:val="666072AC"/>
    <w:rsid w:val="66772650"/>
    <w:rsid w:val="668924B5"/>
    <w:rsid w:val="668A2A16"/>
    <w:rsid w:val="668A5F98"/>
    <w:rsid w:val="66AD3563"/>
    <w:rsid w:val="66AE7F8A"/>
    <w:rsid w:val="66AE7FC5"/>
    <w:rsid w:val="66B100F7"/>
    <w:rsid w:val="66BC5E62"/>
    <w:rsid w:val="66D80C3E"/>
    <w:rsid w:val="66D8513D"/>
    <w:rsid w:val="673C7EAE"/>
    <w:rsid w:val="67506EF4"/>
    <w:rsid w:val="67562897"/>
    <w:rsid w:val="675B0CFB"/>
    <w:rsid w:val="6760101F"/>
    <w:rsid w:val="676E31DF"/>
    <w:rsid w:val="67743512"/>
    <w:rsid w:val="678B2988"/>
    <w:rsid w:val="679041E0"/>
    <w:rsid w:val="67A0618E"/>
    <w:rsid w:val="67AE694F"/>
    <w:rsid w:val="67B42034"/>
    <w:rsid w:val="67FE6F32"/>
    <w:rsid w:val="680A363F"/>
    <w:rsid w:val="68310D53"/>
    <w:rsid w:val="68450CA1"/>
    <w:rsid w:val="684D644B"/>
    <w:rsid w:val="685624AF"/>
    <w:rsid w:val="68A147F3"/>
    <w:rsid w:val="68A3640D"/>
    <w:rsid w:val="68B04AA3"/>
    <w:rsid w:val="68C94167"/>
    <w:rsid w:val="68CB327F"/>
    <w:rsid w:val="68F651C5"/>
    <w:rsid w:val="69024DED"/>
    <w:rsid w:val="690B5094"/>
    <w:rsid w:val="691229C2"/>
    <w:rsid w:val="691D614B"/>
    <w:rsid w:val="692B6F9A"/>
    <w:rsid w:val="693F1DE4"/>
    <w:rsid w:val="69467F06"/>
    <w:rsid w:val="695422A2"/>
    <w:rsid w:val="69597FAC"/>
    <w:rsid w:val="697E4FE8"/>
    <w:rsid w:val="69AF6005"/>
    <w:rsid w:val="69B044B5"/>
    <w:rsid w:val="69D00662"/>
    <w:rsid w:val="69FC65E6"/>
    <w:rsid w:val="6A120191"/>
    <w:rsid w:val="6A196A38"/>
    <w:rsid w:val="6A266840"/>
    <w:rsid w:val="6A30182B"/>
    <w:rsid w:val="6A4919BA"/>
    <w:rsid w:val="6A6D024F"/>
    <w:rsid w:val="6A6F5CFF"/>
    <w:rsid w:val="6A7347EB"/>
    <w:rsid w:val="6A781F3A"/>
    <w:rsid w:val="6A7F14C9"/>
    <w:rsid w:val="6A825529"/>
    <w:rsid w:val="6A95721D"/>
    <w:rsid w:val="6A9A5801"/>
    <w:rsid w:val="6AB7559A"/>
    <w:rsid w:val="6AD7342E"/>
    <w:rsid w:val="6AE379E7"/>
    <w:rsid w:val="6B4D58E9"/>
    <w:rsid w:val="6B4F4115"/>
    <w:rsid w:val="6B545C9B"/>
    <w:rsid w:val="6B5E31E3"/>
    <w:rsid w:val="6B760155"/>
    <w:rsid w:val="6B7C5424"/>
    <w:rsid w:val="6B976462"/>
    <w:rsid w:val="6BA000B0"/>
    <w:rsid w:val="6BB6173A"/>
    <w:rsid w:val="6C013638"/>
    <w:rsid w:val="6C016EE4"/>
    <w:rsid w:val="6C024349"/>
    <w:rsid w:val="6C112642"/>
    <w:rsid w:val="6C196F21"/>
    <w:rsid w:val="6C2E5CC7"/>
    <w:rsid w:val="6C3414EA"/>
    <w:rsid w:val="6C46796D"/>
    <w:rsid w:val="6C4C67F3"/>
    <w:rsid w:val="6C622198"/>
    <w:rsid w:val="6C6A3AAC"/>
    <w:rsid w:val="6C862D72"/>
    <w:rsid w:val="6C863A74"/>
    <w:rsid w:val="6CDC0BF6"/>
    <w:rsid w:val="6CDF4CE6"/>
    <w:rsid w:val="6CE46883"/>
    <w:rsid w:val="6CE948A3"/>
    <w:rsid w:val="6CFD06C8"/>
    <w:rsid w:val="6D010DDF"/>
    <w:rsid w:val="6D155379"/>
    <w:rsid w:val="6D161AEB"/>
    <w:rsid w:val="6D2E79F6"/>
    <w:rsid w:val="6D2F5EB0"/>
    <w:rsid w:val="6D400604"/>
    <w:rsid w:val="6D5912F3"/>
    <w:rsid w:val="6D687052"/>
    <w:rsid w:val="6D7B3A25"/>
    <w:rsid w:val="6DA830C0"/>
    <w:rsid w:val="6DB36B83"/>
    <w:rsid w:val="6DC94898"/>
    <w:rsid w:val="6DDA7861"/>
    <w:rsid w:val="6E0C0B50"/>
    <w:rsid w:val="6E397AB6"/>
    <w:rsid w:val="6E427C2D"/>
    <w:rsid w:val="6E5B18B3"/>
    <w:rsid w:val="6E5D6677"/>
    <w:rsid w:val="6E772896"/>
    <w:rsid w:val="6E992F04"/>
    <w:rsid w:val="6EB86043"/>
    <w:rsid w:val="6EC70BFC"/>
    <w:rsid w:val="6EC8341D"/>
    <w:rsid w:val="6ED4114D"/>
    <w:rsid w:val="6F154D0E"/>
    <w:rsid w:val="6F274C13"/>
    <w:rsid w:val="6F3411BD"/>
    <w:rsid w:val="6F3F3AD8"/>
    <w:rsid w:val="6F4A49FA"/>
    <w:rsid w:val="6F527C16"/>
    <w:rsid w:val="6F886764"/>
    <w:rsid w:val="6F8A075C"/>
    <w:rsid w:val="6F901596"/>
    <w:rsid w:val="6FB179C9"/>
    <w:rsid w:val="6FB40546"/>
    <w:rsid w:val="6FC5711D"/>
    <w:rsid w:val="6FD04172"/>
    <w:rsid w:val="6FDC7E39"/>
    <w:rsid w:val="6FEF2AB9"/>
    <w:rsid w:val="6FF70887"/>
    <w:rsid w:val="70020272"/>
    <w:rsid w:val="701B6EF5"/>
    <w:rsid w:val="7026010C"/>
    <w:rsid w:val="70375E28"/>
    <w:rsid w:val="70493B9A"/>
    <w:rsid w:val="704A2F7D"/>
    <w:rsid w:val="705217E8"/>
    <w:rsid w:val="70737B0E"/>
    <w:rsid w:val="7078734A"/>
    <w:rsid w:val="70831D1F"/>
    <w:rsid w:val="70866082"/>
    <w:rsid w:val="70897E2D"/>
    <w:rsid w:val="708E4D7C"/>
    <w:rsid w:val="70AB1BC0"/>
    <w:rsid w:val="70DD4885"/>
    <w:rsid w:val="710829F4"/>
    <w:rsid w:val="71257A86"/>
    <w:rsid w:val="71281D37"/>
    <w:rsid w:val="712A5D61"/>
    <w:rsid w:val="713451F3"/>
    <w:rsid w:val="71347B84"/>
    <w:rsid w:val="71383F7C"/>
    <w:rsid w:val="71581782"/>
    <w:rsid w:val="715C1E3F"/>
    <w:rsid w:val="717C1610"/>
    <w:rsid w:val="717E3515"/>
    <w:rsid w:val="71895745"/>
    <w:rsid w:val="71976EAD"/>
    <w:rsid w:val="719C0BD1"/>
    <w:rsid w:val="71DF5C2D"/>
    <w:rsid w:val="71E001DC"/>
    <w:rsid w:val="71E13F89"/>
    <w:rsid w:val="71E27753"/>
    <w:rsid w:val="71F0624C"/>
    <w:rsid w:val="72165C4A"/>
    <w:rsid w:val="721E712A"/>
    <w:rsid w:val="72251B1C"/>
    <w:rsid w:val="723F3FFF"/>
    <w:rsid w:val="7259292E"/>
    <w:rsid w:val="726226E7"/>
    <w:rsid w:val="72B0421B"/>
    <w:rsid w:val="72C97FD1"/>
    <w:rsid w:val="72CD63D7"/>
    <w:rsid w:val="73036C67"/>
    <w:rsid w:val="732D183A"/>
    <w:rsid w:val="73395B84"/>
    <w:rsid w:val="734D504D"/>
    <w:rsid w:val="735C6835"/>
    <w:rsid w:val="736739F5"/>
    <w:rsid w:val="7375555E"/>
    <w:rsid w:val="73900549"/>
    <w:rsid w:val="73985535"/>
    <w:rsid w:val="73AA75AD"/>
    <w:rsid w:val="73C06A23"/>
    <w:rsid w:val="73E57FE8"/>
    <w:rsid w:val="740D666E"/>
    <w:rsid w:val="741E609E"/>
    <w:rsid w:val="74552875"/>
    <w:rsid w:val="746F79F6"/>
    <w:rsid w:val="747F6A7A"/>
    <w:rsid w:val="748A46FE"/>
    <w:rsid w:val="748E74F9"/>
    <w:rsid w:val="749E5347"/>
    <w:rsid w:val="74A631E3"/>
    <w:rsid w:val="74EB3403"/>
    <w:rsid w:val="756011DC"/>
    <w:rsid w:val="756029F1"/>
    <w:rsid w:val="75621AED"/>
    <w:rsid w:val="75731C15"/>
    <w:rsid w:val="75767F83"/>
    <w:rsid w:val="758513B7"/>
    <w:rsid w:val="75B577B3"/>
    <w:rsid w:val="75B65E63"/>
    <w:rsid w:val="75E54E1A"/>
    <w:rsid w:val="76001AB1"/>
    <w:rsid w:val="76065873"/>
    <w:rsid w:val="760C48D7"/>
    <w:rsid w:val="76253290"/>
    <w:rsid w:val="763548DB"/>
    <w:rsid w:val="76625849"/>
    <w:rsid w:val="76626D45"/>
    <w:rsid w:val="767F427C"/>
    <w:rsid w:val="768138E4"/>
    <w:rsid w:val="76906D46"/>
    <w:rsid w:val="76C77C52"/>
    <w:rsid w:val="76ED6C17"/>
    <w:rsid w:val="76EE47BE"/>
    <w:rsid w:val="76EF3F6C"/>
    <w:rsid w:val="76F22848"/>
    <w:rsid w:val="770175EF"/>
    <w:rsid w:val="77425DB3"/>
    <w:rsid w:val="77432ED0"/>
    <w:rsid w:val="774605AA"/>
    <w:rsid w:val="774C0CD6"/>
    <w:rsid w:val="77B70EDF"/>
    <w:rsid w:val="77B86E3B"/>
    <w:rsid w:val="77B95F79"/>
    <w:rsid w:val="77F75C6C"/>
    <w:rsid w:val="781A2CDB"/>
    <w:rsid w:val="7843720A"/>
    <w:rsid w:val="785758B8"/>
    <w:rsid w:val="786E73A3"/>
    <w:rsid w:val="7876791E"/>
    <w:rsid w:val="78875AA2"/>
    <w:rsid w:val="788E1B77"/>
    <w:rsid w:val="78D43AD6"/>
    <w:rsid w:val="78DF4BB0"/>
    <w:rsid w:val="791D77B8"/>
    <w:rsid w:val="794C097B"/>
    <w:rsid w:val="795B59E6"/>
    <w:rsid w:val="79A86148"/>
    <w:rsid w:val="79B71E46"/>
    <w:rsid w:val="79D60872"/>
    <w:rsid w:val="79F856D3"/>
    <w:rsid w:val="7A0346AA"/>
    <w:rsid w:val="7A0427DF"/>
    <w:rsid w:val="7A045C22"/>
    <w:rsid w:val="7A1433EE"/>
    <w:rsid w:val="7A4C3677"/>
    <w:rsid w:val="7A5D5C4B"/>
    <w:rsid w:val="7A6A6D6C"/>
    <w:rsid w:val="7A6B5249"/>
    <w:rsid w:val="7A9D737F"/>
    <w:rsid w:val="7ABB7502"/>
    <w:rsid w:val="7ACC66DB"/>
    <w:rsid w:val="7ACE5108"/>
    <w:rsid w:val="7ADF3025"/>
    <w:rsid w:val="7AEC275B"/>
    <w:rsid w:val="7AF900A1"/>
    <w:rsid w:val="7B202F38"/>
    <w:rsid w:val="7B206B7F"/>
    <w:rsid w:val="7B2E1C31"/>
    <w:rsid w:val="7B42171F"/>
    <w:rsid w:val="7B5529D4"/>
    <w:rsid w:val="7B6C1559"/>
    <w:rsid w:val="7B6F2913"/>
    <w:rsid w:val="7B936936"/>
    <w:rsid w:val="7B95235B"/>
    <w:rsid w:val="7BC216EE"/>
    <w:rsid w:val="7BC70DBF"/>
    <w:rsid w:val="7BC9516A"/>
    <w:rsid w:val="7C14333E"/>
    <w:rsid w:val="7C2C7C72"/>
    <w:rsid w:val="7C4623D5"/>
    <w:rsid w:val="7C4C172A"/>
    <w:rsid w:val="7C4F0E8B"/>
    <w:rsid w:val="7C5521A8"/>
    <w:rsid w:val="7C563D0F"/>
    <w:rsid w:val="7C5A25DF"/>
    <w:rsid w:val="7C7A6801"/>
    <w:rsid w:val="7C832DE5"/>
    <w:rsid w:val="7C867E8B"/>
    <w:rsid w:val="7C957130"/>
    <w:rsid w:val="7CAF5EDA"/>
    <w:rsid w:val="7CFF45A2"/>
    <w:rsid w:val="7D0816BD"/>
    <w:rsid w:val="7D095735"/>
    <w:rsid w:val="7D1333E9"/>
    <w:rsid w:val="7D3149F1"/>
    <w:rsid w:val="7D3E7C3A"/>
    <w:rsid w:val="7D52437F"/>
    <w:rsid w:val="7D7032B0"/>
    <w:rsid w:val="7D7157DB"/>
    <w:rsid w:val="7D8B673C"/>
    <w:rsid w:val="7D8D3171"/>
    <w:rsid w:val="7DA57445"/>
    <w:rsid w:val="7DC2696E"/>
    <w:rsid w:val="7DCD495F"/>
    <w:rsid w:val="7DD463BE"/>
    <w:rsid w:val="7DEF60E2"/>
    <w:rsid w:val="7E061F76"/>
    <w:rsid w:val="7E135C20"/>
    <w:rsid w:val="7E1367F7"/>
    <w:rsid w:val="7E1C06E2"/>
    <w:rsid w:val="7E216BC7"/>
    <w:rsid w:val="7E2E49D1"/>
    <w:rsid w:val="7E301EBA"/>
    <w:rsid w:val="7E492656"/>
    <w:rsid w:val="7E737C47"/>
    <w:rsid w:val="7EA46BDB"/>
    <w:rsid w:val="7EA47D4E"/>
    <w:rsid w:val="7EAC7EB2"/>
    <w:rsid w:val="7EAD5AE3"/>
    <w:rsid w:val="7EAF76D4"/>
    <w:rsid w:val="7EB90184"/>
    <w:rsid w:val="7ECD260E"/>
    <w:rsid w:val="7EE93847"/>
    <w:rsid w:val="7EF171DB"/>
    <w:rsid w:val="7EF717AD"/>
    <w:rsid w:val="7EF9030A"/>
    <w:rsid w:val="7EFB6303"/>
    <w:rsid w:val="7F1167D6"/>
    <w:rsid w:val="7F310991"/>
    <w:rsid w:val="7F3541C2"/>
    <w:rsid w:val="7F412F2B"/>
    <w:rsid w:val="7F431AAE"/>
    <w:rsid w:val="7F4352BE"/>
    <w:rsid w:val="7F484D5F"/>
    <w:rsid w:val="7F7E4702"/>
    <w:rsid w:val="7FA13B25"/>
    <w:rsid w:val="7FC34BAA"/>
    <w:rsid w:val="7FED2E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qFormat="1" w:unhideWhenUsed="0"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4"/>
    <w:qFormat/>
    <w:uiPriority w:val="99"/>
    <w:pPr>
      <w:keepNext/>
      <w:keepLines/>
      <w:spacing w:before="600" w:after="600"/>
      <w:jc w:val="center"/>
      <w:outlineLvl w:val="0"/>
    </w:pPr>
    <w:rPr>
      <w:rFonts w:eastAsiaTheme="minorEastAsia"/>
      <w:b/>
      <w:bCs/>
      <w:kern w:val="44"/>
      <w:sz w:val="32"/>
      <w:szCs w:val="44"/>
    </w:rPr>
  </w:style>
  <w:style w:type="paragraph" w:styleId="3">
    <w:name w:val="heading 2"/>
    <w:basedOn w:val="1"/>
    <w:next w:val="1"/>
    <w:link w:val="29"/>
    <w:qFormat/>
    <w:uiPriority w:val="99"/>
    <w:pPr>
      <w:keepNext/>
      <w:keepLines/>
      <w:spacing w:before="260" w:after="260" w:line="416" w:lineRule="auto"/>
      <w:outlineLvl w:val="1"/>
    </w:pPr>
    <w:rPr>
      <w:rFonts w:ascii="Cambria" w:hAnsi="Cambria" w:eastAsiaTheme="minorEastAsia"/>
      <w:b/>
      <w:sz w:val="30"/>
      <w:szCs w:val="20"/>
    </w:rPr>
  </w:style>
  <w:style w:type="paragraph" w:styleId="4">
    <w:name w:val="heading 3"/>
    <w:basedOn w:val="1"/>
    <w:next w:val="1"/>
    <w:link w:val="30"/>
    <w:qFormat/>
    <w:uiPriority w:val="99"/>
    <w:pPr>
      <w:keepNext/>
      <w:keepLines/>
      <w:spacing w:before="260" w:after="260" w:line="416" w:lineRule="auto"/>
      <w:outlineLvl w:val="2"/>
    </w:pPr>
    <w:rPr>
      <w:rFonts w:eastAsiaTheme="minorEastAsia"/>
      <w:b/>
      <w:sz w:val="28"/>
      <w:szCs w:val="20"/>
    </w:rPr>
  </w:style>
  <w:style w:type="paragraph" w:styleId="5">
    <w:name w:val="heading 4"/>
    <w:basedOn w:val="1"/>
    <w:next w:val="1"/>
    <w:link w:val="34"/>
    <w:unhideWhenUsed/>
    <w:qFormat/>
    <w:locked/>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6"/>
    <w:unhideWhenUsed/>
    <w:qFormat/>
    <w:uiPriority w:val="99"/>
    <w:rPr>
      <w:b/>
      <w:bCs/>
    </w:rPr>
  </w:style>
  <w:style w:type="paragraph" w:styleId="7">
    <w:name w:val="annotation text"/>
    <w:basedOn w:val="1"/>
    <w:link w:val="35"/>
    <w:unhideWhenUsed/>
    <w:qFormat/>
    <w:uiPriority w:val="99"/>
    <w:pPr>
      <w:jc w:val="left"/>
    </w:pPr>
  </w:style>
  <w:style w:type="paragraph" w:styleId="8">
    <w:name w:val="toc 3"/>
    <w:basedOn w:val="1"/>
    <w:next w:val="1"/>
    <w:qFormat/>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9">
    <w:name w:val="Balloon Text"/>
    <w:basedOn w:val="1"/>
    <w:link w:val="32"/>
    <w:unhideWhenUsed/>
    <w:qFormat/>
    <w:uiPriority w:val="99"/>
    <w:rPr>
      <w:sz w:val="18"/>
      <w:szCs w:val="18"/>
    </w:rPr>
  </w:style>
  <w:style w:type="paragraph" w:styleId="10">
    <w:name w:val="footer"/>
    <w:basedOn w:val="1"/>
    <w:link w:val="28"/>
    <w:qFormat/>
    <w:uiPriority w:val="99"/>
    <w:pPr>
      <w:tabs>
        <w:tab w:val="center" w:pos="4153"/>
        <w:tab w:val="right" w:pos="8306"/>
      </w:tabs>
      <w:snapToGrid w:val="0"/>
      <w:jc w:val="left"/>
    </w:pPr>
    <w:rPr>
      <w:kern w:val="0"/>
      <w:sz w:val="18"/>
      <w:szCs w:val="18"/>
    </w:rPr>
  </w:style>
  <w:style w:type="paragraph" w:styleId="11">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12">
    <w:name w:val="toc 1"/>
    <w:basedOn w:val="1"/>
    <w:next w:val="1"/>
    <w:qFormat/>
    <w:uiPriority w:val="39"/>
    <w:pPr>
      <w:ind w:left="100" w:leftChars="100" w:right="100" w:rightChars="100"/>
    </w:pPr>
    <w:rPr>
      <w:rFonts w:eastAsia="黑体"/>
      <w:sz w:val="28"/>
      <w:szCs w:val="20"/>
    </w:rPr>
  </w:style>
  <w:style w:type="paragraph" w:styleId="13">
    <w:name w:val="toc 2"/>
    <w:basedOn w:val="1"/>
    <w:next w:val="1"/>
    <w:qFormat/>
    <w:uiPriority w:val="39"/>
    <w:pPr>
      <w:tabs>
        <w:tab w:val="left" w:pos="1050"/>
        <w:tab w:val="right" w:leader="dot" w:pos="8296"/>
      </w:tabs>
      <w:spacing w:beforeLines="10" w:afterLines="10" w:line="400" w:lineRule="exact"/>
      <w:ind w:left="200" w:leftChars="200"/>
    </w:pPr>
    <w:rPr>
      <w:rFonts w:eastAsia="黑体"/>
      <w:sz w:val="28"/>
    </w:rPr>
  </w:style>
  <w:style w:type="paragraph" w:styleId="14">
    <w:name w:val="Normal (Web)"/>
    <w:basedOn w:val="1"/>
    <w:qFormat/>
    <w:uiPriority w:val="99"/>
    <w:pPr>
      <w:widowControl/>
      <w:spacing w:before="100" w:beforeAutospacing="1" w:after="100" w:afterAutospacing="1"/>
      <w:jc w:val="left"/>
    </w:pPr>
    <w:rPr>
      <w:rFonts w:ascii="宋体" w:hAnsi="宋体"/>
      <w:kern w:val="0"/>
      <w:sz w:val="24"/>
      <w:szCs w:val="24"/>
    </w:rPr>
  </w:style>
  <w:style w:type="paragraph" w:styleId="15">
    <w:name w:val="index 1"/>
    <w:basedOn w:val="1"/>
    <w:next w:val="1"/>
    <w:semiHidden/>
    <w:qFormat/>
    <w:uiPriority w:val="99"/>
  </w:style>
  <w:style w:type="character" w:styleId="17">
    <w:name w:val="Strong"/>
    <w:basedOn w:val="16"/>
    <w:qFormat/>
    <w:locked/>
    <w:uiPriority w:val="0"/>
    <w:rPr>
      <w:b/>
    </w:rPr>
  </w:style>
  <w:style w:type="character" w:styleId="18">
    <w:name w:val="page number"/>
    <w:qFormat/>
    <w:uiPriority w:val="99"/>
    <w:rPr>
      <w:rFonts w:cs="Times New Roman"/>
    </w:rPr>
  </w:style>
  <w:style w:type="character" w:styleId="19">
    <w:name w:val="Hyperlink"/>
    <w:qFormat/>
    <w:uiPriority w:val="99"/>
    <w:rPr>
      <w:rFonts w:cs="Times New Roman"/>
      <w:color w:val="0563C1"/>
      <w:u w:val="single"/>
    </w:rPr>
  </w:style>
  <w:style w:type="character" w:styleId="20">
    <w:name w:val="HTML Code"/>
    <w:basedOn w:val="16"/>
    <w:unhideWhenUsed/>
    <w:qFormat/>
    <w:uiPriority w:val="99"/>
    <w:rPr>
      <w:rFonts w:ascii="Courier New" w:hAnsi="Courier New"/>
      <w:sz w:val="20"/>
    </w:rPr>
  </w:style>
  <w:style w:type="character" w:styleId="21">
    <w:name w:val="annotation reference"/>
    <w:basedOn w:val="16"/>
    <w:unhideWhenUsed/>
    <w:qFormat/>
    <w:uiPriority w:val="99"/>
    <w:rPr>
      <w:sz w:val="21"/>
      <w:szCs w:val="21"/>
    </w:rPr>
  </w:style>
  <w:style w:type="table" w:styleId="23">
    <w:name w:val="Table Grid"/>
    <w:basedOn w:val="22"/>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字符"/>
    <w:link w:val="2"/>
    <w:qFormat/>
    <w:locked/>
    <w:uiPriority w:val="99"/>
    <w:rPr>
      <w:rFonts w:eastAsiaTheme="minorEastAsia"/>
      <w:b/>
      <w:bCs/>
      <w:kern w:val="44"/>
      <w:sz w:val="32"/>
      <w:szCs w:val="44"/>
    </w:rPr>
  </w:style>
  <w:style w:type="character" w:customStyle="1" w:styleId="25">
    <w:name w:val="Heading 2 Char"/>
    <w:semiHidden/>
    <w:qFormat/>
    <w:locked/>
    <w:uiPriority w:val="99"/>
    <w:rPr>
      <w:rFonts w:ascii="Cambria" w:hAnsi="Cambria" w:eastAsia="宋体" w:cs="Times New Roman"/>
      <w:b/>
      <w:sz w:val="32"/>
    </w:rPr>
  </w:style>
  <w:style w:type="character" w:customStyle="1" w:styleId="26">
    <w:name w:val="Heading 3 Char"/>
    <w:semiHidden/>
    <w:qFormat/>
    <w:locked/>
    <w:uiPriority w:val="99"/>
    <w:rPr>
      <w:rFonts w:cs="Times New Roman"/>
      <w:b/>
      <w:sz w:val="32"/>
    </w:rPr>
  </w:style>
  <w:style w:type="character" w:customStyle="1" w:styleId="27">
    <w:name w:val="页眉 字符"/>
    <w:link w:val="11"/>
    <w:qFormat/>
    <w:locked/>
    <w:uiPriority w:val="99"/>
    <w:rPr>
      <w:rFonts w:cs="Times New Roman"/>
      <w:sz w:val="18"/>
    </w:rPr>
  </w:style>
  <w:style w:type="character" w:customStyle="1" w:styleId="28">
    <w:name w:val="页脚 字符"/>
    <w:link w:val="10"/>
    <w:qFormat/>
    <w:locked/>
    <w:uiPriority w:val="99"/>
    <w:rPr>
      <w:rFonts w:cs="Times New Roman"/>
      <w:sz w:val="18"/>
    </w:rPr>
  </w:style>
  <w:style w:type="character" w:customStyle="1" w:styleId="29">
    <w:name w:val="标题 2 字符"/>
    <w:link w:val="3"/>
    <w:qFormat/>
    <w:locked/>
    <w:uiPriority w:val="99"/>
    <w:rPr>
      <w:rFonts w:ascii="Cambria" w:hAnsi="Cambria" w:eastAsiaTheme="minorEastAsia"/>
      <w:b/>
      <w:kern w:val="2"/>
      <w:sz w:val="30"/>
    </w:rPr>
  </w:style>
  <w:style w:type="character" w:customStyle="1" w:styleId="30">
    <w:name w:val="标题 3 字符"/>
    <w:link w:val="4"/>
    <w:qFormat/>
    <w:locked/>
    <w:uiPriority w:val="99"/>
    <w:rPr>
      <w:rFonts w:eastAsiaTheme="minorEastAsia"/>
      <w:b/>
      <w:kern w:val="2"/>
      <w:sz w:val="28"/>
    </w:rPr>
  </w:style>
  <w:style w:type="paragraph" w:customStyle="1" w:styleId="31">
    <w:name w:val="列出段落1"/>
    <w:basedOn w:val="1"/>
    <w:qFormat/>
    <w:uiPriority w:val="99"/>
    <w:pPr>
      <w:ind w:firstLine="420" w:firstLineChars="200"/>
    </w:pPr>
    <w:rPr>
      <w:szCs w:val="24"/>
    </w:rPr>
  </w:style>
  <w:style w:type="character" w:customStyle="1" w:styleId="32">
    <w:name w:val="批注框文本 字符"/>
    <w:basedOn w:val="16"/>
    <w:link w:val="9"/>
    <w:semiHidden/>
    <w:qFormat/>
    <w:uiPriority w:val="99"/>
    <w:rPr>
      <w:kern w:val="2"/>
      <w:sz w:val="18"/>
      <w:szCs w:val="18"/>
    </w:rPr>
  </w:style>
  <w:style w:type="paragraph" w:customStyle="1" w:styleId="33">
    <w:name w:val="List Paragraph"/>
    <w:basedOn w:val="1"/>
    <w:unhideWhenUsed/>
    <w:qFormat/>
    <w:uiPriority w:val="99"/>
    <w:pPr>
      <w:ind w:firstLine="420" w:firstLineChars="200"/>
    </w:pPr>
  </w:style>
  <w:style w:type="character" w:customStyle="1" w:styleId="34">
    <w:name w:val="标题 4 字符"/>
    <w:basedOn w:val="16"/>
    <w:link w:val="5"/>
    <w:qFormat/>
    <w:uiPriority w:val="0"/>
    <w:rPr>
      <w:rFonts w:asciiTheme="majorHAnsi" w:hAnsiTheme="majorHAnsi" w:eastAsiaTheme="majorEastAsia" w:cstheme="majorBidi"/>
      <w:b/>
      <w:bCs/>
      <w:kern w:val="2"/>
      <w:sz w:val="28"/>
      <w:szCs w:val="28"/>
    </w:rPr>
  </w:style>
  <w:style w:type="character" w:customStyle="1" w:styleId="35">
    <w:name w:val="批注文字 字符"/>
    <w:basedOn w:val="16"/>
    <w:link w:val="7"/>
    <w:semiHidden/>
    <w:qFormat/>
    <w:uiPriority w:val="99"/>
    <w:rPr>
      <w:kern w:val="2"/>
      <w:sz w:val="21"/>
      <w:szCs w:val="22"/>
    </w:rPr>
  </w:style>
  <w:style w:type="character" w:customStyle="1" w:styleId="36">
    <w:name w:val="批注主题 字符"/>
    <w:basedOn w:val="35"/>
    <w:link w:val="6"/>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82635-7BEA-46C4-8E71-80AFBA6B022D}">
  <ds:schemaRefs/>
</ds:datastoreItem>
</file>

<file path=docProps/app.xml><?xml version="1.0" encoding="utf-8"?>
<Properties xmlns="http://schemas.openxmlformats.org/officeDocument/2006/extended-properties" xmlns:vt="http://schemas.openxmlformats.org/officeDocument/2006/docPropsVTypes">
  <Template>Normal.wpt</Template>
  <Company>Hewlett-Packard Company</Company>
  <Pages>10</Pages>
  <Words>443</Words>
  <Characters>2531</Characters>
  <Lines>21</Lines>
  <Paragraphs>5</Paragraphs>
  <ScaleCrop>false</ScaleCrop>
  <LinksUpToDate>false</LinksUpToDate>
  <CharactersWithSpaces>2969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2017-03-27T07:57:00Z</dcterms:created>
  <dc:creator>陈思名</dc:creator>
  <cp:lastModifiedBy>liuzx01</cp:lastModifiedBy>
  <cp:lastPrinted>2024-05-08T03:43:00Z</cp:lastPrinted>
  <dcterms:modified xsi:type="dcterms:W3CDTF">2024-06-04T09:44:30Z</dcterms:modified>
  <dc:title> </dc:title>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