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</w:pPr>
      <w:r>
        <w:pict>
          <v:rect id="Rectangle 2" o:spid="_x0000_s1029" o:spt="1" style="position:absolute;left:0pt;margin-left:0.95pt;margin-top:3.25pt;height:733.4pt;width:413.25pt;z-index:-251657216;mso-width-relative:page;mso-height-relative:page;" filled="f" stroked="t" coordsize="21600,21600">
            <v:path/>
            <v:fill on="f" focussize="0,0"/>
            <v:stroke weight="2.5pt" color="#3471B0"/>
            <v:imagedata o:title=""/>
            <o:lock v:ext="edit"/>
          </v:rect>
        </w:pict>
      </w:r>
      <w:r>
        <w:tab/>
      </w:r>
    </w:p>
    <w:p>
      <w:pPr>
        <w:jc w:val="center"/>
      </w:pPr>
      <w:r>
        <w:pict>
          <v:shape id="Text Box 5" o:spid="_x0000_s1027" o:spt="202" type="#_x0000_t202" style="position:absolute;left:0pt;margin-left:75.4pt;margin-top:124.2pt;height:56.25pt;width:270.75pt;z-index:251656192;mso-width-relative:page;mso-height-relative:page;" stroked="t" coordsize="21600,21600">
            <v:path/>
            <v:fill focussize="0,0"/>
            <v:stroke color="#808080" dashstyle="dash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>
        <w:pict>
          <v:shape id="Text Box 4" o:spid="_x0000_s1026" o:spt="202" type="#_x0000_t202" style="position:absolute;left:0pt;margin-left:35.6pt;margin-top:187.2pt;height:92.65pt;width:369pt;z-index:251657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hint="eastAsia" w:eastAsia="黑体"/>
                      <w:b/>
                      <w:sz w:val="56"/>
                      <w:szCs w:val="72"/>
                    </w:rPr>
                    <w:t>企业实习初期报告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headerReference r:id="rId3" w:type="default"/>
          <w:headerReference r:id="rId4" w:type="even"/>
          <w:type w:val="continuous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  <w:r>
        <w:pict>
          <v:shape id="Text Box 3" o:spid="_x0000_s1028" o:spt="202" type="#_x0000_t202" style="position:absolute;left:0pt;margin-left:54.2pt;margin-top:152.8pt;height:417.5pt;width:327.2pt;z-index:251658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1000" w:lineRule="exact"/>
                    <w:ind w:firstLine="467" w:firstLineChars="146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学号：</w:t>
                  </w:r>
                  <w:bookmarkStart w:id="23" w:name="_Major#2997466427"/>
                  <w:bookmarkEnd w:id="23"/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>
                  <w:pPr>
                    <w:spacing w:line="1000" w:lineRule="exact"/>
                    <w:ind w:firstLine="470" w:firstLineChars="147"/>
                    <w:rPr>
                      <w:sz w:val="32"/>
                      <w:u w:val="single"/>
                    </w:rPr>
                  </w:pPr>
                  <w:bookmarkStart w:id="24" w:name="_Class#21822747"/>
                  <w:bookmarkEnd w:id="24"/>
                  <w:r>
                    <w:rPr>
                      <w:rFonts w:hint="eastAsia"/>
                      <w:sz w:val="32"/>
                    </w:rPr>
                    <w:t>姓名：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>
                  <w:pPr>
                    <w:spacing w:line="1000" w:lineRule="exact"/>
                    <w:ind w:firstLine="470" w:firstLineChars="147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专业方向：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>
                  <w:pPr>
                    <w:spacing w:line="1000" w:lineRule="exact"/>
                    <w:ind w:firstLine="470" w:firstLineChars="14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企业名称：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>
                  <w:pPr>
                    <w:spacing w:line="1000" w:lineRule="exact"/>
                    <w:ind w:firstLine="470" w:firstLineChars="147"/>
                    <w:rPr>
                      <w:sz w:val="32"/>
                      <w:u w:val="single"/>
                    </w:rPr>
                  </w:pPr>
                  <w:bookmarkStart w:id="25" w:name="_Teacher#273944725"/>
                  <w:bookmarkEnd w:id="25"/>
                  <w:r>
                    <w:rPr>
                      <w:rFonts w:hint="eastAsia"/>
                      <w:sz w:val="32"/>
                    </w:rPr>
                    <w:t>实习岗位名称：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  <w:p>
                  <w:pPr>
                    <w:spacing w:line="1000" w:lineRule="exact"/>
                    <w:ind w:firstLine="470" w:firstLineChars="14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>
                  <w:pPr>
                    <w:spacing w:line="1000" w:lineRule="exact"/>
                    <w:ind w:firstLine="470" w:firstLineChars="14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院内指导教师：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>
                  <w:pPr>
                    <w:spacing w:line="1000" w:lineRule="exact"/>
                    <w:ind w:firstLine="275" w:firstLineChars="131"/>
                  </w:pPr>
                </w:p>
              </w:txbxContent>
            </v:textbox>
          </v:shape>
        </w:pict>
      </w:r>
      <w:r>
        <w:br w:type="page"/>
      </w:r>
      <w:bookmarkStart w:id="26" w:name="_GoBack"/>
      <w:bookmarkEnd w:id="26"/>
    </w:p>
    <w:p>
      <w:pPr>
        <w:pStyle w:val="16"/>
        <w:tabs>
          <w:tab w:val="right" w:leader="dot" w:pos="8306"/>
        </w:tabs>
        <w:ind w:left="0" w:leftChars="0" w:right="210"/>
        <w:jc w:val="center"/>
        <w:rPr>
          <w:rFonts w:eastAsia="宋体"/>
          <w:sz w:val="30"/>
          <w:szCs w:val="30"/>
        </w:rPr>
      </w:pPr>
      <w:bookmarkStart w:id="0" w:name="_Toc466640586"/>
      <w:bookmarkStart w:id="1" w:name="_Toc466640615"/>
      <w:r>
        <w:rPr>
          <w:rFonts w:hint="eastAsia"/>
          <w:sz w:val="30"/>
          <w:szCs w:val="30"/>
        </w:rPr>
        <w:t>目 录</w:t>
      </w:r>
      <w:bookmarkEnd w:id="0"/>
      <w:bookmarkEnd w:id="1"/>
    </w:p>
    <w:p>
      <w:pPr>
        <w:pStyle w:val="18"/>
        <w:spacing w:before="31" w:after="31"/>
        <w:ind w:left="420"/>
        <w:rPr>
          <w:rFonts w:eastAsiaTheme="minorEastAsia"/>
          <w:sz w:val="21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fldChar w:fldCharType="begin"/>
      </w:r>
      <w:r>
        <w:instrText xml:space="preserve"> HYPERLINK \l "_Toc149117035" </w:instrText>
      </w:r>
      <w:r>
        <w:fldChar w:fldCharType="separate"/>
      </w:r>
      <w:r>
        <w:rPr>
          <w:rStyle w:val="26"/>
        </w:rPr>
        <w:t>1企业实习目标任务</w:t>
      </w:r>
      <w:r>
        <w:tab/>
      </w:r>
      <w:r>
        <w:fldChar w:fldCharType="begin"/>
      </w:r>
      <w:r>
        <w:instrText xml:space="preserve"> PAGEREF _Toc149117035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spacing w:before="62" w:after="62"/>
        <w:ind w:firstLine="96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"_Toc149117036" </w:instrText>
      </w:r>
      <w:r>
        <w:fldChar w:fldCharType="separate"/>
      </w:r>
      <w:r>
        <w:rPr>
          <w:rStyle w:val="26"/>
        </w:rPr>
        <w:t>1.1</w:t>
      </w:r>
      <w:r>
        <w:rPr>
          <w:rFonts w:eastAsiaTheme="minorEastAsia"/>
          <w:sz w:val="21"/>
        </w:rPr>
        <w:tab/>
      </w:r>
      <w:r>
        <w:rPr>
          <w:rStyle w:val="26"/>
        </w:rPr>
        <w:t>实习单位情况和岗位职责</w:t>
      </w:r>
      <w:r>
        <w:tab/>
      </w:r>
      <w:r>
        <w:fldChar w:fldCharType="begin"/>
      </w:r>
      <w:r>
        <w:instrText xml:space="preserve"> PAGEREF _Toc149117036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spacing w:before="62" w:after="62"/>
        <w:ind w:firstLine="96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"_Toc149117037" </w:instrText>
      </w:r>
      <w:r>
        <w:fldChar w:fldCharType="separate"/>
      </w:r>
      <w:r>
        <w:rPr>
          <w:rStyle w:val="26"/>
        </w:rPr>
        <w:t>1.2实习目标、任务与复杂工程问题</w:t>
      </w:r>
      <w:r>
        <w:tab/>
      </w:r>
      <w:r>
        <w:fldChar w:fldCharType="begin"/>
      </w:r>
      <w:r>
        <w:instrText xml:space="preserve"> PAGEREF _Toc149117037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spacing w:before="31" w:after="31"/>
        <w:ind w:left="42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"_Toc149117038" </w:instrText>
      </w:r>
      <w:r>
        <w:fldChar w:fldCharType="separate"/>
      </w:r>
      <w:r>
        <w:rPr>
          <w:rStyle w:val="26"/>
        </w:rPr>
        <w:t>2实施方案和可行性研究</w:t>
      </w:r>
      <w:r>
        <w:tab/>
      </w:r>
      <w:r>
        <w:fldChar w:fldCharType="begin"/>
      </w:r>
      <w:r>
        <w:instrText xml:space="preserve"> PAGEREF _Toc149117038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before="62" w:after="62"/>
        <w:ind w:firstLine="96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"_Toc149117039" </w:instrText>
      </w:r>
      <w:r>
        <w:fldChar w:fldCharType="separate"/>
      </w:r>
      <w:r>
        <w:rPr>
          <w:rStyle w:val="26"/>
        </w:rPr>
        <w:t>2.1实施方案</w:t>
      </w:r>
      <w:r>
        <w:tab/>
      </w:r>
      <w:r>
        <w:fldChar w:fldCharType="begin"/>
      </w:r>
      <w:r>
        <w:instrText xml:space="preserve"> PAGEREF _Toc149117039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before="62" w:after="62"/>
        <w:ind w:firstLine="96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"_Toc149117040" </w:instrText>
      </w:r>
      <w:r>
        <w:fldChar w:fldCharType="separate"/>
      </w:r>
      <w:r>
        <w:rPr>
          <w:rStyle w:val="26"/>
        </w:rPr>
        <w:t>2.2可行性研究</w:t>
      </w:r>
      <w:r>
        <w:tab/>
      </w:r>
      <w:r>
        <w:fldChar w:fldCharType="begin"/>
      </w:r>
      <w:r>
        <w:instrText xml:space="preserve"> PAGEREF _Toc149117040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spacing w:before="31" w:after="31"/>
        <w:ind w:left="42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"_Toc149117041" </w:instrText>
      </w:r>
      <w:r>
        <w:fldChar w:fldCharType="separate"/>
      </w:r>
      <w:r>
        <w:rPr>
          <w:rStyle w:val="26"/>
        </w:rPr>
        <w:t>3知识技能学习情况</w:t>
      </w:r>
      <w:r>
        <w:tab/>
      </w:r>
      <w:r>
        <w:fldChar w:fldCharType="begin"/>
      </w:r>
      <w:r>
        <w:instrText xml:space="preserve"> PAGEREF _Toc149117041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spacing w:before="31" w:after="31"/>
        <w:ind w:left="42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"_Toc149117042" </w:instrText>
      </w:r>
      <w:r>
        <w:fldChar w:fldCharType="separate"/>
      </w:r>
      <w:r>
        <w:rPr>
          <w:rStyle w:val="26"/>
          <w:rFonts w:ascii="黑体" w:hAnsi="黑体"/>
        </w:rPr>
        <w:t>3.1开发环境和工具</w:t>
      </w:r>
      <w:r>
        <w:tab/>
      </w:r>
      <w:r>
        <w:fldChar w:fldCharType="begin"/>
      </w:r>
      <w:r>
        <w:instrText xml:space="preserve"> PAGEREF _Toc149117042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spacing w:before="31" w:after="31"/>
        <w:ind w:left="42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"_Toc149117043" </w:instrText>
      </w:r>
      <w:r>
        <w:fldChar w:fldCharType="separate"/>
      </w:r>
      <w:r>
        <w:rPr>
          <w:rStyle w:val="26"/>
          <w:rFonts w:ascii="黑体" w:hAnsi="黑体"/>
        </w:rPr>
        <w:t>3.2预备知识</w:t>
      </w:r>
      <w:r>
        <w:tab/>
      </w:r>
      <w:r>
        <w:fldChar w:fldCharType="begin"/>
      </w:r>
      <w:r>
        <w:instrText xml:space="preserve"> PAGEREF _Toc149117043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spacing w:before="31" w:after="31"/>
        <w:ind w:left="42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"_Toc149117044" </w:instrText>
      </w:r>
      <w:r>
        <w:fldChar w:fldCharType="separate"/>
      </w:r>
      <w:r>
        <w:rPr>
          <w:rStyle w:val="26"/>
          <w:rFonts w:ascii="黑体" w:hAnsi="黑体"/>
        </w:rPr>
        <w:t>3.3新知识点学习和掌握情况</w:t>
      </w:r>
      <w:r>
        <w:tab/>
      </w:r>
      <w:r>
        <w:fldChar w:fldCharType="begin"/>
      </w:r>
      <w:r>
        <w:instrText xml:space="preserve"> PAGEREF _Toc149117044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spacing w:before="31" w:after="31"/>
        <w:ind w:left="42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"_Toc149117045" </w:instrText>
      </w:r>
      <w:r>
        <w:fldChar w:fldCharType="separate"/>
      </w:r>
      <w:r>
        <w:rPr>
          <w:rStyle w:val="26"/>
        </w:rPr>
        <w:t>4 前期任务完成度与后续实施计划</w:t>
      </w:r>
      <w:r>
        <w:tab/>
      </w:r>
      <w:r>
        <w:fldChar w:fldCharType="begin"/>
      </w:r>
      <w:r>
        <w:instrText xml:space="preserve"> PAGEREF _Toc149117045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spacing w:before="62" w:after="62"/>
        <w:ind w:firstLine="96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"_Toc149117046" </w:instrText>
      </w:r>
      <w:r>
        <w:fldChar w:fldCharType="separate"/>
      </w:r>
      <w:r>
        <w:rPr>
          <w:rStyle w:val="26"/>
        </w:rPr>
        <w:t>4.1前期任务完成度</w:t>
      </w:r>
      <w:r>
        <w:tab/>
      </w:r>
      <w:r>
        <w:fldChar w:fldCharType="begin"/>
      </w:r>
      <w:r>
        <w:instrText xml:space="preserve"> PAGEREF _Toc149117046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spacing w:before="62" w:after="62"/>
        <w:ind w:firstLine="96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"_Toc149117047" </w:instrText>
      </w:r>
      <w:r>
        <w:fldChar w:fldCharType="separate"/>
      </w:r>
      <w:r>
        <w:rPr>
          <w:rStyle w:val="26"/>
        </w:rPr>
        <w:t>4.2后续实施计划</w:t>
      </w:r>
      <w:r>
        <w:tab/>
      </w:r>
      <w:r>
        <w:fldChar w:fldCharType="begin"/>
      </w:r>
      <w:r>
        <w:instrText xml:space="preserve"> PAGEREF _Toc149117047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spacing w:before="31" w:after="31"/>
        <w:ind w:left="420"/>
        <w:rPr>
          <w:rFonts w:eastAsiaTheme="minorEastAsia"/>
          <w:sz w:val="21"/>
        </w:rPr>
      </w:pPr>
      <w:r>
        <w:fldChar w:fldCharType="begin"/>
      </w:r>
      <w:r>
        <w:instrText xml:space="preserve"> HYPERLINK \l "_Toc149117048" </w:instrText>
      </w:r>
      <w:r>
        <w:fldChar w:fldCharType="separate"/>
      </w:r>
      <w:r>
        <w:rPr>
          <w:rStyle w:val="26"/>
        </w:rPr>
        <w:t>参考文献</w:t>
      </w:r>
      <w:r>
        <w:tab/>
      </w:r>
      <w:r>
        <w:fldChar w:fldCharType="begin"/>
      </w:r>
      <w:r>
        <w:instrText xml:space="preserve"> PAGEREF _Toc149117048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400" w:lineRule="exact"/>
        <w:rPr>
          <w:szCs w:val="24"/>
        </w:rPr>
      </w:pPr>
      <w:r>
        <w:rPr>
          <w:szCs w:val="24"/>
        </w:rPr>
        <w:fldChar w:fldCharType="end"/>
      </w:r>
    </w:p>
    <w:p>
      <w:pPr>
        <w:spacing w:line="400" w:lineRule="exact"/>
        <w:rPr>
          <w:szCs w:val="24"/>
        </w:rPr>
      </w:pPr>
    </w:p>
    <w:p>
      <w:pPr>
        <w:spacing w:line="400" w:lineRule="exact"/>
        <w:rPr>
          <w:szCs w:val="24"/>
        </w:rPr>
      </w:pPr>
    </w:p>
    <w:p>
      <w:pPr>
        <w:spacing w:line="400" w:lineRule="exact"/>
        <w:rPr>
          <w:szCs w:val="24"/>
        </w:rPr>
      </w:pPr>
    </w:p>
    <w:p>
      <w:pPr>
        <w:spacing w:line="400" w:lineRule="exact"/>
        <w:rPr>
          <w:szCs w:val="24"/>
        </w:rPr>
      </w:pPr>
    </w:p>
    <w:p>
      <w:pPr>
        <w:spacing w:line="400" w:lineRule="exact"/>
        <w:rPr>
          <w:rFonts w:eastAsia="黑体"/>
          <w:b/>
          <w:bCs/>
          <w:sz w:val="24"/>
          <w:lang w:val="zh-CN"/>
        </w:rPr>
      </w:pPr>
      <w:r>
        <w:rPr>
          <w:rFonts w:hint="eastAsia" w:eastAsia="黑体"/>
          <w:b/>
          <w:bCs/>
          <w:sz w:val="24"/>
          <w:lang w:val="zh-CN"/>
        </w:rPr>
        <w:t>说明：</w:t>
      </w:r>
    </w:p>
    <w:p>
      <w:pPr>
        <w:pStyle w:val="38"/>
        <w:numPr>
          <w:ilvl w:val="0"/>
          <w:numId w:val="1"/>
        </w:numPr>
        <w:ind w:left="420" w:leftChars="200" w:firstLineChars="0"/>
        <w:rPr>
          <w:rFonts w:eastAsia="黑体"/>
          <w:b/>
          <w:bCs/>
          <w:sz w:val="24"/>
          <w:lang w:val="zh-CN"/>
        </w:rPr>
      </w:pPr>
      <w:r>
        <w:rPr>
          <w:rFonts w:hint="eastAsia" w:eastAsia="黑体"/>
          <w:b/>
          <w:bCs/>
          <w:sz w:val="24"/>
          <w:lang w:val="zh-CN"/>
        </w:rPr>
        <w:t>报告最基本要求</w:t>
      </w:r>
      <w:r>
        <w:rPr>
          <w:rFonts w:eastAsia="黑体"/>
          <w:b/>
          <w:bCs/>
          <w:sz w:val="24"/>
          <w:lang w:val="zh-CN"/>
        </w:rPr>
        <w:t>2000</w:t>
      </w:r>
      <w:r>
        <w:rPr>
          <w:rFonts w:hint="eastAsia" w:eastAsia="黑体"/>
          <w:b/>
          <w:bCs/>
          <w:sz w:val="24"/>
          <w:lang w:val="zh-CN"/>
        </w:rPr>
        <w:t>字以上。</w:t>
      </w:r>
    </w:p>
    <w:p>
      <w:pPr>
        <w:pStyle w:val="38"/>
        <w:numPr>
          <w:ilvl w:val="0"/>
          <w:numId w:val="1"/>
        </w:numPr>
        <w:ind w:left="420" w:leftChars="200" w:firstLineChars="0"/>
        <w:rPr>
          <w:rFonts w:eastAsia="黑体"/>
          <w:b/>
          <w:bCs/>
          <w:sz w:val="24"/>
          <w:lang w:val="zh-CN"/>
        </w:rPr>
      </w:pPr>
      <w:r>
        <w:rPr>
          <w:rFonts w:hint="eastAsia" w:eastAsia="黑体"/>
          <w:b/>
          <w:bCs/>
          <w:sz w:val="24"/>
          <w:lang w:val="zh-CN"/>
        </w:rPr>
        <w:t>本模板仅为内容基本要求，没有排版，请各位同学根据个人实习情况进行目录结构扩展。</w:t>
      </w:r>
    </w:p>
    <w:p>
      <w:pPr>
        <w:spacing w:line="400" w:lineRule="exact"/>
      </w:pPr>
    </w:p>
    <w:p>
      <w:pPr>
        <w:rPr>
          <w:bCs/>
          <w:kern w:val="44"/>
          <w:szCs w:val="44"/>
        </w:rPr>
      </w:pPr>
    </w:p>
    <w:p>
      <w:pPr>
        <w:pStyle w:val="36"/>
        <w:ind w:firstLineChars="0"/>
        <w:rPr>
          <w:rFonts w:eastAsia="黑体"/>
          <w:b/>
          <w:bCs/>
          <w:sz w:val="24"/>
          <w:lang w:val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0" w:footer="992" w:gutter="0"/>
          <w:cols w:space="720" w:num="1"/>
          <w:titlePg/>
          <w:docGrid w:type="lines" w:linePitch="312" w:charSpace="0"/>
        </w:sectPr>
      </w:pPr>
    </w:p>
    <w:p>
      <w:pPr>
        <w:pStyle w:val="3"/>
        <w:keepNext w:val="0"/>
        <w:keepLines w:val="0"/>
        <w:spacing w:before="0" w:after="0" w:line="360" w:lineRule="auto"/>
        <w:rPr>
          <w:rFonts w:ascii="Times New Roman" w:hAnsi="Times New Roman" w:eastAsia="黑体"/>
          <w:b/>
          <w:szCs w:val="30"/>
        </w:rPr>
      </w:pPr>
      <w:bookmarkStart w:id="2" w:name="_Toc149117035"/>
      <w:r>
        <w:rPr>
          <w:rFonts w:ascii="Times New Roman" w:hAnsi="Times New Roman" w:eastAsia="黑体"/>
          <w:szCs w:val="30"/>
        </w:rPr>
        <w:t>1</w:t>
      </w:r>
      <w:r>
        <w:rPr>
          <w:rFonts w:hint="eastAsia" w:ascii="Times New Roman" w:hAnsi="Times New Roman" w:eastAsia="黑体"/>
          <w:szCs w:val="30"/>
        </w:rPr>
        <w:t>企业实习目标任务</w:t>
      </w:r>
      <w:bookmarkEnd w:id="2"/>
    </w:p>
    <w:p>
      <w:pPr>
        <w:pStyle w:val="4"/>
        <w:keepNext w:val="0"/>
        <w:keepLines w:val="0"/>
        <w:numPr>
          <w:ilvl w:val="1"/>
          <w:numId w:val="2"/>
        </w:numPr>
        <w:spacing w:before="0" w:line="360" w:lineRule="auto"/>
        <w:rPr>
          <w:rFonts w:eastAsia="黑体"/>
          <w:b/>
        </w:rPr>
      </w:pPr>
      <w:bookmarkStart w:id="3" w:name="_Toc149117036"/>
      <w:r>
        <w:rPr>
          <w:rFonts w:eastAsia="黑体"/>
        </w:rPr>
        <w:t>实习单位情况和岗位职责</w:t>
      </w:r>
      <w:bookmarkEnd w:id="3"/>
    </w:p>
    <w:p>
      <w:pPr>
        <w:pStyle w:val="38"/>
        <w:numPr>
          <w:ilvl w:val="2"/>
          <w:numId w:val="2"/>
        </w:numPr>
        <w:spacing w:line="360" w:lineRule="auto"/>
        <w:ind w:firstLineChars="0"/>
        <w:rPr>
          <w:rFonts w:eastAsia="黑体"/>
          <w:sz w:val="28"/>
        </w:rPr>
      </w:pPr>
      <w:r>
        <w:rPr>
          <w:rFonts w:eastAsia="黑体"/>
          <w:sz w:val="28"/>
        </w:rPr>
        <w:t>实习单位情况</w:t>
      </w: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（简要介绍实习单位情况，重点介绍一下主要业务内容）</w:t>
      </w:r>
    </w:p>
    <w:p>
      <w:pPr>
        <w:pStyle w:val="38"/>
        <w:numPr>
          <w:ilvl w:val="2"/>
          <w:numId w:val="2"/>
        </w:numPr>
        <w:spacing w:line="360" w:lineRule="auto"/>
        <w:ind w:firstLineChars="0"/>
      </w:pPr>
      <w:r>
        <w:rPr>
          <w:rFonts w:eastAsia="黑体"/>
          <w:sz w:val="28"/>
        </w:rPr>
        <w:t>岗位职责</w:t>
      </w:r>
    </w:p>
    <w:p>
      <w:pPr>
        <w:spacing w:line="360" w:lineRule="auto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（简要说明岗位名称及工作内容）</w:t>
      </w:r>
    </w:p>
    <w:p>
      <w:pPr>
        <w:pStyle w:val="4"/>
        <w:keepNext w:val="0"/>
        <w:keepLines w:val="0"/>
        <w:spacing w:before="0" w:line="360" w:lineRule="auto"/>
        <w:rPr>
          <w:rFonts w:eastAsia="黑体"/>
          <w:b/>
        </w:rPr>
      </w:pPr>
      <w:bookmarkStart w:id="4" w:name="_Toc149117037"/>
      <w:r>
        <w:rPr>
          <w:rFonts w:eastAsia="黑体"/>
        </w:rPr>
        <w:t>1.2</w:t>
      </w:r>
      <w:r>
        <w:rPr>
          <w:rFonts w:hint="eastAsia" w:eastAsia="黑体"/>
        </w:rPr>
        <w:t>实习</w:t>
      </w:r>
      <w:r>
        <w:rPr>
          <w:rFonts w:eastAsia="黑体"/>
        </w:rPr>
        <w:t>目标、任务与复杂工程问题</w:t>
      </w:r>
      <w:bookmarkEnd w:id="4"/>
    </w:p>
    <w:p>
      <w:pPr>
        <w:spacing w:line="360" w:lineRule="auto"/>
        <w:jc w:val="center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sz w:val="24"/>
          <w:szCs w:val="24"/>
        </w:rPr>
        <w:t>（根据用户需求分析说明课题目标与任务，并在此基础上归纳说明待解决的相关复杂工程问题）</w:t>
      </w:r>
    </w:p>
    <w:p>
      <w:pPr>
        <w:spacing w:line="360" w:lineRule="auto"/>
        <w:outlineLvl w:val="3"/>
        <w:rPr>
          <w:rFonts w:eastAsia="黑体"/>
          <w:sz w:val="28"/>
        </w:rPr>
      </w:pPr>
      <w:r>
        <w:rPr>
          <w:rFonts w:hint="eastAsia" w:eastAsia="黑体"/>
          <w:sz w:val="28"/>
          <w:szCs w:val="28"/>
        </w:rPr>
        <w:t>1</w:t>
      </w:r>
      <w:r>
        <w:rPr>
          <w:rFonts w:eastAsia="黑体"/>
          <w:sz w:val="28"/>
          <w:szCs w:val="28"/>
        </w:rPr>
        <w:t xml:space="preserve">.2.1 </w:t>
      </w:r>
      <w:r>
        <w:rPr>
          <w:rFonts w:hint="eastAsia" w:eastAsia="黑体"/>
          <w:sz w:val="28"/>
        </w:rPr>
        <w:t>实习</w:t>
      </w:r>
      <w:r>
        <w:rPr>
          <w:rFonts w:eastAsia="黑体"/>
          <w:sz w:val="28"/>
        </w:rPr>
        <w:t>目标</w:t>
      </w:r>
    </w:p>
    <w:p>
      <w:pPr>
        <w:spacing w:line="360" w:lineRule="auto"/>
        <w:ind w:firstLine="720" w:firstLineChars="300"/>
        <w:outlineLvl w:val="3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（简要说明实习目标）</w:t>
      </w:r>
    </w:p>
    <w:p>
      <w:pPr>
        <w:spacing w:line="360" w:lineRule="auto"/>
        <w:outlineLvl w:val="3"/>
        <w:rPr>
          <w:rFonts w:eastAsia="黑体"/>
          <w:sz w:val="28"/>
        </w:rPr>
      </w:pPr>
      <w:r>
        <w:rPr>
          <w:rFonts w:hint="eastAsia" w:eastAsia="黑体"/>
          <w:sz w:val="28"/>
          <w:szCs w:val="28"/>
        </w:rPr>
        <w:t>1</w:t>
      </w:r>
      <w:r>
        <w:rPr>
          <w:rFonts w:eastAsia="黑体"/>
          <w:sz w:val="28"/>
          <w:szCs w:val="28"/>
        </w:rPr>
        <w:t xml:space="preserve">.2.2 </w:t>
      </w:r>
      <w:r>
        <w:rPr>
          <w:rFonts w:eastAsia="黑体"/>
          <w:sz w:val="28"/>
        </w:rPr>
        <w:t>任务</w:t>
      </w:r>
    </w:p>
    <w:p>
      <w:pPr>
        <w:spacing w:line="360" w:lineRule="auto"/>
        <w:ind w:firstLine="720" w:firstLineChars="300"/>
        <w:outlineLvl w:val="3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（将实习任务浓缩为几点依此写出）</w:t>
      </w:r>
    </w:p>
    <w:p>
      <w:pPr>
        <w:spacing w:line="360" w:lineRule="auto"/>
        <w:outlineLvl w:val="3"/>
        <w:rPr>
          <w:rFonts w:eastAsia="黑体"/>
          <w:sz w:val="28"/>
        </w:rPr>
      </w:pPr>
      <w:r>
        <w:rPr>
          <w:rFonts w:hint="eastAsia" w:eastAsia="黑体"/>
          <w:sz w:val="28"/>
          <w:szCs w:val="28"/>
        </w:rPr>
        <w:t>1</w:t>
      </w:r>
      <w:r>
        <w:rPr>
          <w:rFonts w:eastAsia="黑体"/>
          <w:sz w:val="28"/>
          <w:szCs w:val="28"/>
        </w:rPr>
        <w:t xml:space="preserve">.2.3 </w:t>
      </w:r>
      <w:r>
        <w:rPr>
          <w:rFonts w:eastAsia="黑体"/>
          <w:sz w:val="28"/>
        </w:rPr>
        <w:t>复杂工程问题</w:t>
      </w:r>
    </w:p>
    <w:p>
      <w:pPr>
        <w:spacing w:line="360" w:lineRule="auto"/>
        <w:outlineLvl w:val="3"/>
        <w:rPr>
          <w:rFonts w:eastAsia="黑体"/>
          <w:sz w:val="28"/>
          <w:szCs w:val="28"/>
        </w:rPr>
      </w:pPr>
    </w:p>
    <w:p>
      <w:pPr>
        <w:spacing w:line="360" w:lineRule="auto"/>
        <w:outlineLvl w:val="3"/>
        <w:rPr>
          <w:rFonts w:eastAsia="黑体"/>
          <w:sz w:val="28"/>
          <w:szCs w:val="28"/>
        </w:rPr>
      </w:pPr>
    </w:p>
    <w:p>
      <w:pPr>
        <w:spacing w:line="360" w:lineRule="auto"/>
        <w:outlineLvl w:val="3"/>
        <w:rPr>
          <w:rFonts w:eastAsia="黑体"/>
          <w:sz w:val="28"/>
          <w:szCs w:val="28"/>
        </w:rPr>
      </w:pPr>
    </w:p>
    <w:p>
      <w:pPr>
        <w:spacing w:line="360" w:lineRule="auto"/>
        <w:outlineLvl w:val="3"/>
        <w:rPr>
          <w:rFonts w:eastAsia="黑体"/>
          <w:sz w:val="28"/>
          <w:szCs w:val="28"/>
        </w:rPr>
      </w:pPr>
    </w:p>
    <w:p>
      <w:pPr>
        <w:spacing w:line="360" w:lineRule="auto"/>
        <w:rPr>
          <w:rFonts w:cs="宋体"/>
          <w:sz w:val="24"/>
          <w:szCs w:val="24"/>
        </w:rPr>
      </w:pPr>
    </w:p>
    <w:p>
      <w:pPr>
        <w:spacing w:line="360" w:lineRule="auto"/>
        <w:rPr>
          <w:rFonts w:cs="宋体"/>
          <w:sz w:val="24"/>
          <w:szCs w:val="24"/>
        </w:rPr>
      </w:pPr>
    </w:p>
    <w:p>
      <w:pPr>
        <w:spacing w:line="400" w:lineRule="exact"/>
        <w:rPr>
          <w:rFonts w:cs="宋体"/>
          <w:sz w:val="24"/>
          <w:szCs w:val="24"/>
        </w:rPr>
        <w:sectPr>
          <w:headerReference r:id="rId11" w:type="default"/>
          <w:footerReference r:id="rId13" w:type="default"/>
          <w:headerReference r:id="rId12" w:type="even"/>
          <w:footerReference r:id="rId14" w:type="even"/>
          <w:pgSz w:w="11906" w:h="16838"/>
          <w:pgMar w:top="1440" w:right="1797" w:bottom="1440" w:left="1797" w:header="850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3"/>
        <w:keepNext w:val="0"/>
        <w:keepLines w:val="0"/>
        <w:spacing w:before="0" w:after="0" w:line="360" w:lineRule="auto"/>
        <w:rPr>
          <w:rFonts w:ascii="Times New Roman" w:hAnsi="Times New Roman" w:eastAsia="黑体"/>
          <w:b/>
          <w:szCs w:val="30"/>
        </w:rPr>
      </w:pPr>
      <w:bookmarkStart w:id="5" w:name="_Toc149117038"/>
      <w:r>
        <w:rPr>
          <w:rFonts w:ascii="Times New Roman" w:hAnsi="Times New Roman" w:eastAsia="黑体"/>
          <w:szCs w:val="30"/>
        </w:rPr>
        <w:t>2实施方案和可行性研究</w:t>
      </w:r>
      <w:bookmarkEnd w:id="5"/>
    </w:p>
    <w:p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（针对待解决的复杂工程问题，</w:t>
      </w:r>
      <w:r>
        <w:rPr>
          <w:rFonts w:hint="eastAsia" w:asciiTheme="minorEastAsia" w:hAnsiTheme="minorEastAsia"/>
          <w:sz w:val="24"/>
        </w:rPr>
        <w:t>分析文献寻求解决方案，并在安全、环境、法律等约束条件下，通过技术经济评价对设计方案的可行性进行研究，说明方案的可行性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4"/>
        <w:keepNext w:val="0"/>
        <w:keepLines w:val="0"/>
        <w:spacing w:before="0" w:line="360" w:lineRule="auto"/>
        <w:rPr>
          <w:rFonts w:eastAsia="黑体"/>
          <w:b/>
        </w:rPr>
      </w:pPr>
      <w:bookmarkStart w:id="6" w:name="_Toc149117039"/>
      <w:r>
        <w:rPr>
          <w:rFonts w:hint="eastAsia" w:eastAsia="黑体"/>
        </w:rPr>
        <w:t>2</w:t>
      </w:r>
      <w:r>
        <w:rPr>
          <w:rFonts w:eastAsia="黑体"/>
        </w:rPr>
        <w:t>.1</w:t>
      </w:r>
      <w:r>
        <w:rPr>
          <w:rFonts w:hint="eastAsia" w:eastAsia="黑体"/>
        </w:rPr>
        <w:t>实施方案</w:t>
      </w:r>
      <w:bookmarkEnd w:id="6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请详细写出实习内容的实施方案。</w:t>
      </w:r>
    </w:p>
    <w:p>
      <w:pPr>
        <w:pStyle w:val="4"/>
        <w:keepNext w:val="0"/>
        <w:keepLines w:val="0"/>
        <w:spacing w:before="0" w:line="360" w:lineRule="auto"/>
        <w:rPr>
          <w:rFonts w:eastAsia="黑体"/>
          <w:b/>
        </w:rPr>
      </w:pPr>
      <w:bookmarkStart w:id="7" w:name="_Toc149117040"/>
      <w:r>
        <w:rPr>
          <w:rFonts w:hint="eastAsia" w:eastAsia="黑体"/>
        </w:rPr>
        <w:t>2</w:t>
      </w:r>
      <w:r>
        <w:rPr>
          <w:rFonts w:eastAsia="黑体"/>
        </w:rPr>
        <w:t>.2</w:t>
      </w:r>
      <w:r>
        <w:rPr>
          <w:rFonts w:hint="eastAsia" w:eastAsia="黑体"/>
        </w:rPr>
        <w:t>可行性研究</w:t>
      </w:r>
      <w:bookmarkEnd w:id="7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请详细写出实施方案的技术可行性研究，经济可行性研究，法律法规可行性研究等。</w:t>
      </w:r>
    </w:p>
    <w:p>
      <w:pPr>
        <w:spacing w:line="360" w:lineRule="auto"/>
        <w:rPr>
          <w:rFonts w:cs="宋体"/>
          <w:bCs/>
          <w:sz w:val="24"/>
          <w:szCs w:val="24"/>
        </w:rPr>
      </w:pPr>
    </w:p>
    <w:p>
      <w:pPr>
        <w:spacing w:line="360" w:lineRule="auto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</w:pPr>
    </w:p>
    <w:p>
      <w:pPr>
        <w:spacing w:line="400" w:lineRule="exact"/>
        <w:rPr>
          <w:rFonts w:cs="宋体"/>
          <w:bCs/>
          <w:sz w:val="24"/>
          <w:szCs w:val="24"/>
        </w:rPr>
        <w:sectPr>
          <w:headerReference r:id="rId15" w:type="default"/>
          <w:footerReference r:id="rId16" w:type="default"/>
          <w:footerReference r:id="rId17" w:type="even"/>
          <w:type w:val="continuous"/>
          <w:pgSz w:w="11906" w:h="16838"/>
          <w:pgMar w:top="1440" w:right="1800" w:bottom="1440" w:left="1800" w:header="850" w:footer="992" w:gutter="0"/>
          <w:cols w:space="720" w:num="1"/>
          <w:docGrid w:type="lines" w:linePitch="312" w:charSpace="0"/>
        </w:sectPr>
      </w:pPr>
    </w:p>
    <w:p>
      <w:pPr>
        <w:pStyle w:val="3"/>
        <w:keepNext w:val="0"/>
        <w:keepLines w:val="0"/>
        <w:spacing w:before="0" w:after="0" w:line="360" w:lineRule="auto"/>
        <w:rPr>
          <w:rFonts w:ascii="Times New Roman" w:hAnsi="Times New Roman" w:eastAsia="黑体"/>
          <w:b/>
          <w:szCs w:val="30"/>
        </w:rPr>
      </w:pPr>
      <w:bookmarkStart w:id="8" w:name="_Toc149117041"/>
      <w:r>
        <w:rPr>
          <w:rFonts w:ascii="Times New Roman" w:hAnsi="Times New Roman" w:eastAsia="黑体"/>
          <w:szCs w:val="30"/>
        </w:rPr>
        <w:t>3知识技能学习情况</w:t>
      </w:r>
      <w:bookmarkEnd w:id="8"/>
      <w:bookmarkStart w:id="9" w:name="_Toc446407847"/>
    </w:p>
    <w:p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（根据课题应用场景，选择开发环境、工具与技术标准；说明工具的学习和使用情况，文献和书籍的查阅、分析、总结和收获；阐述针对个人或职业发展的需求，进行的其它学习等。）</w:t>
      </w:r>
    </w:p>
    <w:p>
      <w:pPr>
        <w:pStyle w:val="3"/>
        <w:spacing w:before="0" w:after="0" w:line="360" w:lineRule="auto"/>
        <w:rPr>
          <w:rFonts w:ascii="黑体" w:hAnsi="黑体" w:eastAsia="黑体"/>
          <w:sz w:val="28"/>
          <w:szCs w:val="28"/>
        </w:rPr>
      </w:pPr>
      <w:bookmarkStart w:id="10" w:name="_Toc32440938"/>
      <w:bookmarkStart w:id="11" w:name="_Toc71278162"/>
      <w:bookmarkStart w:id="12" w:name="_Toc149117042"/>
      <w:r>
        <w:rPr>
          <w:rFonts w:ascii="黑体" w:hAnsi="黑体" w:eastAsia="黑体"/>
          <w:sz w:val="28"/>
          <w:szCs w:val="28"/>
        </w:rPr>
        <w:t>3.1</w:t>
      </w:r>
      <w:r>
        <w:rPr>
          <w:rFonts w:hint="eastAsia" w:ascii="黑体" w:hAnsi="黑体" w:eastAsia="黑体"/>
          <w:sz w:val="28"/>
          <w:szCs w:val="28"/>
        </w:rPr>
        <w:t>开发环境和工具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请详细写出实习任务涉及的开发环境和工具介绍等。</w:t>
      </w:r>
    </w:p>
    <w:p>
      <w:pPr>
        <w:pStyle w:val="3"/>
        <w:spacing w:before="0" w:after="0" w:line="360" w:lineRule="auto"/>
        <w:rPr>
          <w:rFonts w:ascii="黑体" w:hAnsi="黑体" w:eastAsia="黑体"/>
          <w:sz w:val="28"/>
          <w:szCs w:val="28"/>
        </w:rPr>
      </w:pPr>
      <w:bookmarkStart w:id="13" w:name="_Toc71278163"/>
      <w:bookmarkStart w:id="14" w:name="_Toc32440939"/>
      <w:bookmarkStart w:id="15" w:name="_Toc149117043"/>
      <w:r>
        <w:rPr>
          <w:rFonts w:ascii="黑体" w:hAnsi="黑体" w:eastAsia="黑体"/>
          <w:sz w:val="28"/>
          <w:szCs w:val="28"/>
        </w:rPr>
        <w:t>3.2</w:t>
      </w:r>
      <w:r>
        <w:rPr>
          <w:rFonts w:hint="eastAsia" w:ascii="黑体" w:hAnsi="黑体" w:eastAsia="黑体"/>
          <w:sz w:val="28"/>
          <w:szCs w:val="28"/>
        </w:rPr>
        <w:t>预备知识</w:t>
      </w:r>
      <w:bookmarkEnd w:id="13"/>
      <w:bookmarkEnd w:id="14"/>
      <w:bookmarkEnd w:id="15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请详细写出完成实习任务需要的预备知识等。</w:t>
      </w:r>
    </w:p>
    <w:p>
      <w:pPr>
        <w:pStyle w:val="3"/>
        <w:spacing w:before="0" w:after="0" w:line="360" w:lineRule="auto"/>
        <w:rPr>
          <w:rFonts w:ascii="黑体" w:hAnsi="黑体" w:eastAsia="黑体"/>
          <w:sz w:val="28"/>
          <w:szCs w:val="28"/>
        </w:rPr>
      </w:pPr>
      <w:bookmarkStart w:id="16" w:name="_Toc71278164"/>
      <w:bookmarkStart w:id="17" w:name="_Toc149117044"/>
      <w:bookmarkStart w:id="18" w:name="_Toc32440940"/>
      <w:r>
        <w:rPr>
          <w:rFonts w:ascii="黑体" w:hAnsi="黑体" w:eastAsia="黑体"/>
          <w:sz w:val="28"/>
          <w:szCs w:val="28"/>
        </w:rPr>
        <w:t>3.3</w:t>
      </w:r>
      <w:r>
        <w:rPr>
          <w:rFonts w:hint="eastAsia" w:ascii="黑体" w:hAnsi="黑体" w:eastAsia="黑体"/>
          <w:sz w:val="28"/>
          <w:szCs w:val="28"/>
        </w:rPr>
        <w:t>新知识点学习和掌握情况</w:t>
      </w:r>
      <w:bookmarkEnd w:id="16"/>
      <w:bookmarkEnd w:id="17"/>
      <w:bookmarkEnd w:id="18"/>
    </w:p>
    <w:p>
      <w:pPr>
        <w:pStyle w:val="19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宋体"/>
          <w:bCs/>
          <w:szCs w:val="28"/>
        </w:rPr>
      </w:pPr>
      <w:r>
        <w:rPr>
          <w:rFonts w:hint="eastAsia" w:ascii="Times New Roman" w:hAnsi="Times New Roman" w:cs="宋体"/>
          <w:bCs/>
          <w:szCs w:val="28"/>
        </w:rPr>
        <w:t>请详细写出完成实习任务需要学习的新知识及要求。</w:t>
      </w:r>
    </w:p>
    <w:p>
      <w:pPr>
        <w:pStyle w:val="19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hAnsi="Times New Roman" w:cs="宋体"/>
          <w:bCs/>
          <w:szCs w:val="28"/>
        </w:rPr>
      </w:pPr>
    </w:p>
    <w:p>
      <w:pPr>
        <w:pStyle w:val="1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>
      <w:pPr>
        <w:pStyle w:val="1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>
      <w:pPr>
        <w:pStyle w:val="1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>
      <w:pPr>
        <w:pStyle w:val="1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>
      <w:pPr>
        <w:pStyle w:val="1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>
      <w:pPr>
        <w:pStyle w:val="1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>
      <w:pPr>
        <w:pStyle w:val="1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>
      <w:pPr>
        <w:pStyle w:val="1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>
      <w:pPr>
        <w:pStyle w:val="1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>
      <w:pPr>
        <w:spacing w:line="400" w:lineRule="exact"/>
        <w:rPr>
          <w:rFonts w:eastAsia="黑体"/>
          <w:bCs/>
          <w:sz w:val="28"/>
          <w:szCs w:val="28"/>
        </w:rPr>
      </w:pPr>
    </w:p>
    <w:p>
      <w:pPr>
        <w:spacing w:line="400" w:lineRule="exact"/>
        <w:rPr>
          <w:rFonts w:eastAsia="黑体"/>
          <w:bCs/>
          <w:sz w:val="28"/>
          <w:szCs w:val="28"/>
        </w:rPr>
        <w:sectPr>
          <w:headerReference r:id="rId18" w:type="even"/>
          <w:footerReference r:id="rId19" w:type="even"/>
          <w:type w:val="continuous"/>
          <w:pgSz w:w="11906" w:h="16838"/>
          <w:pgMar w:top="1440" w:right="1800" w:bottom="1440" w:left="1800" w:header="850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outlineLvl w:val="1"/>
        <w:rPr>
          <w:rFonts w:eastAsia="黑体"/>
          <w:sz w:val="30"/>
          <w:szCs w:val="30"/>
        </w:rPr>
      </w:pPr>
      <w:bookmarkStart w:id="19" w:name="_Toc149117045"/>
      <w:r>
        <w:rPr>
          <w:rFonts w:eastAsia="黑体"/>
          <w:sz w:val="30"/>
          <w:szCs w:val="30"/>
        </w:rPr>
        <w:t>4 前期任务完成度与后续实施计划</w:t>
      </w:r>
      <w:bookmarkEnd w:id="9"/>
      <w:bookmarkEnd w:id="19"/>
    </w:p>
    <w:p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</w:rPr>
        <w:t>（前期任务完成度自我评价及后续工程环节的实施计划安排。除针对复杂工程问题的实施方案执行计划，还包括针对个人或职业发展需求的知识技能学习计划。）</w:t>
      </w:r>
    </w:p>
    <w:p>
      <w:pPr>
        <w:pStyle w:val="4"/>
        <w:keepNext w:val="0"/>
        <w:keepLines w:val="0"/>
        <w:spacing w:before="0" w:line="360" w:lineRule="auto"/>
        <w:rPr>
          <w:rFonts w:eastAsia="黑体"/>
          <w:b/>
          <w:szCs w:val="24"/>
        </w:rPr>
      </w:pPr>
      <w:bookmarkStart w:id="20" w:name="_Toc149117046"/>
      <w:r>
        <w:rPr>
          <w:rFonts w:eastAsia="黑体"/>
          <w:szCs w:val="24"/>
        </w:rPr>
        <w:t>4.1前期任务完成度</w:t>
      </w:r>
      <w:bookmarkEnd w:id="20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请详细</w:t>
      </w:r>
      <w:r>
        <w:rPr>
          <w:rFonts w:hint="eastAsia"/>
          <w:sz w:val="24"/>
          <w:szCs w:val="24"/>
        </w:rPr>
        <w:t>列出目前已完成了哪些工作，还有哪些工作没有完成，已完成工作占总任务的百分比，注意和前面的任务要对应。</w:t>
      </w:r>
    </w:p>
    <w:p>
      <w:pPr>
        <w:spacing w:line="360" w:lineRule="auto"/>
      </w:pPr>
    </w:p>
    <w:p>
      <w:pPr>
        <w:pStyle w:val="4"/>
        <w:keepNext w:val="0"/>
        <w:keepLines w:val="0"/>
        <w:spacing w:before="0" w:line="360" w:lineRule="auto"/>
        <w:rPr>
          <w:rFonts w:eastAsia="黑体"/>
          <w:b/>
        </w:rPr>
      </w:pPr>
      <w:bookmarkStart w:id="21" w:name="_Toc149117047"/>
      <w:r>
        <w:rPr>
          <w:rFonts w:eastAsia="黑体"/>
          <w:szCs w:val="24"/>
        </w:rPr>
        <w:t>4.2后续实施计划</w:t>
      </w:r>
      <w:bookmarkEnd w:id="21"/>
    </w:p>
    <w:p>
      <w:pPr>
        <w:spacing w:line="360" w:lineRule="auto"/>
        <w:ind w:firstLine="42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hint="eastAsia" w:cs="宋体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hint="eastAsia" w:cs="宋体"/>
          <w:sz w:val="24"/>
          <w:szCs w:val="24"/>
        </w:rPr>
        <w:t>，</w:t>
      </w:r>
      <w:r>
        <w:rPr>
          <w:rFonts w:cs="宋体"/>
          <w:sz w:val="24"/>
          <w:szCs w:val="24"/>
        </w:rPr>
        <w:t>参见</w:t>
      </w:r>
      <w:r>
        <w:rPr>
          <w:rFonts w:hint="eastAsia" w:cs="宋体"/>
          <w:sz w:val="24"/>
          <w:szCs w:val="24"/>
        </w:rPr>
        <w:t>表</w:t>
      </w:r>
      <w:r>
        <w:rPr>
          <w:rFonts w:cs="宋体"/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-</w:t>
      </w: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所示：</w:t>
      </w:r>
    </w:p>
    <w:p>
      <w:pPr>
        <w:spacing w:line="400" w:lineRule="exact"/>
        <w:ind w:firstLine="420"/>
        <w:jc w:val="center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表</w:t>
      </w:r>
      <w:r>
        <w:rPr>
          <w:rFonts w:hint="eastAsia" w:cs="宋体" w:asciiTheme="minorEastAsia" w:hAnsiTheme="minorEastAsia"/>
        </w:rPr>
        <w:t xml:space="preserve"> </w:t>
      </w:r>
      <w:r>
        <w:rPr>
          <w:rFonts w:cs="宋体" w:asciiTheme="minorEastAsia" w:hAnsiTheme="minorEastAsia"/>
        </w:rPr>
        <w:t>4-1  后期任务计划表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515"/>
        <w:gridCol w:w="2037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  <w:r>
              <w:rPr>
                <w:rFonts w:hint="eastAsia" w:cs="宋体" w:asciiTheme="minorEastAsia" w:hAnsiTheme="minorEastAsia"/>
              </w:rPr>
              <w:t>序号</w:t>
            </w:r>
          </w:p>
        </w:tc>
        <w:tc>
          <w:tcPr>
            <w:tcW w:w="3515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  <w:r>
              <w:rPr>
                <w:rFonts w:hint="eastAsia" w:cs="宋体" w:asciiTheme="minorEastAsia" w:hAnsiTheme="minorEastAsia"/>
              </w:rPr>
              <w:t>工作内容</w:t>
            </w:r>
          </w:p>
        </w:tc>
        <w:tc>
          <w:tcPr>
            <w:tcW w:w="2037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  <w:r>
              <w:rPr>
                <w:rFonts w:hint="eastAsia" w:cs="宋体" w:asciiTheme="minorEastAsia" w:hAnsiTheme="minorEastAsia"/>
              </w:rPr>
              <w:t>工作开始时间</w:t>
            </w:r>
          </w:p>
        </w:tc>
        <w:tc>
          <w:tcPr>
            <w:tcW w:w="2124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  <w:r>
              <w:rPr>
                <w:rFonts w:hint="eastAsia" w:cs="宋体" w:asciiTheme="minorEastAsia" w:hAnsiTheme="minorEastAsia"/>
              </w:rPr>
              <w:t>工作结束时间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  <w:r>
              <w:rPr>
                <w:rFonts w:hint="eastAsia" w:cs="宋体" w:asciiTheme="minorEastAsia" w:hAnsiTheme="minorEastAsia"/>
              </w:rPr>
              <w:t>1</w:t>
            </w:r>
          </w:p>
        </w:tc>
        <w:tc>
          <w:tcPr>
            <w:tcW w:w="3515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  <w:tc>
          <w:tcPr>
            <w:tcW w:w="2037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  <w:tc>
          <w:tcPr>
            <w:tcW w:w="2124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  <w:r>
              <w:rPr>
                <w:rFonts w:hint="eastAsia" w:cs="宋体" w:asciiTheme="minorEastAsia" w:hAnsiTheme="minorEastAsia"/>
              </w:rPr>
              <w:t>2</w:t>
            </w:r>
          </w:p>
        </w:tc>
        <w:tc>
          <w:tcPr>
            <w:tcW w:w="3515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  <w:tc>
          <w:tcPr>
            <w:tcW w:w="2037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  <w:tc>
          <w:tcPr>
            <w:tcW w:w="2124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  <w:r>
              <w:rPr>
                <w:rFonts w:hint="eastAsia" w:cs="宋体" w:asciiTheme="minorEastAsia" w:hAnsiTheme="minorEastAsia"/>
              </w:rPr>
              <w:t>3</w:t>
            </w:r>
          </w:p>
        </w:tc>
        <w:tc>
          <w:tcPr>
            <w:tcW w:w="3515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  <w:tc>
          <w:tcPr>
            <w:tcW w:w="2037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  <w:tc>
          <w:tcPr>
            <w:tcW w:w="2124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  <w:tc>
          <w:tcPr>
            <w:tcW w:w="3515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  <w:tc>
          <w:tcPr>
            <w:tcW w:w="2037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  <w:tc>
          <w:tcPr>
            <w:tcW w:w="2124" w:type="dxa"/>
          </w:tcPr>
          <w:p>
            <w:pPr>
              <w:widowControl w:val="0"/>
              <w:spacing w:before="31" w:after="31" w:line="400" w:lineRule="exact"/>
              <w:ind w:left="420"/>
              <w:jc w:val="both"/>
              <w:rPr>
                <w:rFonts w:cs="宋体" w:asciiTheme="minorEastAsia" w:hAnsiTheme="minorEastAsia"/>
              </w:rPr>
            </w:pPr>
          </w:p>
        </w:tc>
      </w:tr>
    </w:tbl>
    <w:p>
      <w:pPr>
        <w:spacing w:line="400" w:lineRule="exact"/>
        <w:rPr>
          <w:rFonts w:cs="宋体"/>
          <w:sz w:val="24"/>
          <w:szCs w:val="24"/>
        </w:rPr>
      </w:pPr>
    </w:p>
    <w:p>
      <w:pPr>
        <w:spacing w:line="400" w:lineRule="exact"/>
        <w:ind w:firstLine="420"/>
        <w:rPr>
          <w:rFonts w:cs="宋体"/>
          <w:sz w:val="24"/>
          <w:szCs w:val="24"/>
        </w:rPr>
      </w:pPr>
    </w:p>
    <w:p>
      <w:pPr>
        <w:spacing w:line="400" w:lineRule="exact"/>
        <w:ind w:firstLine="420"/>
        <w:rPr>
          <w:rFonts w:cs="宋体"/>
          <w:sz w:val="24"/>
          <w:szCs w:val="24"/>
        </w:rPr>
      </w:pPr>
    </w:p>
    <w:p>
      <w:pPr>
        <w:spacing w:line="400" w:lineRule="exact"/>
        <w:ind w:firstLine="420"/>
        <w:rPr>
          <w:rFonts w:cs="宋体"/>
          <w:sz w:val="24"/>
          <w:szCs w:val="24"/>
        </w:rPr>
      </w:pPr>
    </w:p>
    <w:p>
      <w:pPr>
        <w:spacing w:line="400" w:lineRule="exact"/>
        <w:ind w:firstLine="420"/>
        <w:rPr>
          <w:rFonts w:cs="宋体"/>
          <w:sz w:val="24"/>
          <w:szCs w:val="24"/>
        </w:rPr>
      </w:pPr>
    </w:p>
    <w:p>
      <w:pPr>
        <w:spacing w:line="400" w:lineRule="exact"/>
        <w:ind w:firstLine="420"/>
        <w:rPr>
          <w:rFonts w:cs="宋体"/>
          <w:sz w:val="24"/>
          <w:szCs w:val="24"/>
        </w:rPr>
      </w:pPr>
    </w:p>
    <w:p/>
    <w:p>
      <w:pPr>
        <w:sectPr>
          <w:headerReference r:id="rId20" w:type="default"/>
          <w:footerReference r:id="rId21" w:type="default"/>
          <w:type w:val="continuous"/>
          <w:pgSz w:w="11906" w:h="16838"/>
          <w:pgMar w:top="1440" w:right="1800" w:bottom="1440" w:left="1800" w:header="850" w:footer="992" w:gutter="0"/>
          <w:cols w:space="720" w:num="1"/>
          <w:docGrid w:type="lines" w:linePitch="312" w:charSpace="0"/>
        </w:sectPr>
      </w:pPr>
    </w:p>
    <w:p>
      <w:pPr>
        <w:pStyle w:val="3"/>
        <w:keepNext w:val="0"/>
        <w:keepLines w:val="0"/>
        <w:spacing w:before="0" w:after="0" w:line="360" w:lineRule="auto"/>
        <w:rPr>
          <w:rFonts w:ascii="Times New Roman" w:hAnsi="Times New Roman" w:eastAsia="黑体"/>
          <w:b/>
          <w:szCs w:val="30"/>
        </w:rPr>
      </w:pPr>
      <w:bookmarkStart w:id="22" w:name="_Toc149117048"/>
      <w:r>
        <w:rPr>
          <w:rFonts w:hint="eastAsia" w:ascii="Times New Roman" w:hAnsi="Times New Roman" w:eastAsia="黑体"/>
          <w:szCs w:val="30"/>
        </w:rPr>
        <w:t>参考文献</w:t>
      </w:r>
      <w:bookmarkEnd w:id="22"/>
    </w:p>
    <w:p>
      <w:pPr>
        <w:spacing w:line="360" w:lineRule="auto"/>
        <w:ind w:firstLine="420" w:firstLineChars="200"/>
      </w:pPr>
      <w:r>
        <w:t xml:space="preserve">[1] </w:t>
      </w:r>
      <w:r>
        <w:rPr>
          <w:rFonts w:hAnsi="宋体"/>
        </w:rPr>
        <w:t>王浩刚，聂在平</w:t>
      </w:r>
      <w:r>
        <w:t>.</w:t>
      </w:r>
      <w:r>
        <w:rPr>
          <w:rFonts w:hAnsi="宋体"/>
        </w:rPr>
        <w:t>三维矢量散射积分方程中奇异性分析</w:t>
      </w:r>
      <w:r>
        <w:t xml:space="preserve">[J]. </w:t>
      </w:r>
      <w:r>
        <w:rPr>
          <w:rFonts w:hAnsi="宋体"/>
        </w:rPr>
        <w:t>电子学报，</w:t>
      </w:r>
      <w:r>
        <w:t>1999, 27(12): 68-71</w:t>
      </w:r>
    </w:p>
    <w:p>
      <w:pPr>
        <w:spacing w:line="360" w:lineRule="auto"/>
        <w:ind w:firstLine="420" w:firstLineChars="200"/>
      </w:pPr>
      <w:r>
        <w:t>[2] X. F. Liu, B. Z. Wang, W. Shao. A marching-on-in-order scheme for exact attenuation constant extraction of lossy transmission lines[C]. China-Japan Joint Microwave Conference Proceedings, Chengdu, 2006, 527-529</w:t>
      </w:r>
    </w:p>
    <w:p>
      <w:pPr>
        <w:spacing w:line="360" w:lineRule="auto"/>
        <w:ind w:firstLine="420" w:firstLineChars="200"/>
      </w:pPr>
      <w:r>
        <w:t xml:space="preserve">[3] </w:t>
      </w:r>
      <w:r>
        <w:rPr>
          <w:rFonts w:hAnsi="宋体"/>
        </w:rPr>
        <w:t>竺可桢</w:t>
      </w:r>
      <w:r>
        <w:t>.</w:t>
      </w:r>
      <w:r>
        <w:rPr>
          <w:rFonts w:hAnsi="宋体"/>
        </w:rPr>
        <w:t>物理学</w:t>
      </w:r>
      <w:r>
        <w:t xml:space="preserve">[M]. </w:t>
      </w:r>
      <w:r>
        <w:rPr>
          <w:rFonts w:hAnsi="宋体"/>
        </w:rPr>
        <w:t>北京：科学出版社，</w:t>
      </w:r>
      <w:r>
        <w:t>1973, 56-60</w:t>
      </w:r>
    </w:p>
    <w:p>
      <w:pPr>
        <w:tabs>
          <w:tab w:val="left" w:pos="567"/>
        </w:tabs>
        <w:spacing w:line="360" w:lineRule="auto"/>
        <w:jc w:val="center"/>
      </w:pPr>
      <w:r>
        <w:rPr>
          <w:rFonts w:hint="eastAsia"/>
        </w:rPr>
        <w:t>注：一定要有参考文献</w:t>
      </w:r>
    </w:p>
    <w:sectPr>
      <w:headerReference r:id="rId22" w:type="even"/>
      <w:type w:val="continuous"/>
      <w:pgSz w:w="11906" w:h="16838"/>
      <w:pgMar w:top="1440" w:right="1800" w:bottom="1440" w:left="1800" w:header="85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t>I</w:t>
    </w:r>
  </w:p>
  <w:p>
    <w:pPr>
      <w:pStyle w:val="1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rFonts w:hint="eastAsia"/>
      </w:rPr>
      <w:t>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635502"/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rFonts w:hint="eastAsia"/>
      </w:rPr>
      <w:t>3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635503"/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4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635504"/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1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82483296"/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14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center"/>
    </w:pPr>
    <w:r>
      <w:rPr>
        <w:rFonts w:hint="eastAsia"/>
      </w:rPr>
      <w:t>参考文献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jc w:val="center"/>
      <w:rPr>
        <w:rFonts w:asciiTheme="majorEastAsia" w:hAnsiTheme="majorEastAsia" w:eastAsiaTheme="majorEastAsia"/>
        <w:sz w:val="21"/>
        <w:szCs w:val="21"/>
      </w:rPr>
    </w:pPr>
    <w:r>
      <w:rPr>
        <w:rFonts w:hint="eastAsia" w:asciiTheme="majorEastAsia" w:hAnsiTheme="majorEastAsia" w:eastAsiaTheme="majorEastAsia"/>
        <w:sz w:val="21"/>
        <w:szCs w:val="21"/>
      </w:rPr>
      <w:t>参考文献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ascii="仿宋" w:hAnsi="仿宋" w:eastAsia="仿宋"/>
        <w:sz w:val="24"/>
      </w:rPr>
      <w:t xml:space="preserve">1. </w:t>
    </w:r>
    <w:r>
      <w:rPr>
        <w:rFonts w:hint="eastAsia" w:ascii="仿宋" w:hAnsi="仿宋" w:eastAsia="仿宋"/>
        <w:sz w:val="24"/>
      </w:rPr>
      <w:t>毕业设计（顶岗实习）目标任务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jc w:val="center"/>
    </w:pPr>
    <w:r>
      <w:rPr>
        <w:rFonts w:ascii="仿宋" w:hAnsi="仿宋" w:eastAsia="仿宋"/>
        <w:sz w:val="24"/>
      </w:rPr>
      <w:t xml:space="preserve">1. </w:t>
    </w:r>
    <w:r>
      <w:rPr>
        <w:rFonts w:hint="eastAsia" w:ascii="仿宋" w:hAnsi="仿宋" w:eastAsia="仿宋"/>
        <w:sz w:val="24"/>
      </w:rPr>
      <w:t>毕业设计（顶岗实习）目标任务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ascii="仿宋" w:hAnsi="仿宋" w:eastAsia="仿宋"/>
        <w:sz w:val="24"/>
      </w:rPr>
      <w:t xml:space="preserve">1. </w:t>
    </w:r>
    <w:r>
      <w:rPr>
        <w:rFonts w:hint="eastAsia" w:ascii="仿宋" w:hAnsi="仿宋" w:eastAsia="仿宋"/>
        <w:sz w:val="24"/>
      </w:rPr>
      <w:t>毕业设计（顶岗实习）目标任务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  <w:jc w:val="center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center"/>
      <w:rPr>
        <w:rFonts w:asciiTheme="minorEastAsia" w:hAnsiTheme="minorEastAsia"/>
      </w:rPr>
    </w:pPr>
    <w:r>
      <w:t>1</w:t>
    </w:r>
    <w:r>
      <w:rPr>
        <w:rFonts w:hint="eastAsia" w:asciiTheme="minorEastAsia" w:hAnsiTheme="minorEastAsia"/>
      </w:rPr>
      <w:t>企业实习目标任务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jc w:val="center"/>
      <w:rPr>
        <w:rFonts w:asciiTheme="minorEastAsia" w:hAnsiTheme="minorEastAsia"/>
        <w:sz w:val="21"/>
        <w:szCs w:val="21"/>
      </w:rPr>
    </w:pPr>
    <w:r>
      <w:rPr>
        <w:rFonts w:hint="eastAsia" w:asciiTheme="minorEastAsia" w:hAnsiTheme="minorEastAsia"/>
        <w:sz w:val="21"/>
        <w:szCs w:val="21"/>
      </w:rPr>
      <w:t>企业实习初期报告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center"/>
      <w:rPr>
        <w:rFonts w:asciiTheme="minorEastAsia" w:hAnsiTheme="minorEastAsia"/>
      </w:rPr>
    </w:pPr>
    <w:r>
      <w:rPr>
        <w:rFonts w:hint="eastAsia" w:asciiTheme="minorEastAsia" w:hAnsiTheme="minorEastAsia"/>
      </w:rPr>
      <w:t>知识技能学习情况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jc w:val="center"/>
      <w:rPr>
        <w:rFonts w:asciiTheme="minorEastAsia" w:hAnsiTheme="minorEastAsia"/>
        <w:sz w:val="21"/>
        <w:szCs w:val="21"/>
      </w:rPr>
    </w:pPr>
    <w:r>
      <w:rPr>
        <w:rFonts w:hint="eastAsia" w:asciiTheme="minorEastAsia" w:hAnsiTheme="minorEastAsia"/>
        <w:sz w:val="21"/>
        <w:szCs w:val="21"/>
      </w:rPr>
      <w:t>企业实习初期报告</w:t>
    </w:r>
  </w:p>
  <w:p>
    <w:pPr>
      <w:pStyle w:val="1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3D13"/>
    <w:multiLevelType w:val="multilevel"/>
    <w:tmpl w:val="59683D13"/>
    <w:lvl w:ilvl="0" w:tentative="0">
      <w:start w:val="1"/>
      <w:numFmt w:val="decimal"/>
      <w:lvlText w:val="%1"/>
      <w:lvlJc w:val="left"/>
      <w:pPr>
        <w:ind w:left="636" w:hanging="636"/>
      </w:pPr>
      <w:rPr>
        <w:rFonts w:hint="default" w:eastAsia="宋体"/>
        <w:sz w:val="21"/>
      </w:rPr>
    </w:lvl>
    <w:lvl w:ilvl="1" w:tentative="0">
      <w:start w:val="1"/>
      <w:numFmt w:val="decimal"/>
      <w:lvlText w:val="%1.%2"/>
      <w:lvlJc w:val="left"/>
      <w:pPr>
        <w:ind w:left="636" w:hanging="636"/>
      </w:pPr>
      <w:rPr>
        <w:rFonts w:hint="default" w:eastAsia="宋体"/>
        <w:sz w:val="21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eastAsia="宋体"/>
        <w:sz w:val="21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 w:eastAsia="宋体"/>
        <w:sz w:val="21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eastAsia="宋体"/>
        <w:sz w:val="21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 w:eastAsia="宋体"/>
        <w:sz w:val="21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 w:eastAsia="宋体"/>
        <w:sz w:val="21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 w:eastAsia="宋体"/>
        <w:sz w:val="21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 w:eastAsia="宋体"/>
        <w:sz w:val="21"/>
      </w:rPr>
    </w:lvl>
  </w:abstractNum>
  <w:abstractNum w:abstractNumId="1">
    <w:nsid w:val="5A856234"/>
    <w:multiLevelType w:val="multilevel"/>
    <w:tmpl w:val="5A856234"/>
    <w:lvl w:ilvl="0" w:tentative="0">
      <w:start w:val="1"/>
      <w:numFmt w:val="decimal"/>
      <w:lvlText w:val="%1、"/>
      <w:lvlJc w:val="left"/>
      <w:pPr>
        <w:ind w:left="370" w:hanging="37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evenAndOddHeaders w:val="1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4AD"/>
    <w:rsid w:val="00016AA0"/>
    <w:rsid w:val="00016E22"/>
    <w:rsid w:val="000217F8"/>
    <w:rsid w:val="00022113"/>
    <w:rsid w:val="00026191"/>
    <w:rsid w:val="000274C2"/>
    <w:rsid w:val="00032B59"/>
    <w:rsid w:val="0003403D"/>
    <w:rsid w:val="000358F3"/>
    <w:rsid w:val="0003629E"/>
    <w:rsid w:val="00040951"/>
    <w:rsid w:val="000414F2"/>
    <w:rsid w:val="00041CE7"/>
    <w:rsid w:val="00042A53"/>
    <w:rsid w:val="00047D0E"/>
    <w:rsid w:val="00047E14"/>
    <w:rsid w:val="00050BD9"/>
    <w:rsid w:val="000516E1"/>
    <w:rsid w:val="00051BFE"/>
    <w:rsid w:val="00052B03"/>
    <w:rsid w:val="00055D1B"/>
    <w:rsid w:val="00056D49"/>
    <w:rsid w:val="000609C6"/>
    <w:rsid w:val="0006114F"/>
    <w:rsid w:val="00061AC8"/>
    <w:rsid w:val="00066D0F"/>
    <w:rsid w:val="00070F98"/>
    <w:rsid w:val="00071001"/>
    <w:rsid w:val="00073323"/>
    <w:rsid w:val="00073961"/>
    <w:rsid w:val="00076141"/>
    <w:rsid w:val="00081190"/>
    <w:rsid w:val="000813B0"/>
    <w:rsid w:val="00087302"/>
    <w:rsid w:val="00090A8E"/>
    <w:rsid w:val="0009291C"/>
    <w:rsid w:val="000A2A6B"/>
    <w:rsid w:val="000A32FF"/>
    <w:rsid w:val="000B20A2"/>
    <w:rsid w:val="000B49E7"/>
    <w:rsid w:val="000B49F8"/>
    <w:rsid w:val="000B5577"/>
    <w:rsid w:val="000C00F3"/>
    <w:rsid w:val="000C0121"/>
    <w:rsid w:val="000C0288"/>
    <w:rsid w:val="000C1105"/>
    <w:rsid w:val="000C115D"/>
    <w:rsid w:val="000C36E6"/>
    <w:rsid w:val="000C599C"/>
    <w:rsid w:val="000C6DAE"/>
    <w:rsid w:val="000C7D69"/>
    <w:rsid w:val="000D02EB"/>
    <w:rsid w:val="000D0DD7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100357"/>
    <w:rsid w:val="00100A0D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264D6"/>
    <w:rsid w:val="00131CB7"/>
    <w:rsid w:val="001331FB"/>
    <w:rsid w:val="001343EB"/>
    <w:rsid w:val="0013444C"/>
    <w:rsid w:val="001436F2"/>
    <w:rsid w:val="00146187"/>
    <w:rsid w:val="00147759"/>
    <w:rsid w:val="001501E7"/>
    <w:rsid w:val="001504C1"/>
    <w:rsid w:val="00153536"/>
    <w:rsid w:val="00155497"/>
    <w:rsid w:val="001577EA"/>
    <w:rsid w:val="00163735"/>
    <w:rsid w:val="00165200"/>
    <w:rsid w:val="00166673"/>
    <w:rsid w:val="00171507"/>
    <w:rsid w:val="00171959"/>
    <w:rsid w:val="00172170"/>
    <w:rsid w:val="00172A27"/>
    <w:rsid w:val="001731F6"/>
    <w:rsid w:val="00174689"/>
    <w:rsid w:val="00181105"/>
    <w:rsid w:val="00185555"/>
    <w:rsid w:val="0018687C"/>
    <w:rsid w:val="00187381"/>
    <w:rsid w:val="0019212D"/>
    <w:rsid w:val="0019381F"/>
    <w:rsid w:val="00196841"/>
    <w:rsid w:val="001A0877"/>
    <w:rsid w:val="001A09EC"/>
    <w:rsid w:val="001A3074"/>
    <w:rsid w:val="001A33A8"/>
    <w:rsid w:val="001A51A3"/>
    <w:rsid w:val="001A5C7D"/>
    <w:rsid w:val="001A5D04"/>
    <w:rsid w:val="001A7D9A"/>
    <w:rsid w:val="001B1CBB"/>
    <w:rsid w:val="001C0265"/>
    <w:rsid w:val="001C353D"/>
    <w:rsid w:val="001C3869"/>
    <w:rsid w:val="001C4107"/>
    <w:rsid w:val="001C61FD"/>
    <w:rsid w:val="001D0CD8"/>
    <w:rsid w:val="001D2286"/>
    <w:rsid w:val="001D2E76"/>
    <w:rsid w:val="001D716B"/>
    <w:rsid w:val="001E03A5"/>
    <w:rsid w:val="001E05B9"/>
    <w:rsid w:val="001E4263"/>
    <w:rsid w:val="001E73C9"/>
    <w:rsid w:val="001F1DA7"/>
    <w:rsid w:val="001F343A"/>
    <w:rsid w:val="001F439F"/>
    <w:rsid w:val="001F5680"/>
    <w:rsid w:val="001F5819"/>
    <w:rsid w:val="00204959"/>
    <w:rsid w:val="00205B37"/>
    <w:rsid w:val="00206727"/>
    <w:rsid w:val="002116D5"/>
    <w:rsid w:val="00211D65"/>
    <w:rsid w:val="0021435A"/>
    <w:rsid w:val="00216100"/>
    <w:rsid w:val="002162E1"/>
    <w:rsid w:val="002207DE"/>
    <w:rsid w:val="002213E3"/>
    <w:rsid w:val="00223B83"/>
    <w:rsid w:val="0022728C"/>
    <w:rsid w:val="00240733"/>
    <w:rsid w:val="00240B89"/>
    <w:rsid w:val="0024138E"/>
    <w:rsid w:val="0024161B"/>
    <w:rsid w:val="0024172E"/>
    <w:rsid w:val="00244500"/>
    <w:rsid w:val="00247A4B"/>
    <w:rsid w:val="0025015B"/>
    <w:rsid w:val="00251096"/>
    <w:rsid w:val="0025130F"/>
    <w:rsid w:val="002517A1"/>
    <w:rsid w:val="00252BE6"/>
    <w:rsid w:val="00253CB6"/>
    <w:rsid w:val="00256318"/>
    <w:rsid w:val="002602A3"/>
    <w:rsid w:val="00265E8B"/>
    <w:rsid w:val="0026616C"/>
    <w:rsid w:val="0026650F"/>
    <w:rsid w:val="00270E42"/>
    <w:rsid w:val="0027103A"/>
    <w:rsid w:val="00274C0F"/>
    <w:rsid w:val="00282F36"/>
    <w:rsid w:val="00284DD3"/>
    <w:rsid w:val="002850A9"/>
    <w:rsid w:val="0029011C"/>
    <w:rsid w:val="002942F9"/>
    <w:rsid w:val="00295EBA"/>
    <w:rsid w:val="00296C7B"/>
    <w:rsid w:val="00296CBC"/>
    <w:rsid w:val="00297898"/>
    <w:rsid w:val="002A0561"/>
    <w:rsid w:val="002A3E04"/>
    <w:rsid w:val="002A5739"/>
    <w:rsid w:val="002A6713"/>
    <w:rsid w:val="002A7C67"/>
    <w:rsid w:val="002B0596"/>
    <w:rsid w:val="002B5789"/>
    <w:rsid w:val="002B77A4"/>
    <w:rsid w:val="002C0887"/>
    <w:rsid w:val="002C1103"/>
    <w:rsid w:val="002C1141"/>
    <w:rsid w:val="002C116E"/>
    <w:rsid w:val="002C2BB9"/>
    <w:rsid w:val="002C69CA"/>
    <w:rsid w:val="002C7DD7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13D5"/>
    <w:rsid w:val="0030289D"/>
    <w:rsid w:val="003040DB"/>
    <w:rsid w:val="00310FB1"/>
    <w:rsid w:val="003110E7"/>
    <w:rsid w:val="003121D2"/>
    <w:rsid w:val="00313A47"/>
    <w:rsid w:val="0031422D"/>
    <w:rsid w:val="00315292"/>
    <w:rsid w:val="00316899"/>
    <w:rsid w:val="00320650"/>
    <w:rsid w:val="003214C4"/>
    <w:rsid w:val="00333D3F"/>
    <w:rsid w:val="00334735"/>
    <w:rsid w:val="00334A78"/>
    <w:rsid w:val="00335C3A"/>
    <w:rsid w:val="0034333C"/>
    <w:rsid w:val="003441C9"/>
    <w:rsid w:val="0034530B"/>
    <w:rsid w:val="00347933"/>
    <w:rsid w:val="003519F0"/>
    <w:rsid w:val="00353B5D"/>
    <w:rsid w:val="00354383"/>
    <w:rsid w:val="00354630"/>
    <w:rsid w:val="00355198"/>
    <w:rsid w:val="00356739"/>
    <w:rsid w:val="00361EBD"/>
    <w:rsid w:val="003628DB"/>
    <w:rsid w:val="003640CC"/>
    <w:rsid w:val="0036468D"/>
    <w:rsid w:val="003651A7"/>
    <w:rsid w:val="00365216"/>
    <w:rsid w:val="00365B5E"/>
    <w:rsid w:val="003669B5"/>
    <w:rsid w:val="003676E4"/>
    <w:rsid w:val="00370D73"/>
    <w:rsid w:val="0037137E"/>
    <w:rsid w:val="00373495"/>
    <w:rsid w:val="00376097"/>
    <w:rsid w:val="0037769C"/>
    <w:rsid w:val="00381044"/>
    <w:rsid w:val="003836A4"/>
    <w:rsid w:val="003844D0"/>
    <w:rsid w:val="00386CC5"/>
    <w:rsid w:val="00391571"/>
    <w:rsid w:val="00391AA7"/>
    <w:rsid w:val="003931E9"/>
    <w:rsid w:val="003932C7"/>
    <w:rsid w:val="003945CC"/>
    <w:rsid w:val="00394DF9"/>
    <w:rsid w:val="00395DF7"/>
    <w:rsid w:val="0039612C"/>
    <w:rsid w:val="00397D6B"/>
    <w:rsid w:val="003A21E6"/>
    <w:rsid w:val="003A2E9B"/>
    <w:rsid w:val="003A3E02"/>
    <w:rsid w:val="003A70F4"/>
    <w:rsid w:val="003A7FF1"/>
    <w:rsid w:val="003B1735"/>
    <w:rsid w:val="003B1CB2"/>
    <w:rsid w:val="003B24ED"/>
    <w:rsid w:val="003B3CB1"/>
    <w:rsid w:val="003C1334"/>
    <w:rsid w:val="003C1CA2"/>
    <w:rsid w:val="003C42FE"/>
    <w:rsid w:val="003C49BA"/>
    <w:rsid w:val="003C5DCB"/>
    <w:rsid w:val="003C76AF"/>
    <w:rsid w:val="003C7F64"/>
    <w:rsid w:val="003D434C"/>
    <w:rsid w:val="003D4A60"/>
    <w:rsid w:val="003D57E2"/>
    <w:rsid w:val="003D59DB"/>
    <w:rsid w:val="003D6A45"/>
    <w:rsid w:val="003D72D5"/>
    <w:rsid w:val="003D7311"/>
    <w:rsid w:val="003D7A43"/>
    <w:rsid w:val="003E12F3"/>
    <w:rsid w:val="003E13A8"/>
    <w:rsid w:val="003E13F8"/>
    <w:rsid w:val="003E16C7"/>
    <w:rsid w:val="003E1F49"/>
    <w:rsid w:val="003E2814"/>
    <w:rsid w:val="003E2B50"/>
    <w:rsid w:val="003E3714"/>
    <w:rsid w:val="003E671C"/>
    <w:rsid w:val="003E7663"/>
    <w:rsid w:val="003F3168"/>
    <w:rsid w:val="003F453F"/>
    <w:rsid w:val="003F6299"/>
    <w:rsid w:val="003F6DA8"/>
    <w:rsid w:val="0040088E"/>
    <w:rsid w:val="00401C09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302BA"/>
    <w:rsid w:val="00437317"/>
    <w:rsid w:val="0044021A"/>
    <w:rsid w:val="004407EA"/>
    <w:rsid w:val="00440F3B"/>
    <w:rsid w:val="00444DF6"/>
    <w:rsid w:val="0044628A"/>
    <w:rsid w:val="00446BEE"/>
    <w:rsid w:val="00446DDD"/>
    <w:rsid w:val="00451B74"/>
    <w:rsid w:val="004536BE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DB9"/>
    <w:rsid w:val="004777D1"/>
    <w:rsid w:val="004779B3"/>
    <w:rsid w:val="004779FB"/>
    <w:rsid w:val="00483B1C"/>
    <w:rsid w:val="0048467B"/>
    <w:rsid w:val="00485385"/>
    <w:rsid w:val="00486544"/>
    <w:rsid w:val="004878FA"/>
    <w:rsid w:val="0049172D"/>
    <w:rsid w:val="00491C6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603"/>
    <w:rsid w:val="004B7E12"/>
    <w:rsid w:val="004C1A2B"/>
    <w:rsid w:val="004C2E11"/>
    <w:rsid w:val="004C5688"/>
    <w:rsid w:val="004C77E3"/>
    <w:rsid w:val="004D07BE"/>
    <w:rsid w:val="004D172C"/>
    <w:rsid w:val="004D1DD7"/>
    <w:rsid w:val="004D6AEF"/>
    <w:rsid w:val="004E1F32"/>
    <w:rsid w:val="004E410D"/>
    <w:rsid w:val="004E41E6"/>
    <w:rsid w:val="004E66A6"/>
    <w:rsid w:val="004F0911"/>
    <w:rsid w:val="004F1489"/>
    <w:rsid w:val="004F5F76"/>
    <w:rsid w:val="004F7779"/>
    <w:rsid w:val="00500306"/>
    <w:rsid w:val="005024E5"/>
    <w:rsid w:val="00504A77"/>
    <w:rsid w:val="005077BD"/>
    <w:rsid w:val="00510E8F"/>
    <w:rsid w:val="0051367E"/>
    <w:rsid w:val="00520D6B"/>
    <w:rsid w:val="00521B95"/>
    <w:rsid w:val="00522757"/>
    <w:rsid w:val="005273C3"/>
    <w:rsid w:val="005274C6"/>
    <w:rsid w:val="00527B74"/>
    <w:rsid w:val="005305FF"/>
    <w:rsid w:val="0053163B"/>
    <w:rsid w:val="00531A6C"/>
    <w:rsid w:val="0053370F"/>
    <w:rsid w:val="005353DF"/>
    <w:rsid w:val="00535F37"/>
    <w:rsid w:val="005360B4"/>
    <w:rsid w:val="005379B8"/>
    <w:rsid w:val="00541BF4"/>
    <w:rsid w:val="00542056"/>
    <w:rsid w:val="00543F84"/>
    <w:rsid w:val="005449C4"/>
    <w:rsid w:val="00544D72"/>
    <w:rsid w:val="00544E21"/>
    <w:rsid w:val="00546B66"/>
    <w:rsid w:val="00546C45"/>
    <w:rsid w:val="00546E30"/>
    <w:rsid w:val="00551B58"/>
    <w:rsid w:val="00554B6F"/>
    <w:rsid w:val="00556028"/>
    <w:rsid w:val="00556C30"/>
    <w:rsid w:val="00566E42"/>
    <w:rsid w:val="00570546"/>
    <w:rsid w:val="00570641"/>
    <w:rsid w:val="00571673"/>
    <w:rsid w:val="0057351E"/>
    <w:rsid w:val="00573A82"/>
    <w:rsid w:val="00575258"/>
    <w:rsid w:val="0058133F"/>
    <w:rsid w:val="00582B53"/>
    <w:rsid w:val="005834F4"/>
    <w:rsid w:val="00585CAE"/>
    <w:rsid w:val="00585ECE"/>
    <w:rsid w:val="005864FB"/>
    <w:rsid w:val="00590F68"/>
    <w:rsid w:val="005912DF"/>
    <w:rsid w:val="00593811"/>
    <w:rsid w:val="00593AB9"/>
    <w:rsid w:val="005953A8"/>
    <w:rsid w:val="00596670"/>
    <w:rsid w:val="005975C9"/>
    <w:rsid w:val="005A0EF6"/>
    <w:rsid w:val="005A2142"/>
    <w:rsid w:val="005A2685"/>
    <w:rsid w:val="005A2AE4"/>
    <w:rsid w:val="005A33EB"/>
    <w:rsid w:val="005A4752"/>
    <w:rsid w:val="005B0D56"/>
    <w:rsid w:val="005B2D15"/>
    <w:rsid w:val="005B717D"/>
    <w:rsid w:val="005B7B06"/>
    <w:rsid w:val="005C15EA"/>
    <w:rsid w:val="005C2937"/>
    <w:rsid w:val="005C4189"/>
    <w:rsid w:val="005C5DB0"/>
    <w:rsid w:val="005D330C"/>
    <w:rsid w:val="005D4454"/>
    <w:rsid w:val="005D5F2C"/>
    <w:rsid w:val="005D5FF0"/>
    <w:rsid w:val="005D6089"/>
    <w:rsid w:val="005D6AAD"/>
    <w:rsid w:val="005E1DF9"/>
    <w:rsid w:val="005E2733"/>
    <w:rsid w:val="005E319C"/>
    <w:rsid w:val="005E5336"/>
    <w:rsid w:val="005E74AD"/>
    <w:rsid w:val="005E7A7D"/>
    <w:rsid w:val="005F2231"/>
    <w:rsid w:val="005F3C8C"/>
    <w:rsid w:val="005F3CDA"/>
    <w:rsid w:val="005F435F"/>
    <w:rsid w:val="005F55BC"/>
    <w:rsid w:val="00600458"/>
    <w:rsid w:val="00601904"/>
    <w:rsid w:val="00602528"/>
    <w:rsid w:val="00602A12"/>
    <w:rsid w:val="00606C39"/>
    <w:rsid w:val="006116FD"/>
    <w:rsid w:val="00613825"/>
    <w:rsid w:val="006155A6"/>
    <w:rsid w:val="006170D4"/>
    <w:rsid w:val="00617296"/>
    <w:rsid w:val="00620C0E"/>
    <w:rsid w:val="006249A5"/>
    <w:rsid w:val="00625D81"/>
    <w:rsid w:val="006261BD"/>
    <w:rsid w:val="006266CF"/>
    <w:rsid w:val="00633B0C"/>
    <w:rsid w:val="00633DFC"/>
    <w:rsid w:val="00634E86"/>
    <w:rsid w:val="00641C7A"/>
    <w:rsid w:val="00642818"/>
    <w:rsid w:val="006451F8"/>
    <w:rsid w:val="00650E32"/>
    <w:rsid w:val="00653824"/>
    <w:rsid w:val="0065666C"/>
    <w:rsid w:val="0065682D"/>
    <w:rsid w:val="00657552"/>
    <w:rsid w:val="00662819"/>
    <w:rsid w:val="00662F78"/>
    <w:rsid w:val="0066371F"/>
    <w:rsid w:val="006646EC"/>
    <w:rsid w:val="00670E85"/>
    <w:rsid w:val="00671487"/>
    <w:rsid w:val="006725A2"/>
    <w:rsid w:val="00673AA0"/>
    <w:rsid w:val="0067690E"/>
    <w:rsid w:val="00680BBB"/>
    <w:rsid w:val="00680EE6"/>
    <w:rsid w:val="00682182"/>
    <w:rsid w:val="006877BF"/>
    <w:rsid w:val="0069120E"/>
    <w:rsid w:val="006940CC"/>
    <w:rsid w:val="00696B3A"/>
    <w:rsid w:val="006A078E"/>
    <w:rsid w:val="006A34AC"/>
    <w:rsid w:val="006A5423"/>
    <w:rsid w:val="006A5AD4"/>
    <w:rsid w:val="006A76D5"/>
    <w:rsid w:val="006B085B"/>
    <w:rsid w:val="006B0F62"/>
    <w:rsid w:val="006B2C4E"/>
    <w:rsid w:val="006B6079"/>
    <w:rsid w:val="006B6D4E"/>
    <w:rsid w:val="006B7870"/>
    <w:rsid w:val="006C1E73"/>
    <w:rsid w:val="006C24D8"/>
    <w:rsid w:val="006C37E0"/>
    <w:rsid w:val="006C3B19"/>
    <w:rsid w:val="006C3CCB"/>
    <w:rsid w:val="006C42E2"/>
    <w:rsid w:val="006C5EED"/>
    <w:rsid w:val="006D1183"/>
    <w:rsid w:val="006D2508"/>
    <w:rsid w:val="006D28F7"/>
    <w:rsid w:val="006D2D63"/>
    <w:rsid w:val="006D6332"/>
    <w:rsid w:val="006D745D"/>
    <w:rsid w:val="006E3F8B"/>
    <w:rsid w:val="006E49C2"/>
    <w:rsid w:val="006E51E2"/>
    <w:rsid w:val="006E5816"/>
    <w:rsid w:val="006E5EA5"/>
    <w:rsid w:val="006F3303"/>
    <w:rsid w:val="006F4FB1"/>
    <w:rsid w:val="006F56A8"/>
    <w:rsid w:val="006F6912"/>
    <w:rsid w:val="006F7D61"/>
    <w:rsid w:val="007015A0"/>
    <w:rsid w:val="007041C4"/>
    <w:rsid w:val="00706D9F"/>
    <w:rsid w:val="00706F4A"/>
    <w:rsid w:val="007077CE"/>
    <w:rsid w:val="007103B5"/>
    <w:rsid w:val="00713EA4"/>
    <w:rsid w:val="0071653B"/>
    <w:rsid w:val="00716704"/>
    <w:rsid w:val="007217C8"/>
    <w:rsid w:val="00724BD5"/>
    <w:rsid w:val="00724BFA"/>
    <w:rsid w:val="00726060"/>
    <w:rsid w:val="00726409"/>
    <w:rsid w:val="0072758B"/>
    <w:rsid w:val="007333E2"/>
    <w:rsid w:val="007344A3"/>
    <w:rsid w:val="007344EE"/>
    <w:rsid w:val="007356FF"/>
    <w:rsid w:val="00735749"/>
    <w:rsid w:val="007368FA"/>
    <w:rsid w:val="00736FDA"/>
    <w:rsid w:val="00737F48"/>
    <w:rsid w:val="00740097"/>
    <w:rsid w:val="007402C7"/>
    <w:rsid w:val="00741A95"/>
    <w:rsid w:val="00742EF3"/>
    <w:rsid w:val="007448F4"/>
    <w:rsid w:val="00745019"/>
    <w:rsid w:val="00745336"/>
    <w:rsid w:val="00745683"/>
    <w:rsid w:val="00751569"/>
    <w:rsid w:val="00751D1A"/>
    <w:rsid w:val="00751F3D"/>
    <w:rsid w:val="007533B0"/>
    <w:rsid w:val="0076001D"/>
    <w:rsid w:val="007643B1"/>
    <w:rsid w:val="00764645"/>
    <w:rsid w:val="00764D0A"/>
    <w:rsid w:val="007657E7"/>
    <w:rsid w:val="00767F79"/>
    <w:rsid w:val="00770CA8"/>
    <w:rsid w:val="00773B7C"/>
    <w:rsid w:val="007769DC"/>
    <w:rsid w:val="00776B6D"/>
    <w:rsid w:val="00777A65"/>
    <w:rsid w:val="00777B13"/>
    <w:rsid w:val="007829D1"/>
    <w:rsid w:val="00783B6A"/>
    <w:rsid w:val="007840FC"/>
    <w:rsid w:val="00784832"/>
    <w:rsid w:val="007852E5"/>
    <w:rsid w:val="00785935"/>
    <w:rsid w:val="00787603"/>
    <w:rsid w:val="00794E3B"/>
    <w:rsid w:val="00796ECD"/>
    <w:rsid w:val="007A464E"/>
    <w:rsid w:val="007A5335"/>
    <w:rsid w:val="007A5A32"/>
    <w:rsid w:val="007A5EC4"/>
    <w:rsid w:val="007B2433"/>
    <w:rsid w:val="007B257D"/>
    <w:rsid w:val="007B33E4"/>
    <w:rsid w:val="007B3D8C"/>
    <w:rsid w:val="007B667B"/>
    <w:rsid w:val="007B71F3"/>
    <w:rsid w:val="007C565C"/>
    <w:rsid w:val="007C5976"/>
    <w:rsid w:val="007C5EA3"/>
    <w:rsid w:val="007C7743"/>
    <w:rsid w:val="007D0841"/>
    <w:rsid w:val="007D1426"/>
    <w:rsid w:val="007D1892"/>
    <w:rsid w:val="007D25EA"/>
    <w:rsid w:val="007D460F"/>
    <w:rsid w:val="007D7F31"/>
    <w:rsid w:val="007E2DB3"/>
    <w:rsid w:val="007E4338"/>
    <w:rsid w:val="007E6C7F"/>
    <w:rsid w:val="007F0A90"/>
    <w:rsid w:val="007F0B2A"/>
    <w:rsid w:val="007F2378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2339"/>
    <w:rsid w:val="008124FA"/>
    <w:rsid w:val="00813DAF"/>
    <w:rsid w:val="00816980"/>
    <w:rsid w:val="0081774B"/>
    <w:rsid w:val="008301C3"/>
    <w:rsid w:val="00830A86"/>
    <w:rsid w:val="00833AB0"/>
    <w:rsid w:val="00833D48"/>
    <w:rsid w:val="008343B8"/>
    <w:rsid w:val="00837BF2"/>
    <w:rsid w:val="0084153B"/>
    <w:rsid w:val="00842DE6"/>
    <w:rsid w:val="00843D16"/>
    <w:rsid w:val="00846598"/>
    <w:rsid w:val="00853FD5"/>
    <w:rsid w:val="00854074"/>
    <w:rsid w:val="00860E56"/>
    <w:rsid w:val="00861488"/>
    <w:rsid w:val="008617A8"/>
    <w:rsid w:val="00864C21"/>
    <w:rsid w:val="00865AF4"/>
    <w:rsid w:val="0087068B"/>
    <w:rsid w:val="00872C64"/>
    <w:rsid w:val="00873B1C"/>
    <w:rsid w:val="00876B08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2448"/>
    <w:rsid w:val="008B38FB"/>
    <w:rsid w:val="008B7A4B"/>
    <w:rsid w:val="008C0118"/>
    <w:rsid w:val="008C1B80"/>
    <w:rsid w:val="008C38B5"/>
    <w:rsid w:val="008C41F9"/>
    <w:rsid w:val="008C420A"/>
    <w:rsid w:val="008C62C7"/>
    <w:rsid w:val="008C70B5"/>
    <w:rsid w:val="008C73C4"/>
    <w:rsid w:val="008C747E"/>
    <w:rsid w:val="008C76CB"/>
    <w:rsid w:val="008D286E"/>
    <w:rsid w:val="008D3BE2"/>
    <w:rsid w:val="008D471C"/>
    <w:rsid w:val="008D4A6B"/>
    <w:rsid w:val="008D5A57"/>
    <w:rsid w:val="008D5E1A"/>
    <w:rsid w:val="008E0841"/>
    <w:rsid w:val="008E5A61"/>
    <w:rsid w:val="008E60AE"/>
    <w:rsid w:val="008F1E91"/>
    <w:rsid w:val="008F4A28"/>
    <w:rsid w:val="008F64C1"/>
    <w:rsid w:val="008F73F7"/>
    <w:rsid w:val="009013B1"/>
    <w:rsid w:val="009016A7"/>
    <w:rsid w:val="00901AC8"/>
    <w:rsid w:val="009053AF"/>
    <w:rsid w:val="0091176B"/>
    <w:rsid w:val="00911C72"/>
    <w:rsid w:val="00911CF5"/>
    <w:rsid w:val="00913B41"/>
    <w:rsid w:val="0091607D"/>
    <w:rsid w:val="00916AF8"/>
    <w:rsid w:val="009205FB"/>
    <w:rsid w:val="00922751"/>
    <w:rsid w:val="00926091"/>
    <w:rsid w:val="00926506"/>
    <w:rsid w:val="00926DC2"/>
    <w:rsid w:val="00930647"/>
    <w:rsid w:val="009343C2"/>
    <w:rsid w:val="0093619E"/>
    <w:rsid w:val="00936315"/>
    <w:rsid w:val="00936903"/>
    <w:rsid w:val="00936A63"/>
    <w:rsid w:val="00940BEE"/>
    <w:rsid w:val="00943245"/>
    <w:rsid w:val="00945F3E"/>
    <w:rsid w:val="009478FD"/>
    <w:rsid w:val="009507B3"/>
    <w:rsid w:val="00950FBC"/>
    <w:rsid w:val="00952A66"/>
    <w:rsid w:val="00954B62"/>
    <w:rsid w:val="00956326"/>
    <w:rsid w:val="009602A1"/>
    <w:rsid w:val="00961670"/>
    <w:rsid w:val="00961751"/>
    <w:rsid w:val="00962249"/>
    <w:rsid w:val="0096295B"/>
    <w:rsid w:val="009662BD"/>
    <w:rsid w:val="00967D6D"/>
    <w:rsid w:val="00980886"/>
    <w:rsid w:val="00985854"/>
    <w:rsid w:val="00987412"/>
    <w:rsid w:val="0099056D"/>
    <w:rsid w:val="00990FFA"/>
    <w:rsid w:val="0099220E"/>
    <w:rsid w:val="00992335"/>
    <w:rsid w:val="0099242B"/>
    <w:rsid w:val="00992F2B"/>
    <w:rsid w:val="00996E93"/>
    <w:rsid w:val="00996FEF"/>
    <w:rsid w:val="00997F6E"/>
    <w:rsid w:val="009A0F94"/>
    <w:rsid w:val="009A5631"/>
    <w:rsid w:val="009B000C"/>
    <w:rsid w:val="009B078E"/>
    <w:rsid w:val="009B3B65"/>
    <w:rsid w:val="009B461E"/>
    <w:rsid w:val="009B5AC8"/>
    <w:rsid w:val="009B5F85"/>
    <w:rsid w:val="009B6BE0"/>
    <w:rsid w:val="009B6F8C"/>
    <w:rsid w:val="009C51C9"/>
    <w:rsid w:val="009C5313"/>
    <w:rsid w:val="009C5941"/>
    <w:rsid w:val="009D00BA"/>
    <w:rsid w:val="009D0CE2"/>
    <w:rsid w:val="009D2351"/>
    <w:rsid w:val="009D3A2E"/>
    <w:rsid w:val="009E084B"/>
    <w:rsid w:val="009E1525"/>
    <w:rsid w:val="009E1E56"/>
    <w:rsid w:val="009E5187"/>
    <w:rsid w:val="009E6F0C"/>
    <w:rsid w:val="009F021C"/>
    <w:rsid w:val="009F1865"/>
    <w:rsid w:val="009F34F6"/>
    <w:rsid w:val="009F71B1"/>
    <w:rsid w:val="00A00819"/>
    <w:rsid w:val="00A01F34"/>
    <w:rsid w:val="00A020A1"/>
    <w:rsid w:val="00A023E8"/>
    <w:rsid w:val="00A0413C"/>
    <w:rsid w:val="00A053A2"/>
    <w:rsid w:val="00A06895"/>
    <w:rsid w:val="00A069B1"/>
    <w:rsid w:val="00A17689"/>
    <w:rsid w:val="00A22C87"/>
    <w:rsid w:val="00A24BC4"/>
    <w:rsid w:val="00A26016"/>
    <w:rsid w:val="00A31599"/>
    <w:rsid w:val="00A31603"/>
    <w:rsid w:val="00A3402F"/>
    <w:rsid w:val="00A402A1"/>
    <w:rsid w:val="00A419BC"/>
    <w:rsid w:val="00A41B9A"/>
    <w:rsid w:val="00A4273D"/>
    <w:rsid w:val="00A441A4"/>
    <w:rsid w:val="00A441FB"/>
    <w:rsid w:val="00A46078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4A3D"/>
    <w:rsid w:val="00A65825"/>
    <w:rsid w:val="00A6619B"/>
    <w:rsid w:val="00A71DE1"/>
    <w:rsid w:val="00A733EE"/>
    <w:rsid w:val="00A75759"/>
    <w:rsid w:val="00A75B13"/>
    <w:rsid w:val="00A75C72"/>
    <w:rsid w:val="00A766F5"/>
    <w:rsid w:val="00A7762D"/>
    <w:rsid w:val="00A81403"/>
    <w:rsid w:val="00A824AC"/>
    <w:rsid w:val="00A8277A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C8"/>
    <w:rsid w:val="00AB4BE5"/>
    <w:rsid w:val="00AB581B"/>
    <w:rsid w:val="00AB6195"/>
    <w:rsid w:val="00AB796F"/>
    <w:rsid w:val="00AC0468"/>
    <w:rsid w:val="00AC04CD"/>
    <w:rsid w:val="00AC10CB"/>
    <w:rsid w:val="00AC16B9"/>
    <w:rsid w:val="00AC1BB9"/>
    <w:rsid w:val="00AC2256"/>
    <w:rsid w:val="00AC2D81"/>
    <w:rsid w:val="00AC399D"/>
    <w:rsid w:val="00AC4FD3"/>
    <w:rsid w:val="00AC5378"/>
    <w:rsid w:val="00AC5BBE"/>
    <w:rsid w:val="00AC6967"/>
    <w:rsid w:val="00AC6D82"/>
    <w:rsid w:val="00AC747F"/>
    <w:rsid w:val="00AD3A0B"/>
    <w:rsid w:val="00AD58AD"/>
    <w:rsid w:val="00AE0DFC"/>
    <w:rsid w:val="00AE38EC"/>
    <w:rsid w:val="00AE5AC3"/>
    <w:rsid w:val="00AE67C9"/>
    <w:rsid w:val="00AE70E2"/>
    <w:rsid w:val="00AF1226"/>
    <w:rsid w:val="00AF123C"/>
    <w:rsid w:val="00AF5197"/>
    <w:rsid w:val="00AF5729"/>
    <w:rsid w:val="00B02CF8"/>
    <w:rsid w:val="00B069D9"/>
    <w:rsid w:val="00B13A1C"/>
    <w:rsid w:val="00B16A76"/>
    <w:rsid w:val="00B17B1B"/>
    <w:rsid w:val="00B17FB0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552E3"/>
    <w:rsid w:val="00B564E3"/>
    <w:rsid w:val="00B56994"/>
    <w:rsid w:val="00B56EAD"/>
    <w:rsid w:val="00B6124D"/>
    <w:rsid w:val="00B61F9B"/>
    <w:rsid w:val="00B64BB2"/>
    <w:rsid w:val="00B66809"/>
    <w:rsid w:val="00B6783A"/>
    <w:rsid w:val="00B73901"/>
    <w:rsid w:val="00B80566"/>
    <w:rsid w:val="00B821B6"/>
    <w:rsid w:val="00B83150"/>
    <w:rsid w:val="00B83881"/>
    <w:rsid w:val="00B847E3"/>
    <w:rsid w:val="00B85890"/>
    <w:rsid w:val="00B90C28"/>
    <w:rsid w:val="00B92CD9"/>
    <w:rsid w:val="00B93144"/>
    <w:rsid w:val="00B95F61"/>
    <w:rsid w:val="00B9794F"/>
    <w:rsid w:val="00BA0905"/>
    <w:rsid w:val="00BA4016"/>
    <w:rsid w:val="00BA4750"/>
    <w:rsid w:val="00BA6095"/>
    <w:rsid w:val="00BC09BF"/>
    <w:rsid w:val="00BC2F53"/>
    <w:rsid w:val="00BD0E60"/>
    <w:rsid w:val="00BD4762"/>
    <w:rsid w:val="00BD6C4A"/>
    <w:rsid w:val="00BD75A7"/>
    <w:rsid w:val="00BD766F"/>
    <w:rsid w:val="00BE1F48"/>
    <w:rsid w:val="00BE3CCA"/>
    <w:rsid w:val="00BE5BB2"/>
    <w:rsid w:val="00BE66FD"/>
    <w:rsid w:val="00BE68AC"/>
    <w:rsid w:val="00BE6CDD"/>
    <w:rsid w:val="00BE7987"/>
    <w:rsid w:val="00BF5D13"/>
    <w:rsid w:val="00BF6D21"/>
    <w:rsid w:val="00BF7F60"/>
    <w:rsid w:val="00C00607"/>
    <w:rsid w:val="00C01B87"/>
    <w:rsid w:val="00C02444"/>
    <w:rsid w:val="00C03C5D"/>
    <w:rsid w:val="00C03E0A"/>
    <w:rsid w:val="00C06167"/>
    <w:rsid w:val="00C0711C"/>
    <w:rsid w:val="00C077B7"/>
    <w:rsid w:val="00C0799D"/>
    <w:rsid w:val="00C12E4B"/>
    <w:rsid w:val="00C14CE1"/>
    <w:rsid w:val="00C14EB4"/>
    <w:rsid w:val="00C160A7"/>
    <w:rsid w:val="00C17EC4"/>
    <w:rsid w:val="00C20914"/>
    <w:rsid w:val="00C22178"/>
    <w:rsid w:val="00C22668"/>
    <w:rsid w:val="00C251D5"/>
    <w:rsid w:val="00C25994"/>
    <w:rsid w:val="00C27E35"/>
    <w:rsid w:val="00C31ADD"/>
    <w:rsid w:val="00C32F5B"/>
    <w:rsid w:val="00C334E4"/>
    <w:rsid w:val="00C34988"/>
    <w:rsid w:val="00C35229"/>
    <w:rsid w:val="00C362A8"/>
    <w:rsid w:val="00C36FB9"/>
    <w:rsid w:val="00C37748"/>
    <w:rsid w:val="00C43132"/>
    <w:rsid w:val="00C44C10"/>
    <w:rsid w:val="00C4532E"/>
    <w:rsid w:val="00C45E74"/>
    <w:rsid w:val="00C464AB"/>
    <w:rsid w:val="00C47167"/>
    <w:rsid w:val="00C53B02"/>
    <w:rsid w:val="00C54224"/>
    <w:rsid w:val="00C621E4"/>
    <w:rsid w:val="00C6226B"/>
    <w:rsid w:val="00C628D2"/>
    <w:rsid w:val="00C64240"/>
    <w:rsid w:val="00C64A77"/>
    <w:rsid w:val="00C64D28"/>
    <w:rsid w:val="00C67982"/>
    <w:rsid w:val="00C67A0B"/>
    <w:rsid w:val="00C702FC"/>
    <w:rsid w:val="00C714EB"/>
    <w:rsid w:val="00C72CDE"/>
    <w:rsid w:val="00C72E6A"/>
    <w:rsid w:val="00C732BF"/>
    <w:rsid w:val="00C73BF1"/>
    <w:rsid w:val="00C74E52"/>
    <w:rsid w:val="00C7528D"/>
    <w:rsid w:val="00C9174D"/>
    <w:rsid w:val="00C9217D"/>
    <w:rsid w:val="00C92970"/>
    <w:rsid w:val="00C92F5A"/>
    <w:rsid w:val="00C92F7F"/>
    <w:rsid w:val="00C96708"/>
    <w:rsid w:val="00C9775B"/>
    <w:rsid w:val="00C97A5E"/>
    <w:rsid w:val="00CA29DC"/>
    <w:rsid w:val="00CA6D0B"/>
    <w:rsid w:val="00CB0502"/>
    <w:rsid w:val="00CB0BCF"/>
    <w:rsid w:val="00CB1680"/>
    <w:rsid w:val="00CB3A0E"/>
    <w:rsid w:val="00CB4282"/>
    <w:rsid w:val="00CB5221"/>
    <w:rsid w:val="00CB5577"/>
    <w:rsid w:val="00CC6BCB"/>
    <w:rsid w:val="00CC7E41"/>
    <w:rsid w:val="00CD2C56"/>
    <w:rsid w:val="00CD3060"/>
    <w:rsid w:val="00CD3369"/>
    <w:rsid w:val="00CD33D8"/>
    <w:rsid w:val="00CD35CF"/>
    <w:rsid w:val="00CD40FD"/>
    <w:rsid w:val="00CD4EA9"/>
    <w:rsid w:val="00CD61FC"/>
    <w:rsid w:val="00CE3B6F"/>
    <w:rsid w:val="00CE5933"/>
    <w:rsid w:val="00CE619B"/>
    <w:rsid w:val="00CE71D3"/>
    <w:rsid w:val="00CF187D"/>
    <w:rsid w:val="00CF4DAB"/>
    <w:rsid w:val="00CF649D"/>
    <w:rsid w:val="00CF65E7"/>
    <w:rsid w:val="00CF6A4A"/>
    <w:rsid w:val="00CF6BBE"/>
    <w:rsid w:val="00CF6F06"/>
    <w:rsid w:val="00CF7ECF"/>
    <w:rsid w:val="00D0402E"/>
    <w:rsid w:val="00D0493B"/>
    <w:rsid w:val="00D10ACF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0392"/>
    <w:rsid w:val="00D323B5"/>
    <w:rsid w:val="00D33C6A"/>
    <w:rsid w:val="00D35891"/>
    <w:rsid w:val="00D36F30"/>
    <w:rsid w:val="00D40AF7"/>
    <w:rsid w:val="00D42AEE"/>
    <w:rsid w:val="00D42D9D"/>
    <w:rsid w:val="00D50626"/>
    <w:rsid w:val="00D52ED3"/>
    <w:rsid w:val="00D53274"/>
    <w:rsid w:val="00D53BAB"/>
    <w:rsid w:val="00D5453C"/>
    <w:rsid w:val="00D54D2D"/>
    <w:rsid w:val="00D55848"/>
    <w:rsid w:val="00D5669F"/>
    <w:rsid w:val="00D5671F"/>
    <w:rsid w:val="00D63864"/>
    <w:rsid w:val="00D64415"/>
    <w:rsid w:val="00D66E36"/>
    <w:rsid w:val="00D720B6"/>
    <w:rsid w:val="00D727F4"/>
    <w:rsid w:val="00D72B8F"/>
    <w:rsid w:val="00D73E20"/>
    <w:rsid w:val="00D77BB6"/>
    <w:rsid w:val="00D81D06"/>
    <w:rsid w:val="00D82B29"/>
    <w:rsid w:val="00D848CB"/>
    <w:rsid w:val="00D850B9"/>
    <w:rsid w:val="00D85ED5"/>
    <w:rsid w:val="00D86FDE"/>
    <w:rsid w:val="00D92EE3"/>
    <w:rsid w:val="00D93B66"/>
    <w:rsid w:val="00DA02D2"/>
    <w:rsid w:val="00DB4D0D"/>
    <w:rsid w:val="00DB53C8"/>
    <w:rsid w:val="00DB5C3C"/>
    <w:rsid w:val="00DB608B"/>
    <w:rsid w:val="00DB6860"/>
    <w:rsid w:val="00DB6FEA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E7711"/>
    <w:rsid w:val="00DF001F"/>
    <w:rsid w:val="00DF0FC2"/>
    <w:rsid w:val="00DF31C3"/>
    <w:rsid w:val="00DF3C2E"/>
    <w:rsid w:val="00DF421A"/>
    <w:rsid w:val="00DF5F82"/>
    <w:rsid w:val="00DF68AC"/>
    <w:rsid w:val="00DF6B5A"/>
    <w:rsid w:val="00DF791C"/>
    <w:rsid w:val="00E00661"/>
    <w:rsid w:val="00E01832"/>
    <w:rsid w:val="00E05B0E"/>
    <w:rsid w:val="00E11B18"/>
    <w:rsid w:val="00E13363"/>
    <w:rsid w:val="00E1372E"/>
    <w:rsid w:val="00E14A8E"/>
    <w:rsid w:val="00E14BA5"/>
    <w:rsid w:val="00E15AF0"/>
    <w:rsid w:val="00E207A6"/>
    <w:rsid w:val="00E226FD"/>
    <w:rsid w:val="00E30CA9"/>
    <w:rsid w:val="00E33EFC"/>
    <w:rsid w:val="00E35634"/>
    <w:rsid w:val="00E35DC4"/>
    <w:rsid w:val="00E37238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57065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83127"/>
    <w:rsid w:val="00E83D2A"/>
    <w:rsid w:val="00E9065C"/>
    <w:rsid w:val="00E91115"/>
    <w:rsid w:val="00E916FD"/>
    <w:rsid w:val="00E91F29"/>
    <w:rsid w:val="00EA2925"/>
    <w:rsid w:val="00EA3CBB"/>
    <w:rsid w:val="00EA4039"/>
    <w:rsid w:val="00EA54A8"/>
    <w:rsid w:val="00EA55B0"/>
    <w:rsid w:val="00EA5B9A"/>
    <w:rsid w:val="00EB1A40"/>
    <w:rsid w:val="00EB4A79"/>
    <w:rsid w:val="00EB4F8B"/>
    <w:rsid w:val="00EB7612"/>
    <w:rsid w:val="00EC12CB"/>
    <w:rsid w:val="00EC57DC"/>
    <w:rsid w:val="00EC5B21"/>
    <w:rsid w:val="00EC6E69"/>
    <w:rsid w:val="00ED2D52"/>
    <w:rsid w:val="00ED523B"/>
    <w:rsid w:val="00ED606C"/>
    <w:rsid w:val="00EE0F8B"/>
    <w:rsid w:val="00EE1A5D"/>
    <w:rsid w:val="00EE2E54"/>
    <w:rsid w:val="00EE3078"/>
    <w:rsid w:val="00EF0832"/>
    <w:rsid w:val="00EF104D"/>
    <w:rsid w:val="00EF13A1"/>
    <w:rsid w:val="00EF1E2B"/>
    <w:rsid w:val="00EF2A4C"/>
    <w:rsid w:val="00EF488F"/>
    <w:rsid w:val="00EF4F82"/>
    <w:rsid w:val="00EF6BA0"/>
    <w:rsid w:val="00EF6F08"/>
    <w:rsid w:val="00F01283"/>
    <w:rsid w:val="00F02B31"/>
    <w:rsid w:val="00F02FDE"/>
    <w:rsid w:val="00F04A18"/>
    <w:rsid w:val="00F04F4A"/>
    <w:rsid w:val="00F04FB4"/>
    <w:rsid w:val="00F04FBC"/>
    <w:rsid w:val="00F0559A"/>
    <w:rsid w:val="00F0562A"/>
    <w:rsid w:val="00F061E0"/>
    <w:rsid w:val="00F07C9C"/>
    <w:rsid w:val="00F11B3F"/>
    <w:rsid w:val="00F127D7"/>
    <w:rsid w:val="00F14967"/>
    <w:rsid w:val="00F16E5D"/>
    <w:rsid w:val="00F20610"/>
    <w:rsid w:val="00F20615"/>
    <w:rsid w:val="00F22910"/>
    <w:rsid w:val="00F22BEC"/>
    <w:rsid w:val="00F24351"/>
    <w:rsid w:val="00F249CA"/>
    <w:rsid w:val="00F310D9"/>
    <w:rsid w:val="00F3215B"/>
    <w:rsid w:val="00F336B4"/>
    <w:rsid w:val="00F33988"/>
    <w:rsid w:val="00F34A3C"/>
    <w:rsid w:val="00F35BD7"/>
    <w:rsid w:val="00F41AC5"/>
    <w:rsid w:val="00F514B6"/>
    <w:rsid w:val="00F51CDE"/>
    <w:rsid w:val="00F51F1B"/>
    <w:rsid w:val="00F52CB4"/>
    <w:rsid w:val="00F568C3"/>
    <w:rsid w:val="00F6284B"/>
    <w:rsid w:val="00F63D4E"/>
    <w:rsid w:val="00F66FBA"/>
    <w:rsid w:val="00F702CD"/>
    <w:rsid w:val="00F71065"/>
    <w:rsid w:val="00F73BF0"/>
    <w:rsid w:val="00F742A7"/>
    <w:rsid w:val="00F7623E"/>
    <w:rsid w:val="00F76626"/>
    <w:rsid w:val="00F7671C"/>
    <w:rsid w:val="00F776A9"/>
    <w:rsid w:val="00F832A5"/>
    <w:rsid w:val="00F83F4A"/>
    <w:rsid w:val="00F85406"/>
    <w:rsid w:val="00F8675B"/>
    <w:rsid w:val="00F869BB"/>
    <w:rsid w:val="00F87B41"/>
    <w:rsid w:val="00F95E51"/>
    <w:rsid w:val="00F95E77"/>
    <w:rsid w:val="00F96359"/>
    <w:rsid w:val="00FA0F82"/>
    <w:rsid w:val="00FA1790"/>
    <w:rsid w:val="00FA52D1"/>
    <w:rsid w:val="00FA6227"/>
    <w:rsid w:val="00FB14F5"/>
    <w:rsid w:val="00FB3DCB"/>
    <w:rsid w:val="00FB43C3"/>
    <w:rsid w:val="00FB5A02"/>
    <w:rsid w:val="00FB62F0"/>
    <w:rsid w:val="00FB7613"/>
    <w:rsid w:val="00FC0054"/>
    <w:rsid w:val="00FC04C1"/>
    <w:rsid w:val="00FC1010"/>
    <w:rsid w:val="00FC55C8"/>
    <w:rsid w:val="00FC7B52"/>
    <w:rsid w:val="00FD0D1A"/>
    <w:rsid w:val="00FD0F86"/>
    <w:rsid w:val="00FD34B1"/>
    <w:rsid w:val="00FD36FA"/>
    <w:rsid w:val="00FD37D2"/>
    <w:rsid w:val="00FD464E"/>
    <w:rsid w:val="00FE0E2A"/>
    <w:rsid w:val="00FE166B"/>
    <w:rsid w:val="00FE22C5"/>
    <w:rsid w:val="00FE2B17"/>
    <w:rsid w:val="00FE4908"/>
    <w:rsid w:val="00FE492A"/>
    <w:rsid w:val="00FE670D"/>
    <w:rsid w:val="00FF0C23"/>
    <w:rsid w:val="00FF3B5B"/>
    <w:rsid w:val="00FF6650"/>
    <w:rsid w:val="00FF73A5"/>
    <w:rsid w:val="00FF7AE6"/>
    <w:rsid w:val="015654C1"/>
    <w:rsid w:val="01AE5B4F"/>
    <w:rsid w:val="02D768B7"/>
    <w:rsid w:val="046105BC"/>
    <w:rsid w:val="065751F3"/>
    <w:rsid w:val="06C9422E"/>
    <w:rsid w:val="06E21FEA"/>
    <w:rsid w:val="07433EF7"/>
    <w:rsid w:val="07524740"/>
    <w:rsid w:val="07655731"/>
    <w:rsid w:val="081E61AD"/>
    <w:rsid w:val="09D66685"/>
    <w:rsid w:val="0A056F7E"/>
    <w:rsid w:val="0B2F7965"/>
    <w:rsid w:val="0E3D527A"/>
    <w:rsid w:val="0E500807"/>
    <w:rsid w:val="0E6B32E2"/>
    <w:rsid w:val="0FB513D3"/>
    <w:rsid w:val="0FB571D5"/>
    <w:rsid w:val="10A92F65"/>
    <w:rsid w:val="10E245D4"/>
    <w:rsid w:val="114F36F3"/>
    <w:rsid w:val="116E7A3C"/>
    <w:rsid w:val="12FF5637"/>
    <w:rsid w:val="13740E79"/>
    <w:rsid w:val="13B74DE6"/>
    <w:rsid w:val="15484278"/>
    <w:rsid w:val="156F4137"/>
    <w:rsid w:val="16714FDF"/>
    <w:rsid w:val="170E28DF"/>
    <w:rsid w:val="182A5635"/>
    <w:rsid w:val="19CD49E1"/>
    <w:rsid w:val="1B795D21"/>
    <w:rsid w:val="1BBB420C"/>
    <w:rsid w:val="1C6E5335"/>
    <w:rsid w:val="1CFD009B"/>
    <w:rsid w:val="1D567831"/>
    <w:rsid w:val="1D7238DD"/>
    <w:rsid w:val="1DD34B8B"/>
    <w:rsid w:val="1E3B0DA8"/>
    <w:rsid w:val="1F59377E"/>
    <w:rsid w:val="20544445"/>
    <w:rsid w:val="20695B39"/>
    <w:rsid w:val="217F7880"/>
    <w:rsid w:val="21931DA4"/>
    <w:rsid w:val="21947825"/>
    <w:rsid w:val="234E7E7B"/>
    <w:rsid w:val="23BE1434"/>
    <w:rsid w:val="26234121"/>
    <w:rsid w:val="26F7797C"/>
    <w:rsid w:val="287326EC"/>
    <w:rsid w:val="288E2F16"/>
    <w:rsid w:val="2A055081"/>
    <w:rsid w:val="2B1419BB"/>
    <w:rsid w:val="2B3247EE"/>
    <w:rsid w:val="2C570D4D"/>
    <w:rsid w:val="2ED15F5E"/>
    <w:rsid w:val="2FCE6D7B"/>
    <w:rsid w:val="30330562"/>
    <w:rsid w:val="31DA35B5"/>
    <w:rsid w:val="32E26388"/>
    <w:rsid w:val="33915228"/>
    <w:rsid w:val="34DC77C8"/>
    <w:rsid w:val="355B5B18"/>
    <w:rsid w:val="36063A32"/>
    <w:rsid w:val="36782A6C"/>
    <w:rsid w:val="38A96204"/>
    <w:rsid w:val="3911492F"/>
    <w:rsid w:val="39764653"/>
    <w:rsid w:val="39C75357"/>
    <w:rsid w:val="3B9C4E8D"/>
    <w:rsid w:val="3F3512C1"/>
    <w:rsid w:val="40D01062"/>
    <w:rsid w:val="40F45D9F"/>
    <w:rsid w:val="42B84786"/>
    <w:rsid w:val="42F76469"/>
    <w:rsid w:val="44513222"/>
    <w:rsid w:val="45643FE4"/>
    <w:rsid w:val="45C43104"/>
    <w:rsid w:val="469965DF"/>
    <w:rsid w:val="47F00216"/>
    <w:rsid w:val="484B1829"/>
    <w:rsid w:val="48F07DB8"/>
    <w:rsid w:val="4AD56CD4"/>
    <w:rsid w:val="4B94388F"/>
    <w:rsid w:val="4BF6262F"/>
    <w:rsid w:val="4D521266"/>
    <w:rsid w:val="4DC0189A"/>
    <w:rsid w:val="4E9D1289"/>
    <w:rsid w:val="4EAD7325"/>
    <w:rsid w:val="4F9C11AB"/>
    <w:rsid w:val="50FD7AEE"/>
    <w:rsid w:val="51F03BFE"/>
    <w:rsid w:val="53FE2659"/>
    <w:rsid w:val="54967355"/>
    <w:rsid w:val="56965701"/>
    <w:rsid w:val="580B7C81"/>
    <w:rsid w:val="592503CD"/>
    <w:rsid w:val="59517F98"/>
    <w:rsid w:val="59885EF4"/>
    <w:rsid w:val="5989282C"/>
    <w:rsid w:val="5AED57BB"/>
    <w:rsid w:val="5C915E6B"/>
    <w:rsid w:val="5E951956"/>
    <w:rsid w:val="60B665BB"/>
    <w:rsid w:val="60E9228D"/>
    <w:rsid w:val="61B52C5B"/>
    <w:rsid w:val="626E2089"/>
    <w:rsid w:val="630D4511"/>
    <w:rsid w:val="643B7181"/>
    <w:rsid w:val="64B70CC9"/>
    <w:rsid w:val="650F29DD"/>
    <w:rsid w:val="652D1F8D"/>
    <w:rsid w:val="65565350"/>
    <w:rsid w:val="657B7B0E"/>
    <w:rsid w:val="665242EE"/>
    <w:rsid w:val="67562897"/>
    <w:rsid w:val="67A0618E"/>
    <w:rsid w:val="680A363F"/>
    <w:rsid w:val="692B6F9A"/>
    <w:rsid w:val="6A120191"/>
    <w:rsid w:val="6D2F5EB0"/>
    <w:rsid w:val="6E992F04"/>
    <w:rsid w:val="6FD04172"/>
    <w:rsid w:val="7026010C"/>
    <w:rsid w:val="70375E28"/>
    <w:rsid w:val="71581782"/>
    <w:rsid w:val="723F3FFF"/>
    <w:rsid w:val="73985535"/>
    <w:rsid w:val="77B95F79"/>
    <w:rsid w:val="79D60872"/>
    <w:rsid w:val="7CFF45A2"/>
    <w:rsid w:val="7D3149F1"/>
    <w:rsid w:val="7D7157DB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nhideWhenUsed="0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40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0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28"/>
      <w:szCs w:val="32"/>
    </w:rPr>
  </w:style>
  <w:style w:type="paragraph" w:styleId="5">
    <w:name w:val="heading 4"/>
    <w:basedOn w:val="1"/>
    <w:next w:val="1"/>
    <w:link w:val="39"/>
    <w:unhideWhenUsed/>
    <w:qFormat/>
    <w:locked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40"/>
    <w:unhideWhenUsed/>
    <w:qFormat/>
    <w:locked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locked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42"/>
    <w:unhideWhenUsed/>
    <w:qFormat/>
    <w:locked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locked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locked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22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locked/>
    <w:uiPriority w:val="35"/>
    <w:pPr>
      <w:spacing w:line="240" w:lineRule="auto"/>
    </w:pPr>
    <w:rPr>
      <w:b/>
      <w:bCs/>
      <w:color w:val="3F3F3F" w:themeColor="text1" w:themeTint="BF"/>
      <w:sz w:val="16"/>
      <w:szCs w:val="16"/>
    </w:rPr>
  </w:style>
  <w:style w:type="paragraph" w:styleId="12">
    <w:name w:val="toc 3"/>
    <w:basedOn w:val="1"/>
    <w:next w:val="1"/>
    <w:qFormat/>
    <w:uiPriority w:val="39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="840" w:firstLineChars="400"/>
    </w:pPr>
    <w:rPr>
      <w:rFonts w:eastAsia="黑体"/>
      <w:sz w:val="24"/>
    </w:rPr>
  </w:style>
  <w:style w:type="paragraph" w:styleId="13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2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toc 1"/>
    <w:basedOn w:val="1"/>
    <w:next w:val="1"/>
    <w:qFormat/>
    <w:uiPriority w:val="99"/>
    <w:pPr>
      <w:ind w:left="100" w:leftChars="100" w:right="100" w:rightChars="100"/>
    </w:pPr>
    <w:rPr>
      <w:rFonts w:eastAsia="黑体"/>
      <w:sz w:val="28"/>
      <w:szCs w:val="20"/>
    </w:rPr>
  </w:style>
  <w:style w:type="paragraph" w:styleId="17">
    <w:name w:val="Subtitle"/>
    <w:basedOn w:val="1"/>
    <w:next w:val="1"/>
    <w:link w:val="46"/>
    <w:qFormat/>
    <w:locked/>
    <w:uiPriority w:val="11"/>
    <w:pPr>
      <w:jc w:val="center"/>
    </w:pPr>
    <w:rPr>
      <w:color w:val="1F497D" w:themeColor="text2"/>
      <w:sz w:val="28"/>
      <w:szCs w:val="28"/>
    </w:rPr>
  </w:style>
  <w:style w:type="paragraph" w:styleId="18">
    <w:name w:val="toc 2"/>
    <w:basedOn w:val="1"/>
    <w:next w:val="1"/>
    <w:qFormat/>
    <w:uiPriority w:val="39"/>
    <w:pPr>
      <w:tabs>
        <w:tab w:val="left" w:pos="1050"/>
        <w:tab w:val="right" w:leader="dot" w:pos="8296"/>
      </w:tabs>
      <w:spacing w:beforeLines="10" w:afterLines="10" w:line="400" w:lineRule="exact"/>
      <w:ind w:left="200" w:leftChars="200"/>
    </w:pPr>
    <w:rPr>
      <w:rFonts w:eastAsia="黑体"/>
      <w:sz w:val="28"/>
    </w:rPr>
  </w:style>
  <w:style w:type="paragraph" w:styleId="19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/>
      <w:sz w:val="24"/>
      <w:szCs w:val="24"/>
    </w:rPr>
  </w:style>
  <w:style w:type="paragraph" w:styleId="20">
    <w:name w:val="index 1"/>
    <w:basedOn w:val="1"/>
    <w:next w:val="1"/>
    <w:semiHidden/>
    <w:uiPriority w:val="99"/>
  </w:style>
  <w:style w:type="paragraph" w:styleId="21">
    <w:name w:val="Title"/>
    <w:basedOn w:val="1"/>
    <w:next w:val="1"/>
    <w:link w:val="45"/>
    <w:qFormat/>
    <w:locked/>
    <w:uiPriority w:val="10"/>
    <w:pPr>
      <w:pBdr>
        <w:top w:val="single" w:color="9BBB59" w:themeColor="accent3" w:sz="6" w:space="8"/>
        <w:bottom w:val="single" w:color="9BBB59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1F497D" w:themeColor="text2"/>
      <w:spacing w:val="30"/>
      <w:sz w:val="72"/>
      <w:szCs w:val="72"/>
    </w:rPr>
  </w:style>
  <w:style w:type="character" w:styleId="23">
    <w:name w:val="Strong"/>
    <w:basedOn w:val="22"/>
    <w:qFormat/>
    <w:locked/>
    <w:uiPriority w:val="22"/>
    <w:rPr>
      <w:b/>
      <w:bCs/>
    </w:rPr>
  </w:style>
  <w:style w:type="character" w:styleId="24">
    <w:name w:val="page number"/>
    <w:qFormat/>
    <w:uiPriority w:val="99"/>
    <w:rPr>
      <w:rFonts w:cs="Times New Roman"/>
    </w:rPr>
  </w:style>
  <w:style w:type="character" w:styleId="25">
    <w:name w:val="Emphasis"/>
    <w:basedOn w:val="22"/>
    <w:qFormat/>
    <w:locked/>
    <w:uiPriority w:val="20"/>
    <w:rPr>
      <w:i/>
      <w:iCs/>
      <w:color w:val="000000" w:themeColor="text1"/>
    </w:rPr>
  </w:style>
  <w:style w:type="character" w:styleId="26">
    <w:name w:val="Hyperlink"/>
    <w:uiPriority w:val="99"/>
    <w:rPr>
      <w:rFonts w:cs="Times New Roman"/>
      <w:color w:val="0563C1"/>
      <w:u w:val="single"/>
    </w:rPr>
  </w:style>
  <w:style w:type="table" w:styleId="28">
    <w:name w:val="Table Grid"/>
    <w:basedOn w:val="2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9">
    <w:name w:val="标题 1 字符"/>
    <w:basedOn w:val="22"/>
    <w:link w:val="2"/>
    <w:locked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40"/>
    </w:rPr>
  </w:style>
  <w:style w:type="character" w:customStyle="1" w:styleId="30">
    <w:name w:val="Heading 2 Char"/>
    <w:semiHidden/>
    <w:qFormat/>
    <w:locked/>
    <w:uiPriority w:val="99"/>
    <w:rPr>
      <w:rFonts w:ascii="Cambria" w:hAnsi="Cambria" w:eastAsia="宋体" w:cs="Times New Roman"/>
      <w:b/>
      <w:sz w:val="32"/>
    </w:rPr>
  </w:style>
  <w:style w:type="character" w:customStyle="1" w:styleId="31">
    <w:name w:val="Heading 3 Char"/>
    <w:semiHidden/>
    <w:locked/>
    <w:uiPriority w:val="99"/>
    <w:rPr>
      <w:rFonts w:cs="Times New Roman"/>
      <w:b/>
      <w:sz w:val="32"/>
    </w:rPr>
  </w:style>
  <w:style w:type="character" w:customStyle="1" w:styleId="32">
    <w:name w:val="页眉 字符"/>
    <w:link w:val="15"/>
    <w:locked/>
    <w:uiPriority w:val="99"/>
    <w:rPr>
      <w:rFonts w:cs="Times New Roman"/>
      <w:sz w:val="18"/>
    </w:rPr>
  </w:style>
  <w:style w:type="character" w:customStyle="1" w:styleId="33">
    <w:name w:val="页脚 字符"/>
    <w:link w:val="14"/>
    <w:qFormat/>
    <w:locked/>
    <w:uiPriority w:val="99"/>
    <w:rPr>
      <w:rFonts w:cs="Times New Roman"/>
      <w:sz w:val="18"/>
    </w:rPr>
  </w:style>
  <w:style w:type="character" w:customStyle="1" w:styleId="34">
    <w:name w:val="标题 2 字符"/>
    <w:basedOn w:val="22"/>
    <w:link w:val="3"/>
    <w:qFormat/>
    <w:locked/>
    <w:uiPriority w:val="9"/>
    <w:rPr>
      <w:rFonts w:asciiTheme="majorHAnsi" w:hAnsiTheme="majorHAnsi" w:eastAsiaTheme="majorEastAsia" w:cstheme="majorBidi"/>
      <w:sz w:val="30"/>
      <w:szCs w:val="32"/>
    </w:rPr>
  </w:style>
  <w:style w:type="character" w:customStyle="1" w:styleId="35">
    <w:name w:val="标题 3 字符"/>
    <w:basedOn w:val="22"/>
    <w:link w:val="4"/>
    <w:qFormat/>
    <w:locked/>
    <w:uiPriority w:val="9"/>
    <w:rPr>
      <w:rFonts w:asciiTheme="majorHAnsi" w:hAnsiTheme="majorHAnsi" w:eastAsiaTheme="majorEastAsia" w:cstheme="majorBidi"/>
      <w:sz w:val="28"/>
      <w:szCs w:val="32"/>
    </w:rPr>
  </w:style>
  <w:style w:type="paragraph" w:customStyle="1" w:styleId="36">
    <w:name w:val="列出段落1"/>
    <w:basedOn w:val="1"/>
    <w:uiPriority w:val="99"/>
    <w:pPr>
      <w:ind w:firstLine="420" w:firstLineChars="200"/>
    </w:pPr>
    <w:rPr>
      <w:szCs w:val="24"/>
    </w:rPr>
  </w:style>
  <w:style w:type="character" w:customStyle="1" w:styleId="37">
    <w:name w:val="批注框文本 字符"/>
    <w:basedOn w:val="22"/>
    <w:link w:val="13"/>
    <w:semiHidden/>
    <w:qFormat/>
    <w:uiPriority w:val="99"/>
    <w:rPr>
      <w:kern w:val="2"/>
      <w:sz w:val="18"/>
      <w:szCs w:val="18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4 字符"/>
    <w:basedOn w:val="22"/>
    <w:link w:val="5"/>
    <w:semiHidden/>
    <w:qFormat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40">
    <w:name w:val="标题 5 字符"/>
    <w:basedOn w:val="22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41">
    <w:name w:val="标题 6 字符"/>
    <w:basedOn w:val="22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42">
    <w:name w:val="标题 7 字符"/>
    <w:basedOn w:val="22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8 字符"/>
    <w:basedOn w:val="22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44">
    <w:name w:val="标题 9 字符"/>
    <w:basedOn w:val="22"/>
    <w:link w:val="10"/>
    <w:semiHidden/>
    <w:uiPriority w:val="9"/>
    <w:rPr>
      <w:b/>
      <w:bCs/>
      <w:i/>
      <w:iCs/>
    </w:rPr>
  </w:style>
  <w:style w:type="character" w:customStyle="1" w:styleId="45">
    <w:name w:val="标题 字符"/>
    <w:basedOn w:val="22"/>
    <w:link w:val="21"/>
    <w:uiPriority w:val="10"/>
    <w:rPr>
      <w:rFonts w:asciiTheme="majorHAnsi" w:hAnsiTheme="majorHAnsi" w:eastAsiaTheme="majorEastAsia" w:cstheme="majorBidi"/>
      <w:caps/>
      <w:color w:val="1F497D" w:themeColor="text2"/>
      <w:spacing w:val="30"/>
      <w:sz w:val="72"/>
      <w:szCs w:val="72"/>
    </w:rPr>
  </w:style>
  <w:style w:type="character" w:customStyle="1" w:styleId="46">
    <w:name w:val="副标题 字符"/>
    <w:basedOn w:val="22"/>
    <w:link w:val="17"/>
    <w:uiPriority w:val="11"/>
    <w:rPr>
      <w:color w:val="1F497D" w:themeColor="text2"/>
      <w:sz w:val="28"/>
      <w:szCs w:val="28"/>
    </w:rPr>
  </w:style>
  <w:style w:type="paragraph" w:customStyle="1" w:styleId="4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48">
    <w:name w:val="Quote"/>
    <w:basedOn w:val="1"/>
    <w:next w:val="1"/>
    <w:link w:val="49"/>
    <w:qFormat/>
    <w:uiPriority w:val="29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49">
    <w:name w:val="引用 字符"/>
    <w:basedOn w:val="22"/>
    <w:link w:val="48"/>
    <w:uiPriority w:val="29"/>
    <w:rPr>
      <w:i/>
      <w:iCs/>
      <w:color w:val="76923C" w:themeColor="accent3" w:themeShade="BF"/>
      <w:sz w:val="24"/>
      <w:szCs w:val="24"/>
    </w:rPr>
  </w:style>
  <w:style w:type="paragraph" w:customStyle="1" w:styleId="50">
    <w:name w:val="Intense Quote"/>
    <w:basedOn w:val="1"/>
    <w:next w:val="1"/>
    <w:link w:val="51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366091" w:themeColor="accent1" w:themeShade="BF"/>
      <w:sz w:val="28"/>
      <w:szCs w:val="28"/>
    </w:rPr>
  </w:style>
  <w:style w:type="character" w:customStyle="1" w:styleId="51">
    <w:name w:val="明显引用 字符"/>
    <w:basedOn w:val="22"/>
    <w:link w:val="50"/>
    <w:uiPriority w:val="30"/>
    <w:rPr>
      <w:rFonts w:asciiTheme="majorHAnsi" w:hAnsiTheme="majorHAnsi" w:eastAsiaTheme="majorEastAsia" w:cstheme="majorBidi"/>
      <w:caps/>
      <w:color w:val="366091" w:themeColor="accent1" w:themeShade="BF"/>
      <w:sz w:val="28"/>
      <w:szCs w:val="28"/>
    </w:rPr>
  </w:style>
  <w:style w:type="character" w:customStyle="1" w:styleId="52">
    <w:name w:val="Subtle Emphasis"/>
    <w:basedOn w:val="22"/>
    <w:qFormat/>
    <w:uiPriority w:val="19"/>
    <w:rPr>
      <w:i/>
      <w:iCs/>
      <w:color w:val="585858" w:themeColor="text1" w:themeTint="A6"/>
    </w:rPr>
  </w:style>
  <w:style w:type="character" w:customStyle="1" w:styleId="53">
    <w:name w:val="Intense Emphasis"/>
    <w:basedOn w:val="22"/>
    <w:qFormat/>
    <w:uiPriority w:val="21"/>
    <w:rPr>
      <w:b/>
      <w:bCs/>
      <w:i/>
      <w:iCs/>
      <w:color w:val="auto"/>
    </w:rPr>
  </w:style>
  <w:style w:type="character" w:customStyle="1" w:styleId="54">
    <w:name w:val="Subtle Reference"/>
    <w:basedOn w:val="22"/>
    <w:qFormat/>
    <w:uiPriority w:val="31"/>
    <w:rPr>
      <w:smallCaps/>
      <w:color w:val="3F3F3F" w:themeColor="text1" w:themeTint="BF"/>
      <w:spacing w:val="0"/>
      <w:u w:val="single" w:color="7E7E7E" w:themeColor="text1" w:themeTint="80"/>
    </w:rPr>
  </w:style>
  <w:style w:type="character" w:customStyle="1" w:styleId="55">
    <w:name w:val="Intense Reference"/>
    <w:basedOn w:val="22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56">
    <w:name w:val="Book Title"/>
    <w:basedOn w:val="22"/>
    <w:qFormat/>
    <w:uiPriority w:val="33"/>
    <w:rPr>
      <w:b/>
      <w:bCs/>
      <w:smallCaps/>
      <w:spacing w:val="0"/>
    </w:rPr>
  </w:style>
  <w:style w:type="paragraph" w:customStyle="1" w:styleId="57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.emf"/><Relationship Id="rId23" Type="http://schemas.openxmlformats.org/officeDocument/2006/relationships/theme" Target="theme/theme1.xml"/><Relationship Id="rId22" Type="http://schemas.openxmlformats.org/officeDocument/2006/relationships/header" Target="header11.xml"/><Relationship Id="rId21" Type="http://schemas.openxmlformats.org/officeDocument/2006/relationships/footer" Target="footer9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header" Target="header9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8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9"/>
    <customShpInfo spid="_x0000_s1027"/>
    <customShpInfo spid="_x0000_s1026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44C98C-1591-438E-B9FB-4EB572521B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Hewlett-Packard Company</Company>
  <Pages>7</Pages>
  <Words>352</Words>
  <Characters>2012</Characters>
  <Lines>16</Lines>
  <Paragraphs>4</Paragraphs>
  <TotalTime>0</TotalTime>
  <ScaleCrop>false</ScaleCrop>
  <LinksUpToDate>false</LinksUpToDate>
  <CharactersWithSpaces>2360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2017-03-02T03:29:00Z</dcterms:created>
  <dc:creator>陈思名</dc:creator>
  <cp:lastModifiedBy>liuzx01</cp:lastModifiedBy>
  <dcterms:modified xsi:type="dcterms:W3CDTF">2024-03-27T06:21:39Z</dcterms:modified>
  <dc:title> </dc:title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